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Proxy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4D63CA" w:rsidRDefault="004D63CA" w:rsidP="004D63CA">
      <w:pPr>
        <w:pStyle w:val="BodyTextFirstIndent"/>
        <w:ind w:firstLine="420"/>
      </w:pPr>
      <w:proofErr w:type="gramStart"/>
      <w:r>
        <w:rPr>
          <w:rFonts w:hint="eastAsia"/>
        </w:rPr>
        <w:t>Nginx</w:t>
      </w:r>
      <w:r>
        <w:rPr>
          <w:rFonts w:hint="eastAsia"/>
        </w:rPr>
        <w:t>一个主要的用途是用作反向代理</w:t>
      </w:r>
      <w:r>
        <w:rPr>
          <w:rFonts w:hint="eastAsia"/>
        </w:rPr>
        <w:t>(</w:t>
      </w:r>
      <w:proofErr w:type="gramEnd"/>
      <w:r>
        <w:rPr>
          <w:rFonts w:hint="eastAsia"/>
        </w:rPr>
        <w:t>Reverse Proxy)</w:t>
      </w:r>
      <w:r>
        <w:rPr>
          <w:rFonts w:hint="eastAsia"/>
        </w:rPr>
        <w:t>。</w:t>
      </w:r>
    </w:p>
    <w:p w:rsidR="009A453A" w:rsidRDefault="009A453A" w:rsidP="004D63CA">
      <w:pPr>
        <w:pStyle w:val="BodyTextFirstIndent"/>
        <w:ind w:firstLine="420"/>
      </w:pPr>
    </w:p>
    <w:p w:rsidR="004D63CA" w:rsidRPr="004D63CA" w:rsidRDefault="004D63CA" w:rsidP="004D63CA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-1143000</wp:posOffset>
            </wp:positionV>
            <wp:extent cx="4543425" cy="1333500"/>
            <wp:effectExtent l="19050" t="0" r="9525" b="0"/>
            <wp:wrapTopAndBottom/>
            <wp:docPr id="6" name="Picture 5" descr="http_reverse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verse_prox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8CE" w:rsidRDefault="00B138CE" w:rsidP="00B138CE">
      <w:pPr>
        <w:pStyle w:val="Heading1"/>
      </w:pPr>
      <w:r>
        <w:rPr>
          <w:rFonts w:hint="eastAsia"/>
        </w:rPr>
        <w:t>配置</w:t>
      </w:r>
    </w:p>
    <w:p w:rsidR="002B7A04" w:rsidRDefault="00C879E1" w:rsidP="002B7A04">
      <w:pPr>
        <w:pStyle w:val="Heading2"/>
      </w:pPr>
      <w:r>
        <w:rPr>
          <w:rFonts w:hint="eastAsia"/>
        </w:rPr>
        <w:t>Upstream</w:t>
      </w:r>
    </w:p>
    <w:p w:rsidR="003175B2" w:rsidRDefault="002C2A46" w:rsidP="003175B2">
      <w:pPr>
        <w:pStyle w:val="BodyTextFirstIndent"/>
        <w:ind w:firstLine="420"/>
      </w:pPr>
      <w:r>
        <w:rPr>
          <w:rFonts w:hint="eastAsia"/>
        </w:rPr>
        <w:t>上游</w:t>
      </w:r>
      <w:r w:rsidR="003175B2">
        <w:rPr>
          <w:rFonts w:hint="eastAsia"/>
        </w:rPr>
        <w:t>服务器群的管理与组织。</w:t>
      </w:r>
    </w:p>
    <w:p w:rsidR="003175B2" w:rsidRPr="003175B2" w:rsidRDefault="003175B2" w:rsidP="003175B2">
      <w:pPr>
        <w:pStyle w:val="BodyTextFirstIndent"/>
        <w:ind w:firstLine="420"/>
      </w:pP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upstream</w:t>
      </w:r>
      <w:proofErr w:type="gram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news_backend</w:t>
      </w:r>
      <w:proofErr w:type="spell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rver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server</w:t>
      </w:r>
      <w:proofErr w:type="gram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192.168.1.102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upstream</w:t>
      </w:r>
      <w:proofErr w:type="gram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b</w:t>
      </w:r>
      <w:r w:rsidR="008E2EAA">
        <w:rPr>
          <w:rFonts w:ascii="Courier New" w:eastAsiaTheme="minorEastAsia" w:hAnsi="Courier New" w:cs="Courier New" w:hint="eastAsia"/>
          <w:b/>
          <w:bCs/>
          <w:color w:val="000000"/>
          <w:kern w:val="0"/>
          <w:sz w:val="20"/>
          <w:szCs w:val="20"/>
        </w:rPr>
        <w:t>log_b</w:t>
      </w:r>
      <w:r w:rsidRPr="0042334D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</w:rPr>
        <w:t>ackend</w:t>
      </w:r>
      <w:proofErr w:type="spell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{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rver</w:t>
      </w:r>
      <w:proofErr w:type="gram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192.168.1.200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server</w:t>
      </w:r>
      <w:proofErr w:type="gramEnd"/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192.168.1.202</w:t>
      </w: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:8080;</w:t>
      </w:r>
    </w:p>
    <w:p w:rsidR="0042334D" w:rsidRPr="0042334D" w:rsidRDefault="0042334D" w:rsidP="0042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42334D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}</w:t>
      </w:r>
    </w:p>
    <w:p w:rsidR="0042334D" w:rsidRPr="0042334D" w:rsidRDefault="00C9442C" w:rsidP="0042334D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-3200400</wp:posOffset>
            </wp:positionV>
            <wp:extent cx="9344025" cy="3390900"/>
            <wp:effectExtent l="19050" t="0" r="9525" b="0"/>
            <wp:wrapTopAndBottom/>
            <wp:docPr id="1" name="Picture 0" descr="http_upstream_backend_serv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backend_server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40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ngx_http_upstream_main_conf_t</w:t>
      </w:r>
      <w:proofErr w:type="spellEnd"/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Module Configure&gt;</w:t>
      </w:r>
    </w:p>
    <w:p w:rsidR="002B7A04" w:rsidRDefault="008E2EAA" w:rsidP="008E2EA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ngx_http_upstream_srv_conf_t</w:t>
      </w:r>
      <w:proofErr w:type="spellEnd"/>
    </w:p>
    <w:p w:rsidR="00CC4EE0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 xml:space="preserve">upstream </w:t>
      </w:r>
      <w:proofErr w:type="spellStart"/>
      <w:r>
        <w:rPr>
          <w:rFonts w:hint="eastAsia"/>
        </w:rPr>
        <w:t>news_backend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upstream </w:t>
      </w:r>
      <w:proofErr w:type="spellStart"/>
      <w:r>
        <w:rPr>
          <w:rFonts w:hint="eastAsia"/>
        </w:rPr>
        <w:t>blog_backend</w:t>
      </w:r>
      <w:proofErr w:type="spellEnd"/>
      <w:r>
        <w:rPr>
          <w:rFonts w:hint="eastAsia"/>
        </w:rPr>
        <w:t>，</w:t>
      </w:r>
      <w:r w:rsidR="002C2A46">
        <w:rPr>
          <w:rFonts w:hint="eastAsia"/>
        </w:rPr>
        <w:t>上游</w:t>
      </w:r>
      <w:r>
        <w:rPr>
          <w:rFonts w:hint="eastAsia"/>
        </w:rPr>
        <w:t>服务器群。</w:t>
      </w:r>
    </w:p>
    <w:p w:rsidR="008E2EAA" w:rsidRDefault="008E2EAA" w:rsidP="008E2EA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ngx_http_upstream_server_t</w:t>
      </w:r>
      <w:proofErr w:type="spellEnd"/>
    </w:p>
    <w:p w:rsidR="00CC4EE0" w:rsidRPr="002B7A04" w:rsidRDefault="00CC4EE0" w:rsidP="00CC4EE0">
      <w:pPr>
        <w:pStyle w:val="BodyTextFirstIndent"/>
        <w:ind w:left="1140" w:firstLineChars="0" w:firstLine="0"/>
      </w:pPr>
      <w:r>
        <w:rPr>
          <w:rFonts w:hint="eastAsia"/>
        </w:rPr>
        <w:t>表示配置文件中的</w:t>
      </w:r>
      <w:r>
        <w:rPr>
          <w:rFonts w:hint="eastAsia"/>
        </w:rPr>
        <w:t>server 192.168.1.100</w:t>
      </w:r>
      <w:r>
        <w:rPr>
          <w:rFonts w:hint="eastAsia"/>
        </w:rPr>
        <w:t>、</w:t>
      </w:r>
      <w:r>
        <w:rPr>
          <w:rFonts w:hint="eastAsia"/>
        </w:rPr>
        <w:t>server 192.168.1.102</w:t>
      </w:r>
      <w:r>
        <w:rPr>
          <w:rFonts w:hint="eastAsia"/>
        </w:rPr>
        <w:t>等，一台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  <w:r w:rsidR="00EE28FD">
        <w:rPr>
          <w:rFonts w:hint="eastAsia"/>
        </w:rPr>
        <w:t>关键数据是</w:t>
      </w:r>
      <w:r w:rsidR="00EE28FD">
        <w:rPr>
          <w:rFonts w:hint="eastAsia"/>
        </w:rPr>
        <w:t>address</w:t>
      </w:r>
      <w:r w:rsidR="00EE28FD">
        <w:rPr>
          <w:rFonts w:hint="eastAsia"/>
        </w:rPr>
        <w:t>。</w:t>
      </w:r>
    </w:p>
    <w:p w:rsidR="002B7A04" w:rsidRDefault="00594D0F" w:rsidP="002B7A04">
      <w:pPr>
        <w:pStyle w:val="Heading2"/>
      </w:pPr>
      <w:r>
        <w:rPr>
          <w:rFonts w:hint="eastAsia"/>
        </w:rPr>
        <w:t>Location</w:t>
      </w:r>
      <w:r w:rsidR="002B7A04">
        <w:rPr>
          <w:rFonts w:hint="eastAsia"/>
        </w:rPr>
        <w:t xml:space="preserve"> </w:t>
      </w:r>
    </w:p>
    <w:p w:rsidR="00AC32D1" w:rsidRDefault="00AC32D1" w:rsidP="00AC32D1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Location</w:t>
      </w:r>
      <w:r w:rsidR="00017C7D">
        <w:rPr>
          <w:rFonts w:hint="eastAsia"/>
        </w:rPr>
        <w:t>与</w:t>
      </w:r>
      <w:r w:rsidR="002C2A46">
        <w:rPr>
          <w:rFonts w:hint="eastAsia"/>
        </w:rPr>
        <w:t>上游</w:t>
      </w:r>
      <w:r>
        <w:rPr>
          <w:rFonts w:hint="eastAsia"/>
        </w:rPr>
        <w:t>服务器群的关系。</w:t>
      </w:r>
    </w:p>
    <w:p w:rsidR="00C9442C" w:rsidRPr="00AC32D1" w:rsidRDefault="00C9442C" w:rsidP="00AC32D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-2200275</wp:posOffset>
            </wp:positionV>
            <wp:extent cx="7648575" cy="2390775"/>
            <wp:effectExtent l="19050" t="0" r="9525" b="0"/>
            <wp:wrapTopAndBottom/>
            <wp:docPr id="2" name="Picture 1" descr="http_proxy_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roxy_loc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ngx_http_proxy_loc_conf_t</w:t>
      </w:r>
      <w:proofErr w:type="spellEnd"/>
    </w:p>
    <w:p w:rsidR="00982FFA" w:rsidRDefault="00465A35" w:rsidP="00982FFA">
      <w:pPr>
        <w:pStyle w:val="BodyTextFirstIndent"/>
        <w:ind w:left="1140" w:firstLineChars="0" w:firstLine="0"/>
      </w:pPr>
      <w:r>
        <w:rPr>
          <w:rFonts w:hint="eastAsia"/>
        </w:rPr>
        <w:t>参见</w:t>
      </w:r>
      <w:r>
        <w:rPr>
          <w:rFonts w:hint="eastAsia"/>
        </w:rPr>
        <w:t>&lt;Nginx HTTP framework&gt;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ngx_http_upstream_conf_t</w:t>
      </w:r>
      <w:proofErr w:type="spellEnd"/>
    </w:p>
    <w:p w:rsidR="0091737D" w:rsidRDefault="0091737D" w:rsidP="0091737D">
      <w:pPr>
        <w:pStyle w:val="BodyTextFirstIndent"/>
        <w:ind w:left="1140" w:firstLineChars="0" w:firstLine="0"/>
      </w:pPr>
      <w:r>
        <w:rPr>
          <w:rFonts w:hint="eastAsia"/>
        </w:rPr>
        <w:t>TODO</w:t>
      </w:r>
    </w:p>
    <w:p w:rsidR="00982FFA" w:rsidRDefault="00982FFA" w:rsidP="00982FFA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ngx_http_upstream_srv_conf_t</w:t>
      </w:r>
      <w:proofErr w:type="spellEnd"/>
    </w:p>
    <w:p w:rsidR="00465A35" w:rsidRDefault="00465A35" w:rsidP="00465A35">
      <w:pPr>
        <w:pStyle w:val="BodyTextFirstIndent"/>
        <w:ind w:left="1140" w:firstLineChars="0" w:firstLine="0"/>
      </w:pPr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与</w:t>
      </w:r>
      <w:r>
        <w:rPr>
          <w:rFonts w:hint="eastAsia"/>
        </w:rPr>
        <w:t>Upstream</w:t>
      </w:r>
      <w:r>
        <w:rPr>
          <w:rFonts w:hint="eastAsia"/>
        </w:rPr>
        <w:t>联系起来</w:t>
      </w:r>
    </w:p>
    <w:p w:rsidR="003422F8" w:rsidRDefault="003422F8" w:rsidP="003422F8">
      <w:pPr>
        <w:pStyle w:val="Heading1"/>
      </w:pPr>
      <w:r>
        <w:rPr>
          <w:rFonts w:hint="eastAsia"/>
        </w:rPr>
        <w:t>Request</w:t>
      </w:r>
      <w:r>
        <w:rPr>
          <w:rFonts w:hint="eastAsia"/>
        </w:rPr>
        <w:t>与</w:t>
      </w:r>
      <w:r>
        <w:rPr>
          <w:rFonts w:hint="eastAsia"/>
        </w:rPr>
        <w:t>Upstream</w:t>
      </w:r>
    </w:p>
    <w:p w:rsidR="00F45865" w:rsidRDefault="00F45865" w:rsidP="00F45865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-6941185</wp:posOffset>
            </wp:positionV>
            <wp:extent cx="9067800" cy="6767195"/>
            <wp:effectExtent l="19050" t="0" r="0" b="0"/>
            <wp:wrapTopAndBottom/>
            <wp:docPr id="11" name="Picture 10" descr="http_upstream_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upstream_reques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是核心数据结构。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ngx_request_t</w:t>
      </w:r>
      <w:proofErr w:type="spellEnd"/>
    </w:p>
    <w:p w:rsidR="00FD0911" w:rsidRPr="00FD0911" w:rsidRDefault="00FD0911" w:rsidP="00FD0911">
      <w:pPr>
        <w:pStyle w:val="BodyTextFirstIndent"/>
        <w:ind w:firstLine="420"/>
      </w:pPr>
      <w:r>
        <w:rPr>
          <w:rFonts w:hint="eastAsia"/>
        </w:rPr>
        <w:t>代表</w:t>
      </w:r>
      <w:r>
        <w:rPr>
          <w:rFonts w:hint="eastAsia"/>
        </w:rPr>
        <w:t>Client</w:t>
      </w:r>
      <w:r>
        <w:rPr>
          <w:rFonts w:hint="eastAsia"/>
        </w:rPr>
        <w:t>的一个</w:t>
      </w:r>
      <w:r>
        <w:rPr>
          <w:rFonts w:hint="eastAsia"/>
        </w:rPr>
        <w:t>HTTP</w:t>
      </w:r>
      <w:r>
        <w:rPr>
          <w:rFonts w:hint="eastAsia"/>
        </w:rPr>
        <w:t>请求。参见</w:t>
      </w:r>
      <w:r>
        <w:rPr>
          <w:rFonts w:hint="eastAsia"/>
        </w:rPr>
        <w:t>&lt;Nginx HTTP framework&gt;</w:t>
      </w:r>
      <w:r w:rsidR="0028552A">
        <w:rPr>
          <w:rFonts w:hint="eastAsia"/>
        </w:rPr>
        <w:t>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ngx_http_request_body_t</w:t>
      </w:r>
      <w:proofErr w:type="spellEnd"/>
    </w:p>
    <w:p w:rsidR="007574B8" w:rsidRPr="007574B8" w:rsidRDefault="007574B8" w:rsidP="007574B8">
      <w:pPr>
        <w:pStyle w:val="BodyTextFirstIndent"/>
        <w:ind w:firstLine="420"/>
      </w:pPr>
      <w:r>
        <w:rPr>
          <w:rFonts w:hint="eastAsia"/>
        </w:rPr>
        <w:t>管理</w:t>
      </w:r>
      <w:r>
        <w:rPr>
          <w:rFonts w:hint="eastAsia"/>
        </w:rPr>
        <w:t>Request Body</w:t>
      </w:r>
      <w:r>
        <w:rPr>
          <w:rFonts w:hint="eastAsia"/>
        </w:rPr>
        <w:t>，包括数据以及回调函数。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ngx_upstream_t</w:t>
      </w:r>
      <w:proofErr w:type="spellEnd"/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request_bufs</w:t>
      </w:r>
      <w:proofErr w:type="spellEnd"/>
    </w:p>
    <w:p w:rsidR="00D13A7D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Client</w:t>
      </w:r>
      <w:r>
        <w:rPr>
          <w:rFonts w:hint="eastAsia"/>
        </w:rPr>
        <w:t>的请求</w:t>
      </w:r>
      <w:r w:rsidR="00C36249">
        <w:rPr>
          <w:rFonts w:hint="eastAsia"/>
        </w:rPr>
        <w:t>数据。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buffer</w:t>
      </w:r>
    </w:p>
    <w:p w:rsidR="00D13A7D" w:rsidRDefault="00D13A7D" w:rsidP="00D13A7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>接收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服务器发过来的数据。</w:t>
      </w:r>
    </w:p>
    <w:p w:rsidR="004569C1" w:rsidRDefault="004569C1" w:rsidP="004569C1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input_filter</w:t>
      </w:r>
      <w:proofErr w:type="spellEnd"/>
    </w:p>
    <w:p w:rsidR="004569C1" w:rsidRDefault="004569C1" w:rsidP="004569C1">
      <w:pPr>
        <w:pStyle w:val="BodyTextFirstIndent"/>
        <w:ind w:left="1140" w:firstLineChars="0" w:firstLine="0"/>
      </w:pPr>
      <w:r>
        <w:rPr>
          <w:rFonts w:hint="eastAsia"/>
        </w:rPr>
        <w:t>过滤</w:t>
      </w:r>
      <w:r w:rsidR="002C2A46">
        <w:rPr>
          <w:rFonts w:hint="eastAsia"/>
        </w:rPr>
        <w:t>上游</w:t>
      </w:r>
      <w:r>
        <w:rPr>
          <w:rFonts w:hint="eastAsia"/>
        </w:rPr>
        <w:t>服务器发过来的数据，并将数据持入</w:t>
      </w:r>
      <w:proofErr w:type="spellStart"/>
      <w:r>
        <w:rPr>
          <w:rFonts w:hint="eastAsia"/>
        </w:rPr>
        <w:t>out_bufs</w:t>
      </w:r>
      <w:proofErr w:type="spellEnd"/>
      <w:r>
        <w:rPr>
          <w:rFonts w:hint="eastAsia"/>
        </w:rPr>
        <w:t>。</w:t>
      </w:r>
    </w:p>
    <w:p w:rsidR="0088261B" w:rsidRDefault="0088261B" w:rsidP="0088261B">
      <w:pPr>
        <w:pStyle w:val="BodyTextFirstIndent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out_bufs</w:t>
      </w:r>
      <w:proofErr w:type="spellEnd"/>
    </w:p>
    <w:p w:rsidR="00D13A7D" w:rsidRPr="0088261B" w:rsidRDefault="00D13A7D" w:rsidP="00D13A7D">
      <w:pPr>
        <w:pStyle w:val="BodyTextFirstIndent"/>
        <w:ind w:left="1140" w:firstLineChars="0" w:firstLine="0"/>
      </w:pPr>
      <w:r>
        <w:rPr>
          <w:rFonts w:hint="eastAsia"/>
        </w:rPr>
        <w:t>需发送给</w:t>
      </w:r>
      <w:r>
        <w:rPr>
          <w:rFonts w:hint="eastAsia"/>
        </w:rPr>
        <w:t>Client</w:t>
      </w:r>
      <w:r>
        <w:rPr>
          <w:rFonts w:hint="eastAsia"/>
        </w:rPr>
        <w:t>的数据。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ngx_peer_connection_t</w:t>
      </w:r>
      <w:proofErr w:type="spellEnd"/>
    </w:p>
    <w:p w:rsidR="003126CF" w:rsidRPr="003126CF" w:rsidRDefault="003126CF" w:rsidP="003126CF">
      <w:pPr>
        <w:pStyle w:val="BodyTextFirstIndent"/>
        <w:ind w:firstLine="420"/>
      </w:pPr>
      <w:r>
        <w:rPr>
          <w:rFonts w:hint="eastAsia"/>
        </w:rPr>
        <w:t>代表与</w:t>
      </w:r>
      <w:r w:rsidR="002C2A46">
        <w:rPr>
          <w:rFonts w:hint="eastAsia"/>
        </w:rPr>
        <w:t>上游</w:t>
      </w:r>
      <w:r>
        <w:rPr>
          <w:rFonts w:hint="eastAsia"/>
        </w:rPr>
        <w:t>服务器的连接。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ngx_output_chain_ctx_t</w:t>
      </w:r>
      <w:proofErr w:type="spellEnd"/>
    </w:p>
    <w:p w:rsidR="003126CF" w:rsidRPr="003126CF" w:rsidRDefault="00D2684A" w:rsidP="003126CF">
      <w:pPr>
        <w:pStyle w:val="BodyTextFirstIndent"/>
        <w:ind w:firstLine="420"/>
      </w:pPr>
      <w:r>
        <w:rPr>
          <w:rFonts w:hint="eastAsia"/>
        </w:rPr>
        <w:t>管理发送给</w:t>
      </w:r>
      <w:r w:rsidR="002C2A46">
        <w:rPr>
          <w:rFonts w:hint="eastAsia"/>
        </w:rPr>
        <w:t>上游</w:t>
      </w:r>
      <w:r>
        <w:rPr>
          <w:rFonts w:hint="eastAsia"/>
        </w:rPr>
        <w:t>服务器的数据。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ngx_chain_writer_ctx_t</w:t>
      </w:r>
      <w:proofErr w:type="spellEnd"/>
    </w:p>
    <w:p w:rsidR="00D2684A" w:rsidRPr="00D2684A" w:rsidRDefault="00D2684A" w:rsidP="00D2684A">
      <w:pPr>
        <w:pStyle w:val="BodyTextFirstIndent"/>
        <w:ind w:firstLine="420"/>
      </w:pPr>
      <w:r>
        <w:rPr>
          <w:rFonts w:hint="eastAsia"/>
        </w:rPr>
        <w:t>向</w:t>
      </w:r>
      <w:r w:rsidR="002C2A46">
        <w:rPr>
          <w:rFonts w:hint="eastAsia"/>
        </w:rPr>
        <w:t>上游</w:t>
      </w:r>
      <w:r>
        <w:rPr>
          <w:rFonts w:hint="eastAsia"/>
        </w:rPr>
        <w:t>服务器发送数据。</w:t>
      </w:r>
    </w:p>
    <w:p w:rsidR="00F45865" w:rsidRDefault="00F45865" w:rsidP="00F45865">
      <w:pPr>
        <w:pStyle w:val="Heading2"/>
      </w:pPr>
      <w:proofErr w:type="spellStart"/>
      <w:r>
        <w:rPr>
          <w:rFonts w:hint="eastAsia"/>
        </w:rPr>
        <w:t>ngx_http_upstream_headers_in_t</w:t>
      </w:r>
      <w:proofErr w:type="spellEnd"/>
    </w:p>
    <w:p w:rsidR="0053433E" w:rsidRDefault="00017C7D" w:rsidP="0053433E">
      <w:pPr>
        <w:pStyle w:val="BodyTextFirstIndent"/>
        <w:ind w:firstLine="420"/>
      </w:pPr>
      <w:r>
        <w:rPr>
          <w:rFonts w:hint="eastAsia"/>
        </w:rPr>
        <w:t>保存</w:t>
      </w:r>
      <w:r w:rsidR="002C2A46">
        <w:rPr>
          <w:rFonts w:hint="eastAsia"/>
        </w:rPr>
        <w:t>上游</w:t>
      </w:r>
      <w:r w:rsidR="0053433E">
        <w:rPr>
          <w:rFonts w:hint="eastAsia"/>
        </w:rPr>
        <w:t>服务器发送过来的</w:t>
      </w:r>
      <w:r w:rsidR="0053433E">
        <w:rPr>
          <w:rFonts w:hint="eastAsia"/>
        </w:rPr>
        <w:t>Header</w:t>
      </w:r>
      <w:r w:rsidR="0053433E">
        <w:rPr>
          <w:rFonts w:hint="eastAsia"/>
        </w:rPr>
        <w:t>，它们将被发送给</w:t>
      </w:r>
      <w:r w:rsidR="0053433E">
        <w:rPr>
          <w:rFonts w:hint="eastAsia"/>
        </w:rPr>
        <w:t>Client</w:t>
      </w:r>
      <w:r w:rsidR="0053433E">
        <w:rPr>
          <w:rFonts w:hint="eastAsia"/>
        </w:rPr>
        <w:t>。</w:t>
      </w:r>
    </w:p>
    <w:p w:rsidR="00F55440" w:rsidRDefault="00F55440" w:rsidP="00F55440">
      <w:pPr>
        <w:pStyle w:val="Heading1"/>
      </w:pPr>
      <w:r>
        <w:rPr>
          <w:rFonts w:hint="eastAsia"/>
        </w:rPr>
        <w:t>阶段处理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配置时</w:t>
      </w:r>
      <w:proofErr w:type="spellStart"/>
      <w:r>
        <w:t>P</w:t>
      </w:r>
      <w:r>
        <w:rPr>
          <w:rFonts w:hint="eastAsia"/>
        </w:rPr>
        <w:t>roxy_module</w:t>
      </w:r>
      <w:proofErr w:type="spellEnd"/>
      <w:r>
        <w:rPr>
          <w:rFonts w:hint="eastAsia"/>
        </w:rPr>
        <w:t>将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设为</w:t>
      </w:r>
      <w:proofErr w:type="spellStart"/>
      <w:r>
        <w:rPr>
          <w:rFonts w:hint="eastAsia"/>
        </w:rPr>
        <w:t>ngx_http_proxy_handler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proofErr w:type="spellStart"/>
      <w:r>
        <w:t>F</w:t>
      </w:r>
      <w:r>
        <w:rPr>
          <w:rFonts w:hint="eastAsia"/>
        </w:rPr>
        <w:t>ind_config</w:t>
      </w:r>
      <w:proofErr w:type="spellEnd"/>
      <w:r>
        <w:rPr>
          <w:rFonts w:hint="eastAsia"/>
        </w:rPr>
        <w:t>阶段时，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content</w:t>
      </w:r>
      <w:proofErr w:type="gramEnd"/>
      <w:r>
        <w:rPr>
          <w:rFonts w:hint="eastAsia"/>
        </w:rPr>
        <w:t>_handler</w:t>
      </w:r>
      <w:proofErr w:type="spellEnd"/>
      <w:r>
        <w:rPr>
          <w:rFonts w:hint="eastAsia"/>
        </w:rPr>
        <w:t>被设为</w:t>
      </w:r>
      <w:r>
        <w:rPr>
          <w:rFonts w:hint="eastAsia"/>
        </w:rPr>
        <w:t>Location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ngx_http_proxy_handler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1D1913" w:rsidRDefault="001D1913" w:rsidP="001D1913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Content</w:t>
      </w:r>
      <w:r>
        <w:rPr>
          <w:rFonts w:hint="eastAsia"/>
        </w:rPr>
        <w:t>阶段时，</w:t>
      </w:r>
      <w:proofErr w:type="spellStart"/>
      <w:r>
        <w:rPr>
          <w:rFonts w:hint="eastAsia"/>
        </w:rPr>
        <w:t>ngx_http_proxy_handler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被调用，而忽略其它阶段回调函数。</w:t>
      </w:r>
    </w:p>
    <w:p w:rsidR="00EE47ED" w:rsidRDefault="00EE47ED" w:rsidP="001D1913">
      <w:pPr>
        <w:pStyle w:val="BodyTextFirstIndent"/>
        <w:ind w:firstLine="420"/>
      </w:pPr>
      <w:proofErr w:type="spellStart"/>
      <w:r>
        <w:rPr>
          <w:rFonts w:hint="eastAsia"/>
        </w:rPr>
        <w:t>ngx_http_proxy_</w:t>
      </w:r>
      <w:proofErr w:type="gramStart"/>
      <w:r>
        <w:rPr>
          <w:rFonts w:hint="eastAsia"/>
        </w:rPr>
        <w:t>handler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依次做如下事情：</w:t>
      </w:r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ngx_upstream_t</w:t>
      </w:r>
      <w:proofErr w:type="spellEnd"/>
    </w:p>
    <w:p w:rsidR="00EE47ED" w:rsidRDefault="00EE47ED" w:rsidP="00EE47ED">
      <w:pPr>
        <w:pStyle w:val="BodyTextFirstIndent"/>
        <w:numPr>
          <w:ilvl w:val="0"/>
          <w:numId w:val="10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D322B1" w:rsidRDefault="00D322B1" w:rsidP="00517EB6">
      <w:pPr>
        <w:pStyle w:val="Heading2"/>
      </w:pPr>
      <w:r>
        <w:rPr>
          <w:rFonts w:hint="eastAsia"/>
        </w:rPr>
        <w:t>读取</w:t>
      </w:r>
      <w:r>
        <w:rPr>
          <w:rFonts w:hint="eastAsia"/>
        </w:rPr>
        <w:t>Client Request Body</w:t>
      </w:r>
    </w:p>
    <w:p w:rsidR="001F040C" w:rsidRDefault="001F040C" w:rsidP="000718F9">
      <w:pPr>
        <w:pStyle w:val="Heading2"/>
      </w:pPr>
      <w:r>
        <w:rPr>
          <w:rFonts w:hint="eastAsia"/>
        </w:rPr>
        <w:t>选择一台上游服务器</w:t>
      </w:r>
    </w:p>
    <w:p w:rsidR="001F040C" w:rsidRDefault="001F040C" w:rsidP="001F040C">
      <w:pPr>
        <w:pStyle w:val="BodyTextFirstIndent"/>
        <w:ind w:firstLine="420"/>
      </w:pPr>
      <w:r>
        <w:rPr>
          <w:rFonts w:hint="eastAsia"/>
        </w:rPr>
        <w:t>参见</w:t>
      </w:r>
      <w:r>
        <w:rPr>
          <w:rFonts w:hint="eastAsia"/>
        </w:rPr>
        <w:t>&lt;Nginx HTTP Load-Balance&gt;</w:t>
      </w:r>
    </w:p>
    <w:p w:rsidR="000F09AC" w:rsidRPr="001F040C" w:rsidRDefault="000F09AC" w:rsidP="001F040C">
      <w:pPr>
        <w:pStyle w:val="BodyTextFirstIndent"/>
        <w:ind w:firstLine="420"/>
      </w:pPr>
      <w:r>
        <w:rPr>
          <w:rFonts w:hint="eastAsia"/>
        </w:rPr>
        <w:t>选择结果写到</w:t>
      </w:r>
      <w:proofErr w:type="spellStart"/>
      <w:r>
        <w:rPr>
          <w:rFonts w:hint="eastAsia"/>
        </w:rPr>
        <w:t>ngx_peer_connection_t</w:t>
      </w:r>
      <w:proofErr w:type="spellEnd"/>
      <w:r>
        <w:rPr>
          <w:rFonts w:hint="eastAsia"/>
        </w:rPr>
        <w:t>的</w:t>
      </w:r>
      <w:r w:rsidR="00117529">
        <w:rPr>
          <w:rFonts w:hint="eastAsia"/>
        </w:rPr>
        <w:t>address</w:t>
      </w:r>
      <w:r w:rsidR="00CF6827">
        <w:rPr>
          <w:rFonts w:hint="eastAsia"/>
        </w:rPr>
        <w:t xml:space="preserve"> </w:t>
      </w:r>
      <w:r w:rsidR="00E0022A">
        <w:rPr>
          <w:rFonts w:hint="eastAsia"/>
        </w:rPr>
        <w:t>(</w:t>
      </w:r>
      <w:proofErr w:type="spellStart"/>
      <w:r w:rsidR="00E0022A">
        <w:rPr>
          <w:rFonts w:hint="eastAsia"/>
        </w:rPr>
        <w:t>sockaddr</w:t>
      </w:r>
      <w:proofErr w:type="spellEnd"/>
      <w:r w:rsidR="00E0022A">
        <w:rPr>
          <w:rFonts w:hint="eastAsia"/>
        </w:rPr>
        <w:t>)</w:t>
      </w:r>
      <w:r>
        <w:rPr>
          <w:rFonts w:hint="eastAsia"/>
        </w:rPr>
        <w:t>字段。</w:t>
      </w:r>
    </w:p>
    <w:p w:rsidR="00D50A6E" w:rsidRDefault="00CA3C3E" w:rsidP="000718F9">
      <w:pPr>
        <w:pStyle w:val="Heading2"/>
      </w:pPr>
      <w:r>
        <w:rPr>
          <w:rFonts w:hint="eastAsia"/>
        </w:rPr>
        <w:t>连接服务器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读取完</w:t>
      </w:r>
      <w:r>
        <w:rPr>
          <w:rFonts w:hint="eastAsia"/>
        </w:rPr>
        <w:t>Client Request Body</w:t>
      </w:r>
      <w:r>
        <w:rPr>
          <w:rFonts w:hint="eastAsia"/>
        </w:rPr>
        <w:t>，需要将</w:t>
      </w:r>
      <w:r>
        <w:rPr>
          <w:rFonts w:hint="eastAsia"/>
        </w:rPr>
        <w:t>Request Body</w:t>
      </w:r>
      <w:r>
        <w:rPr>
          <w:rFonts w:hint="eastAsia"/>
        </w:rPr>
        <w:t>转发到</w:t>
      </w:r>
      <w:r w:rsidR="002C2A46">
        <w:rPr>
          <w:rFonts w:hint="eastAsia"/>
        </w:rPr>
        <w:t>上游</w:t>
      </w:r>
      <w:r>
        <w:rPr>
          <w:rFonts w:hint="eastAsia"/>
        </w:rPr>
        <w:t>服务器，而这之前需要连接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8F553C" w:rsidRDefault="008F553C" w:rsidP="008F553C">
      <w:pPr>
        <w:pStyle w:val="BodyTextFirstIndent"/>
        <w:ind w:firstLine="420"/>
      </w:pPr>
      <w:r>
        <w:rPr>
          <w:rFonts w:hint="eastAsia"/>
        </w:rPr>
        <w:t>连接由函数</w:t>
      </w:r>
      <w:proofErr w:type="spellStart"/>
      <w:r>
        <w:rPr>
          <w:rFonts w:hint="eastAsia"/>
        </w:rPr>
        <w:t>ngx_http_upstream_connect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ngx_event_connect_peer</w:t>
      </w:r>
      <w:proofErr w:type="spellEnd"/>
      <w:r>
        <w:rPr>
          <w:rFonts w:hint="eastAsia"/>
        </w:rPr>
        <w:t>()</w:t>
      </w:r>
      <w:r w:rsidR="00B6017D">
        <w:rPr>
          <w:rFonts w:hint="eastAsia"/>
        </w:rPr>
        <w:t>、</w:t>
      </w:r>
      <w:proofErr w:type="spellStart"/>
      <w:r w:rsidR="00B6017D">
        <w:rPr>
          <w:rFonts w:hint="eastAsia"/>
        </w:rPr>
        <w:t>ngx_http_upstream_test_connect</w:t>
      </w:r>
      <w:proofErr w:type="spellEnd"/>
      <w:r w:rsidR="00B6017D">
        <w:rPr>
          <w:rFonts w:hint="eastAsia"/>
        </w:rPr>
        <w:t>()</w:t>
      </w:r>
      <w:r>
        <w:rPr>
          <w:rFonts w:hint="eastAsia"/>
        </w:rPr>
        <w:t>完成。</w:t>
      </w:r>
    </w:p>
    <w:p w:rsidR="00B6017D" w:rsidRDefault="00B6017D" w:rsidP="00B6017D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ngx_event_connect_peer</w:t>
      </w:r>
      <w:proofErr w:type="spellEnd"/>
      <w:r>
        <w:rPr>
          <w:rFonts w:hint="eastAsia"/>
        </w:rPr>
        <w:t>()</w:t>
      </w:r>
    </w:p>
    <w:p w:rsidR="00B6017D" w:rsidRDefault="00B6017D" w:rsidP="00B6017D">
      <w:pPr>
        <w:pStyle w:val="BodyTextFirstIndent"/>
        <w:ind w:left="720" w:firstLine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</w:t>
      </w:r>
      <w:r w:rsidR="00993E9F">
        <w:rPr>
          <w:rFonts w:hint="eastAsia"/>
        </w:rPr>
        <w:t>。</w:t>
      </w:r>
      <w:r>
        <w:rPr>
          <w:rFonts w:hint="eastAsia"/>
        </w:rPr>
        <w:t>调用非堵塞的系统调用</w:t>
      </w:r>
      <w:r>
        <w:rPr>
          <w:rFonts w:hint="eastAsia"/>
        </w:rPr>
        <w:t>connect()</w:t>
      </w:r>
      <w:r w:rsidR="00993E9F">
        <w:rPr>
          <w:rFonts w:hint="eastAsia"/>
        </w:rPr>
        <w:t>，</w:t>
      </w:r>
      <w:r>
        <w:rPr>
          <w:rFonts w:hint="eastAsia"/>
        </w:rPr>
        <w:t>connect()</w:t>
      </w:r>
      <w:r>
        <w:rPr>
          <w:rFonts w:hint="eastAsia"/>
        </w:rPr>
        <w:t>不一定立即连接成功</w:t>
      </w:r>
      <w:r w:rsidR="00993E9F">
        <w:rPr>
          <w:rFonts w:hint="eastAsia"/>
        </w:rPr>
        <w:t>（错误码</w:t>
      </w:r>
      <w:r w:rsidR="00993E9F">
        <w:rPr>
          <w:rFonts w:hint="eastAsia"/>
        </w:rPr>
        <w:t>EINPROGRESS</w:t>
      </w:r>
      <w:r w:rsidR="00993E9F">
        <w:rPr>
          <w:rFonts w:hint="eastAsia"/>
        </w:rPr>
        <w:t>）。</w:t>
      </w:r>
    </w:p>
    <w:p w:rsidR="00993E9F" w:rsidRDefault="00993E9F" w:rsidP="00B6017D">
      <w:pPr>
        <w:pStyle w:val="BodyTextFirstIndent"/>
        <w:ind w:left="720" w:firstLine="420"/>
      </w:pPr>
      <w:r>
        <w:rPr>
          <w:rFonts w:hint="eastAsia"/>
        </w:rPr>
        <w:t>如何知道连接成功？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当写事件</w:t>
      </w:r>
      <w:proofErr w:type="gramEnd"/>
      <w:r>
        <w:rPr>
          <w:rFonts w:hint="eastAsia"/>
        </w:rPr>
        <w:t>触发，并且用</w:t>
      </w:r>
      <w:proofErr w:type="spellStart"/>
      <w:r>
        <w:rPr>
          <w:rFonts w:hint="eastAsia"/>
        </w:rPr>
        <w:t>getsockopt</w:t>
      </w:r>
      <w:proofErr w:type="spellEnd"/>
      <w:r>
        <w:rPr>
          <w:rFonts w:hint="eastAsia"/>
        </w:rPr>
        <w:t>所得到的</w:t>
      </w:r>
      <w:r>
        <w:rPr>
          <w:rFonts w:hint="eastAsia"/>
        </w:rPr>
        <w:t>SO_ERROR</w:t>
      </w:r>
      <w:r>
        <w:rPr>
          <w:rFonts w:hint="eastAsia"/>
        </w:rPr>
        <w:t>选项为</w:t>
      </w:r>
      <w:r>
        <w:rPr>
          <w:rFonts w:hint="eastAsia"/>
        </w:rPr>
        <w:t>0</w:t>
      </w:r>
      <w:r>
        <w:rPr>
          <w:rFonts w:hint="eastAsia"/>
        </w:rPr>
        <w:t>，则说明连接成功了。参见</w:t>
      </w:r>
      <w:r>
        <w:rPr>
          <w:rFonts w:hint="eastAsia"/>
        </w:rPr>
        <w:t>connect manual(man connect)</w:t>
      </w:r>
      <w:r>
        <w:rPr>
          <w:rFonts w:hint="eastAsia"/>
        </w:rPr>
        <w:t>。</w:t>
      </w:r>
    </w:p>
    <w:p w:rsidR="00993E9F" w:rsidRDefault="00993E9F" w:rsidP="00993E9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ngx_http_upstream_connect</w:t>
      </w:r>
      <w:proofErr w:type="spellEnd"/>
      <w:r>
        <w:rPr>
          <w:rFonts w:hint="eastAsia"/>
        </w:rPr>
        <w:t>()</w:t>
      </w:r>
    </w:p>
    <w:p w:rsidR="00993E9F" w:rsidRDefault="00993E9F" w:rsidP="00993E9F">
      <w:pPr>
        <w:pStyle w:val="BodyTextFirstIndent"/>
        <w:ind w:left="1140" w:firstLineChars="0" w:firstLine="0"/>
      </w:pPr>
      <w:r>
        <w:rPr>
          <w:rFonts w:hint="eastAsia"/>
        </w:rPr>
        <w:t>设置新连接读写事件的回调处理函数。</w:t>
      </w:r>
    </w:p>
    <w:p w:rsid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ngx_http_upstream_send_request_handler</w:t>
      </w:r>
      <w:proofErr w:type="spellEnd"/>
      <w:r>
        <w:rPr>
          <w:rFonts w:hint="eastAsia"/>
        </w:rPr>
        <w:t>()</w:t>
      </w:r>
    </w:p>
    <w:p w:rsidR="00993E9F" w:rsidRPr="00993E9F" w:rsidRDefault="00993E9F" w:rsidP="0069723D">
      <w:pPr>
        <w:pStyle w:val="BodyTextFirstIndent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ngx_http_upstream_process_header</w:t>
      </w:r>
      <w:proofErr w:type="spellEnd"/>
      <w:r>
        <w:rPr>
          <w:rFonts w:hint="eastAsia"/>
        </w:rPr>
        <w:t>()</w:t>
      </w:r>
    </w:p>
    <w:p w:rsidR="00993E9F" w:rsidRDefault="005517CE" w:rsidP="00993E9F">
      <w:pPr>
        <w:pStyle w:val="BodyTextFirstIndent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ngx_http_upstream_test_connect</w:t>
      </w:r>
      <w:proofErr w:type="spellEnd"/>
      <w:r>
        <w:rPr>
          <w:rFonts w:hint="eastAsia"/>
        </w:rPr>
        <w:t>()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写事件触发，</w:t>
      </w:r>
      <w:proofErr w:type="gramStart"/>
      <w:r>
        <w:rPr>
          <w:rFonts w:hint="eastAsia"/>
        </w:rPr>
        <w:t>调用回调函数</w:t>
      </w:r>
      <w:proofErr w:type="spellStart"/>
      <w:proofErr w:type="gramEnd"/>
      <w:r>
        <w:rPr>
          <w:rFonts w:hint="eastAsia"/>
        </w:rPr>
        <w:t>ngx_http_upstream_send_request_handler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ngx_http_upstream_test_connect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判断连接是否成功。</w:t>
      </w:r>
    </w:p>
    <w:p w:rsidR="005517CE" w:rsidRDefault="005517CE" w:rsidP="005517CE">
      <w:pPr>
        <w:pStyle w:val="BodyTextFirstIndent"/>
        <w:ind w:left="114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ngx_http_upstream_send_request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发送数据到</w:t>
      </w:r>
      <w:r w:rsidR="002C2A46">
        <w:rPr>
          <w:rFonts w:hint="eastAsia"/>
        </w:rPr>
        <w:t>上游</w:t>
      </w:r>
      <w:r>
        <w:rPr>
          <w:rFonts w:hint="eastAsia"/>
        </w:rPr>
        <w:t>服务器。</w:t>
      </w:r>
    </w:p>
    <w:p w:rsidR="00D751A3" w:rsidRDefault="00D751A3" w:rsidP="000718F9">
      <w:pPr>
        <w:pStyle w:val="Heading2"/>
      </w:pPr>
      <w:r>
        <w:rPr>
          <w:rFonts w:hint="eastAsia"/>
        </w:rPr>
        <w:t>转发请求</w:t>
      </w:r>
    </w:p>
    <w:p w:rsidR="00B026DD" w:rsidRPr="00B026DD" w:rsidRDefault="00B026DD" w:rsidP="000718F9">
      <w:pPr>
        <w:pStyle w:val="Heading2"/>
      </w:pPr>
      <w:r>
        <w:rPr>
          <w:rFonts w:hint="eastAsia"/>
        </w:rPr>
        <w:t>读取</w:t>
      </w:r>
      <w:r w:rsidR="00A03BE1">
        <w:rPr>
          <w:rFonts w:hint="eastAsia"/>
        </w:rPr>
        <w:t>并转发响应</w:t>
      </w:r>
      <w:r w:rsidR="00A03BE1">
        <w:rPr>
          <w:rFonts w:hint="eastAsia"/>
        </w:rPr>
        <w:t>Header</w:t>
      </w:r>
    </w:p>
    <w:p w:rsidR="002C2A46" w:rsidRDefault="002C2A46" w:rsidP="002C2A46">
      <w:pPr>
        <w:pStyle w:val="BodyTextFirstIndent"/>
        <w:ind w:firstLine="420"/>
      </w:pPr>
      <w:r>
        <w:rPr>
          <w:rFonts w:hint="eastAsia"/>
        </w:rPr>
        <w:t>上游</w:t>
      </w:r>
      <w:r>
        <w:rPr>
          <w:rFonts w:hint="eastAsia"/>
        </w:rPr>
        <w:t>Connection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触发，调用回调</w:t>
      </w:r>
      <w:proofErr w:type="spellStart"/>
      <w:r>
        <w:rPr>
          <w:rFonts w:hint="eastAsia"/>
        </w:rPr>
        <w:t>ng</w:t>
      </w:r>
      <w:r w:rsidR="00373A8B">
        <w:rPr>
          <w:rFonts w:hint="eastAsia"/>
        </w:rPr>
        <w:t>x_http_upstream_process_header</w:t>
      </w:r>
      <w:proofErr w:type="spellEnd"/>
      <w:r w:rsidR="00373A8B">
        <w:rPr>
          <w:rFonts w:hint="eastAsia"/>
        </w:rPr>
        <w:t>()</w:t>
      </w:r>
      <w:r w:rsidR="00373A8B">
        <w:rPr>
          <w:rFonts w:hint="eastAsia"/>
        </w:rPr>
        <w:t>，将数据读入</w:t>
      </w:r>
      <w:proofErr w:type="spellStart"/>
      <w:r w:rsidR="00703B3E">
        <w:rPr>
          <w:rFonts w:hint="eastAsia"/>
        </w:rPr>
        <w:t>ngx_upstream_t</w:t>
      </w:r>
      <w:proofErr w:type="spellEnd"/>
      <w:r w:rsidR="00703B3E">
        <w:rPr>
          <w:rFonts w:hint="eastAsia"/>
        </w:rPr>
        <w:t>:</w:t>
      </w:r>
      <w:proofErr w:type="gramStart"/>
      <w:r w:rsidR="00703B3E">
        <w:rPr>
          <w:rFonts w:hint="eastAsia"/>
        </w:rPr>
        <w:t>:</w:t>
      </w:r>
      <w:r w:rsidR="00373A8B">
        <w:rPr>
          <w:rFonts w:hint="eastAsia"/>
        </w:rPr>
        <w:t>buffer</w:t>
      </w:r>
      <w:proofErr w:type="gramEnd"/>
      <w:r w:rsidR="00703B3E">
        <w:rPr>
          <w:rFonts w:hint="eastAsia"/>
        </w:rPr>
        <w:t>。</w:t>
      </w:r>
    </w:p>
    <w:p w:rsidR="00B026DD" w:rsidRDefault="00B026DD" w:rsidP="002C2A46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process</w:t>
      </w:r>
      <w:proofErr w:type="gramEnd"/>
      <w:r>
        <w:rPr>
          <w:rFonts w:hint="eastAsia"/>
        </w:rPr>
        <w:t>_header</w:t>
      </w:r>
      <w:proofErr w:type="spellEnd"/>
      <w:r>
        <w:rPr>
          <w:rFonts w:hint="eastAsia"/>
        </w:rPr>
        <w:t>解析数据中的</w:t>
      </w:r>
      <w:r>
        <w:rPr>
          <w:rFonts w:hint="eastAsia"/>
        </w:rPr>
        <w:t>Headers</w:t>
      </w:r>
      <w:r>
        <w:rPr>
          <w:rFonts w:hint="eastAsia"/>
        </w:rPr>
        <w:t>并写入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headers_in</w:t>
      </w:r>
      <w:proofErr w:type="spellEnd"/>
      <w:r>
        <w:rPr>
          <w:rFonts w:hint="eastAsia"/>
        </w:rPr>
        <w:t>。</w:t>
      </w:r>
    </w:p>
    <w:p w:rsidR="00A553A5" w:rsidRDefault="00A553A5" w:rsidP="002C2A46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Headers</w:t>
      </w:r>
      <w:r>
        <w:rPr>
          <w:rFonts w:hint="eastAsia"/>
        </w:rPr>
        <w:t>都读入。</w:t>
      </w:r>
    </w:p>
    <w:p w:rsidR="00B026DD" w:rsidRDefault="006201BC" w:rsidP="00AF345E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ngx_http_upstream_process_headers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headers</w:t>
      </w:r>
      <w:proofErr w:type="gramEnd"/>
      <w:r>
        <w:rPr>
          <w:rFonts w:hint="eastAsia"/>
        </w:rPr>
        <w:t>_in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headers_out</w:t>
      </w:r>
      <w:proofErr w:type="spellEnd"/>
      <w:r>
        <w:rPr>
          <w:rFonts w:hint="eastAsia"/>
        </w:rPr>
        <w:t>。</w:t>
      </w:r>
    </w:p>
    <w:p w:rsidR="004B1970" w:rsidRPr="002C2A46" w:rsidRDefault="004B1970" w:rsidP="00AF345E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ngx_http_send_header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</w:t>
      </w:r>
      <w:r>
        <w:rPr>
          <w:rFonts w:hint="eastAsia"/>
        </w:rPr>
        <w:t>headers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:out</w:t>
      </w:r>
      <w:r>
        <w:rPr>
          <w:rFonts w:hint="eastAsia"/>
        </w:rPr>
        <w:t>准备发给</w:t>
      </w:r>
      <w:r>
        <w:rPr>
          <w:rFonts w:hint="eastAsia"/>
        </w:rPr>
        <w:t>Client</w:t>
      </w:r>
      <w:proofErr w:type="gramEnd"/>
      <w:r>
        <w:rPr>
          <w:rFonts w:hint="eastAsia"/>
        </w:rPr>
        <w:t>。</w:t>
      </w:r>
    </w:p>
    <w:p w:rsidR="008718C8" w:rsidRDefault="00AF345E" w:rsidP="000718F9">
      <w:pPr>
        <w:pStyle w:val="Heading2"/>
      </w:pPr>
      <w:r>
        <w:rPr>
          <w:rFonts w:hint="eastAsia"/>
        </w:rPr>
        <w:t>读取并</w:t>
      </w:r>
      <w:r w:rsidR="008718C8">
        <w:rPr>
          <w:rFonts w:hint="eastAsia"/>
        </w:rPr>
        <w:t>转发响应</w:t>
      </w:r>
      <w:r w:rsidR="00A03BE1">
        <w:rPr>
          <w:rFonts w:hint="eastAsia"/>
        </w:rPr>
        <w:t>Body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设置上游连接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ngx_http_upstream_process_non_buffered_upstream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F036B5" w:rsidRDefault="00F036B5" w:rsidP="00F036B5">
      <w:pPr>
        <w:pStyle w:val="BodyTextFirstIndent"/>
        <w:ind w:left="420" w:firstLineChars="0" w:firstLine="0"/>
      </w:pPr>
      <w:r>
        <w:rPr>
          <w:rFonts w:hint="eastAsia"/>
        </w:rPr>
        <w:t>设置下游连接</w:t>
      </w:r>
      <w:r w:rsidR="00C35BDB">
        <w:rPr>
          <w:rFonts w:hint="eastAsia"/>
        </w:rPr>
        <w:t>写</w:t>
      </w:r>
      <w:r>
        <w:rPr>
          <w:rFonts w:hint="eastAsia"/>
        </w:rPr>
        <w:t>事件的回调处理函数为</w:t>
      </w:r>
      <w:proofErr w:type="spellStart"/>
      <w:r>
        <w:rPr>
          <w:rFonts w:hint="eastAsia"/>
        </w:rPr>
        <w:t>ngx_http_upstream_process_non_buffered_</w:t>
      </w:r>
      <w:r w:rsidR="00E33CD3">
        <w:rPr>
          <w:rFonts w:hint="eastAsia"/>
        </w:rPr>
        <w:t>down</w:t>
      </w:r>
      <w:r>
        <w:rPr>
          <w:rFonts w:hint="eastAsia"/>
        </w:rPr>
        <w:t>stream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F036B5" w:rsidRDefault="00EF2F8D" w:rsidP="00F036B5">
      <w:pPr>
        <w:pStyle w:val="BodyTextFirstIndent"/>
        <w:ind w:firstLine="420"/>
      </w:pPr>
      <w:r>
        <w:rPr>
          <w:rFonts w:hint="eastAsia"/>
        </w:rPr>
        <w:t>将数据读入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:buffer</w:t>
      </w:r>
      <w:proofErr w:type="gramEnd"/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input</w:t>
      </w:r>
      <w:proofErr w:type="gramEnd"/>
      <w:r>
        <w:rPr>
          <w:rFonts w:hint="eastAsia"/>
        </w:rPr>
        <w:t>_filter</w:t>
      </w:r>
      <w:proofErr w:type="spellEnd"/>
      <w:r>
        <w:rPr>
          <w:rFonts w:hint="eastAsia"/>
        </w:rPr>
        <w:t>将数据加入</w:t>
      </w:r>
      <w:proofErr w:type="spellStart"/>
      <w:r>
        <w:rPr>
          <w:rFonts w:hint="eastAsia"/>
        </w:rPr>
        <w:t>ngx_upstream_t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out_bufs</w:t>
      </w:r>
      <w:proofErr w:type="spellEnd"/>
      <w:r>
        <w:rPr>
          <w:rFonts w:hint="eastAsia"/>
        </w:rPr>
        <w:t>。</w:t>
      </w:r>
    </w:p>
    <w:p w:rsidR="00EF2F8D" w:rsidRDefault="00EF2F8D" w:rsidP="00F036B5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ngx_http_output_filter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out_bufs</w:t>
      </w:r>
      <w:proofErr w:type="spellEnd"/>
      <w:r>
        <w:rPr>
          <w:rFonts w:hint="eastAsia"/>
        </w:rPr>
        <w:t>挂入</w:t>
      </w:r>
      <w:proofErr w:type="spellStart"/>
      <w:r>
        <w:rPr>
          <w:rFonts w:hint="eastAsia"/>
        </w:rPr>
        <w:t>ngx_request_t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:out</w:t>
      </w:r>
      <w:proofErr w:type="gramEnd"/>
      <w:r>
        <w:rPr>
          <w:rFonts w:hint="eastAsia"/>
        </w:rPr>
        <w:t>，并发送。</w:t>
      </w:r>
    </w:p>
    <w:p w:rsidR="00812759" w:rsidRPr="00EF2F8D" w:rsidRDefault="00812759" w:rsidP="00F036B5">
      <w:pPr>
        <w:pStyle w:val="BodyTextFirstIndent"/>
        <w:ind w:firstLine="420"/>
      </w:pPr>
      <w:r>
        <w:rPr>
          <w:rFonts w:hint="eastAsia"/>
        </w:rPr>
        <w:t>重复上述过程，直到</w:t>
      </w:r>
      <w:r>
        <w:rPr>
          <w:rFonts w:hint="eastAsia"/>
        </w:rPr>
        <w:t>Body</w:t>
      </w:r>
      <w:r>
        <w:rPr>
          <w:rFonts w:hint="eastAsia"/>
        </w:rPr>
        <w:t>都读入并发完。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8352F34"/>
    <w:multiLevelType w:val="hybridMultilevel"/>
    <w:tmpl w:val="2D1836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98016DD"/>
    <w:multiLevelType w:val="hybridMultilevel"/>
    <w:tmpl w:val="8B547D64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533209A"/>
    <w:multiLevelType w:val="hybridMultilevel"/>
    <w:tmpl w:val="D00AA3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17C7D"/>
    <w:rsid w:val="00023F43"/>
    <w:rsid w:val="00060CE3"/>
    <w:rsid w:val="00061B51"/>
    <w:rsid w:val="00062EF6"/>
    <w:rsid w:val="000630FB"/>
    <w:rsid w:val="00070002"/>
    <w:rsid w:val="000718F9"/>
    <w:rsid w:val="00077391"/>
    <w:rsid w:val="00081CDF"/>
    <w:rsid w:val="0009112C"/>
    <w:rsid w:val="00093F5C"/>
    <w:rsid w:val="00093FDC"/>
    <w:rsid w:val="00097407"/>
    <w:rsid w:val="000A21DD"/>
    <w:rsid w:val="000A2952"/>
    <w:rsid w:val="000E7B7F"/>
    <w:rsid w:val="000F060A"/>
    <w:rsid w:val="000F09AC"/>
    <w:rsid w:val="000F0EAF"/>
    <w:rsid w:val="000F6D42"/>
    <w:rsid w:val="00107FBD"/>
    <w:rsid w:val="00117529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1913"/>
    <w:rsid w:val="001D40C5"/>
    <w:rsid w:val="001D4345"/>
    <w:rsid w:val="001D530C"/>
    <w:rsid w:val="001F04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552A"/>
    <w:rsid w:val="002A0862"/>
    <w:rsid w:val="002B2135"/>
    <w:rsid w:val="002B6B81"/>
    <w:rsid w:val="002B7A04"/>
    <w:rsid w:val="002C2A46"/>
    <w:rsid w:val="002C3D53"/>
    <w:rsid w:val="002C4F0E"/>
    <w:rsid w:val="002C6664"/>
    <w:rsid w:val="002E3594"/>
    <w:rsid w:val="002E5A5E"/>
    <w:rsid w:val="002F4F08"/>
    <w:rsid w:val="002F6657"/>
    <w:rsid w:val="003126CF"/>
    <w:rsid w:val="00314754"/>
    <w:rsid w:val="003175B2"/>
    <w:rsid w:val="00320616"/>
    <w:rsid w:val="003312AA"/>
    <w:rsid w:val="00332169"/>
    <w:rsid w:val="0033788A"/>
    <w:rsid w:val="003422F8"/>
    <w:rsid w:val="003604A6"/>
    <w:rsid w:val="00373A8B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2334D"/>
    <w:rsid w:val="004334E4"/>
    <w:rsid w:val="00442727"/>
    <w:rsid w:val="004537F3"/>
    <w:rsid w:val="004554CC"/>
    <w:rsid w:val="004569C1"/>
    <w:rsid w:val="00465A35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1970"/>
    <w:rsid w:val="004B2803"/>
    <w:rsid w:val="004B4410"/>
    <w:rsid w:val="004D63CA"/>
    <w:rsid w:val="004E1A5D"/>
    <w:rsid w:val="004F074F"/>
    <w:rsid w:val="004F19D8"/>
    <w:rsid w:val="00517EB6"/>
    <w:rsid w:val="005276B0"/>
    <w:rsid w:val="0053433E"/>
    <w:rsid w:val="00540372"/>
    <w:rsid w:val="005517CE"/>
    <w:rsid w:val="005547EB"/>
    <w:rsid w:val="00557AA1"/>
    <w:rsid w:val="0057691B"/>
    <w:rsid w:val="00594D0F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201BC"/>
    <w:rsid w:val="00635931"/>
    <w:rsid w:val="00651E4A"/>
    <w:rsid w:val="00666A17"/>
    <w:rsid w:val="006756D3"/>
    <w:rsid w:val="006869FD"/>
    <w:rsid w:val="0069723D"/>
    <w:rsid w:val="006A4684"/>
    <w:rsid w:val="006A487C"/>
    <w:rsid w:val="006B4779"/>
    <w:rsid w:val="006B7B93"/>
    <w:rsid w:val="006C4C09"/>
    <w:rsid w:val="006D6D19"/>
    <w:rsid w:val="006E5DBF"/>
    <w:rsid w:val="006E6550"/>
    <w:rsid w:val="006F4B8F"/>
    <w:rsid w:val="00703B3E"/>
    <w:rsid w:val="00707D76"/>
    <w:rsid w:val="007166F7"/>
    <w:rsid w:val="007168F3"/>
    <w:rsid w:val="00725479"/>
    <w:rsid w:val="00737D95"/>
    <w:rsid w:val="007574B8"/>
    <w:rsid w:val="00765EB8"/>
    <w:rsid w:val="00770AAD"/>
    <w:rsid w:val="00770E23"/>
    <w:rsid w:val="00776965"/>
    <w:rsid w:val="00777F42"/>
    <w:rsid w:val="007A1017"/>
    <w:rsid w:val="007A1808"/>
    <w:rsid w:val="007C2D1B"/>
    <w:rsid w:val="00812759"/>
    <w:rsid w:val="00825A0F"/>
    <w:rsid w:val="008334EC"/>
    <w:rsid w:val="00836DD3"/>
    <w:rsid w:val="0086170D"/>
    <w:rsid w:val="00870A94"/>
    <w:rsid w:val="008718C8"/>
    <w:rsid w:val="0088261B"/>
    <w:rsid w:val="00885EE3"/>
    <w:rsid w:val="008B367F"/>
    <w:rsid w:val="008E2EAA"/>
    <w:rsid w:val="008F1C71"/>
    <w:rsid w:val="008F553C"/>
    <w:rsid w:val="008F6904"/>
    <w:rsid w:val="0091187D"/>
    <w:rsid w:val="009173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2FFA"/>
    <w:rsid w:val="00987478"/>
    <w:rsid w:val="00993E9F"/>
    <w:rsid w:val="00994D61"/>
    <w:rsid w:val="009A453A"/>
    <w:rsid w:val="009C5934"/>
    <w:rsid w:val="009C68C1"/>
    <w:rsid w:val="009D10E5"/>
    <w:rsid w:val="009D2538"/>
    <w:rsid w:val="009E0FB7"/>
    <w:rsid w:val="009F11E1"/>
    <w:rsid w:val="00A03BE1"/>
    <w:rsid w:val="00A22DDD"/>
    <w:rsid w:val="00A25F3E"/>
    <w:rsid w:val="00A553A5"/>
    <w:rsid w:val="00A5687D"/>
    <w:rsid w:val="00A904BA"/>
    <w:rsid w:val="00A90B2F"/>
    <w:rsid w:val="00AA5CF8"/>
    <w:rsid w:val="00AA6150"/>
    <w:rsid w:val="00AB0F33"/>
    <w:rsid w:val="00AB266F"/>
    <w:rsid w:val="00AC32D1"/>
    <w:rsid w:val="00AD077F"/>
    <w:rsid w:val="00AF345E"/>
    <w:rsid w:val="00B026DD"/>
    <w:rsid w:val="00B0644D"/>
    <w:rsid w:val="00B138CE"/>
    <w:rsid w:val="00B1598C"/>
    <w:rsid w:val="00B441F8"/>
    <w:rsid w:val="00B45291"/>
    <w:rsid w:val="00B4671A"/>
    <w:rsid w:val="00B51017"/>
    <w:rsid w:val="00B56691"/>
    <w:rsid w:val="00B6017D"/>
    <w:rsid w:val="00B63E87"/>
    <w:rsid w:val="00B72FBD"/>
    <w:rsid w:val="00B96CC7"/>
    <w:rsid w:val="00BB5FF7"/>
    <w:rsid w:val="00BD17C3"/>
    <w:rsid w:val="00BF2CCA"/>
    <w:rsid w:val="00BF4482"/>
    <w:rsid w:val="00C35BDB"/>
    <w:rsid w:val="00C36249"/>
    <w:rsid w:val="00C410AE"/>
    <w:rsid w:val="00C438CA"/>
    <w:rsid w:val="00C66132"/>
    <w:rsid w:val="00C740EA"/>
    <w:rsid w:val="00C8703D"/>
    <w:rsid w:val="00C879E1"/>
    <w:rsid w:val="00C9442C"/>
    <w:rsid w:val="00CA3C3E"/>
    <w:rsid w:val="00CB7FBA"/>
    <w:rsid w:val="00CC4EE0"/>
    <w:rsid w:val="00CD299D"/>
    <w:rsid w:val="00CD3A9F"/>
    <w:rsid w:val="00CE00C7"/>
    <w:rsid w:val="00CE2060"/>
    <w:rsid w:val="00CF6827"/>
    <w:rsid w:val="00CF7DB5"/>
    <w:rsid w:val="00D02F5E"/>
    <w:rsid w:val="00D057E3"/>
    <w:rsid w:val="00D13A7D"/>
    <w:rsid w:val="00D2684A"/>
    <w:rsid w:val="00D322B1"/>
    <w:rsid w:val="00D32CDF"/>
    <w:rsid w:val="00D4228D"/>
    <w:rsid w:val="00D50A6E"/>
    <w:rsid w:val="00D569C9"/>
    <w:rsid w:val="00D609A7"/>
    <w:rsid w:val="00D66958"/>
    <w:rsid w:val="00D751A3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18E6"/>
    <w:rsid w:val="00DF4476"/>
    <w:rsid w:val="00E0022A"/>
    <w:rsid w:val="00E02ACB"/>
    <w:rsid w:val="00E104C4"/>
    <w:rsid w:val="00E11538"/>
    <w:rsid w:val="00E22C04"/>
    <w:rsid w:val="00E231B7"/>
    <w:rsid w:val="00E33CD3"/>
    <w:rsid w:val="00E84D25"/>
    <w:rsid w:val="00E92784"/>
    <w:rsid w:val="00EA2555"/>
    <w:rsid w:val="00EB05EB"/>
    <w:rsid w:val="00EB0BC8"/>
    <w:rsid w:val="00EB5D76"/>
    <w:rsid w:val="00ED7050"/>
    <w:rsid w:val="00EE1B24"/>
    <w:rsid w:val="00EE28FD"/>
    <w:rsid w:val="00EE47ED"/>
    <w:rsid w:val="00EE6A69"/>
    <w:rsid w:val="00EF2F8D"/>
    <w:rsid w:val="00F00912"/>
    <w:rsid w:val="00F036B5"/>
    <w:rsid w:val="00F05FFC"/>
    <w:rsid w:val="00F15E00"/>
    <w:rsid w:val="00F16208"/>
    <w:rsid w:val="00F42F23"/>
    <w:rsid w:val="00F45865"/>
    <w:rsid w:val="00F501EA"/>
    <w:rsid w:val="00F54525"/>
    <w:rsid w:val="00F55440"/>
    <w:rsid w:val="00F56280"/>
    <w:rsid w:val="00F76C5C"/>
    <w:rsid w:val="00F8788B"/>
    <w:rsid w:val="00FA2955"/>
    <w:rsid w:val="00FA3C6B"/>
    <w:rsid w:val="00FB00A9"/>
    <w:rsid w:val="00FD0911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4D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423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3686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144</cp:revision>
  <dcterms:created xsi:type="dcterms:W3CDTF">2013-02-18T03:15:00Z</dcterms:created>
  <dcterms:modified xsi:type="dcterms:W3CDTF">2013-03-29T08:08:00Z</dcterms:modified>
</cp:coreProperties>
</file>