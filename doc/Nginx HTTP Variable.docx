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C410AE">
        <w:t xml:space="preserve">HTTP </w:t>
      </w:r>
      <w:r w:rsidR="00DF005D">
        <w:t>Variable</w:t>
      </w:r>
    </w:p>
    <w:p w:rsidR="00725479" w:rsidRDefault="003F44B9" w:rsidP="000630FB">
      <w:pPr>
        <w:pStyle w:val="Heading1"/>
      </w:pPr>
      <w:r>
        <w:rPr>
          <w:rFonts w:hint="eastAsia"/>
        </w:rPr>
        <w:t>概述</w:t>
      </w:r>
    </w:p>
    <w:p w:rsidR="00E34E53" w:rsidRDefault="00391387" w:rsidP="00953237">
      <w:pPr>
        <w:pStyle w:val="Heading1"/>
        <w:rPr>
          <w:rFonts w:hint="eastAsia"/>
        </w:rPr>
      </w:pPr>
      <w:r>
        <w:rPr>
          <w:rFonts w:hint="eastAsia"/>
        </w:rPr>
        <w:t>变量数据结构</w:t>
      </w:r>
    </w:p>
    <w:p w:rsidR="00953237" w:rsidRDefault="00953237" w:rsidP="00953237">
      <w:pPr>
        <w:pStyle w:val="Heading2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-1799590</wp:posOffset>
            </wp:positionV>
            <wp:extent cx="5638800" cy="1800225"/>
            <wp:effectExtent l="19050" t="0" r="0" b="0"/>
            <wp:wrapTopAndBottom/>
            <wp:docPr id="1" name="Picture 0" descr="http_vari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variabl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ngx_http_variable_t</w:t>
      </w:r>
    </w:p>
    <w:p w:rsidR="006E7F23" w:rsidRDefault="006E7F23" w:rsidP="006E7F23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表示一个变量，但不包含变量的值。</w:t>
      </w:r>
    </w:p>
    <w:p w:rsidR="006E7F23" w:rsidRDefault="006E7F23" w:rsidP="006E7F23">
      <w:pPr>
        <w:pStyle w:val="BodyTextFirstIndent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name</w:t>
      </w:r>
      <w:r>
        <w:rPr>
          <w:rFonts w:hint="eastAsia"/>
        </w:rPr>
        <w:t>：变量名。</w:t>
      </w:r>
    </w:p>
    <w:p w:rsidR="006E7F23" w:rsidRDefault="006E7F23" w:rsidP="006E7F23">
      <w:pPr>
        <w:pStyle w:val="BodyTextFirstIndent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set_handler</w:t>
      </w:r>
      <w:r>
        <w:rPr>
          <w:rFonts w:hint="eastAsia"/>
        </w:rPr>
        <w:t>：设置变量值的函数。</w:t>
      </w:r>
    </w:p>
    <w:p w:rsidR="006E7F23" w:rsidRDefault="006E7F23" w:rsidP="006E7F23">
      <w:pPr>
        <w:pStyle w:val="BodyTextFirstIndent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get_handler</w:t>
      </w:r>
      <w:r>
        <w:rPr>
          <w:rFonts w:hint="eastAsia"/>
        </w:rPr>
        <w:t>：获取变量值的函数。</w:t>
      </w:r>
    </w:p>
    <w:p w:rsidR="006E7F23" w:rsidRDefault="006E7F23" w:rsidP="006E7F23">
      <w:pPr>
        <w:pStyle w:val="BodyTextFirstIndent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data</w:t>
      </w:r>
      <w:r>
        <w:rPr>
          <w:rFonts w:hint="eastAsia"/>
        </w:rPr>
        <w:t>：设置（获取）变量值的函数的参数。</w:t>
      </w:r>
    </w:p>
    <w:p w:rsidR="006E7F23" w:rsidRDefault="006E7F23" w:rsidP="006E7F23">
      <w:pPr>
        <w:pStyle w:val="BodyTextFirstIndent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index</w:t>
      </w:r>
      <w:r>
        <w:rPr>
          <w:rFonts w:hint="eastAsia"/>
        </w:rPr>
        <w:t>：在变量数组的</w:t>
      </w:r>
      <w:r>
        <w:rPr>
          <w:rFonts w:hint="eastAsia"/>
        </w:rPr>
        <w:t>index</w:t>
      </w:r>
      <w:r>
        <w:rPr>
          <w:rFonts w:hint="eastAsia"/>
        </w:rPr>
        <w:t>。</w:t>
      </w:r>
    </w:p>
    <w:p w:rsidR="006E7F23" w:rsidRDefault="006E7F23" w:rsidP="006E7F23">
      <w:pPr>
        <w:pStyle w:val="BodyTextFirstIndent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flags</w:t>
      </w:r>
      <w:r w:rsidR="00E51CF1">
        <w:rPr>
          <w:rFonts w:hint="eastAsia"/>
        </w:rPr>
        <w:t>：</w:t>
      </w:r>
    </w:p>
    <w:p w:rsidR="00E51CF1" w:rsidRDefault="00E51CF1" w:rsidP="00E51CF1">
      <w:pPr>
        <w:pStyle w:val="BodyTextFirstIndent"/>
        <w:numPr>
          <w:ilvl w:val="1"/>
          <w:numId w:val="11"/>
        </w:numPr>
        <w:ind w:firstLineChars="0"/>
        <w:rPr>
          <w:rFonts w:hint="eastAsia"/>
        </w:rPr>
      </w:pPr>
      <w:r>
        <w:t>changeable</w:t>
      </w:r>
      <w:r w:rsidR="004F6B40">
        <w:rPr>
          <w:rFonts w:hint="eastAsia"/>
        </w:rPr>
        <w:t>：变量值不是一个常量，可以改变。</w:t>
      </w:r>
    </w:p>
    <w:p w:rsidR="00E51CF1" w:rsidRDefault="00E51CF1" w:rsidP="00E51CF1">
      <w:pPr>
        <w:pStyle w:val="BodyTextFirstIndent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nocacheable</w:t>
      </w:r>
      <w:r w:rsidR="004F6B40">
        <w:rPr>
          <w:rFonts w:hint="eastAsia"/>
        </w:rPr>
        <w:t>：不可缓存，每次都要通过</w:t>
      </w:r>
      <w:r w:rsidR="004F6B40">
        <w:rPr>
          <w:rFonts w:hint="eastAsia"/>
        </w:rPr>
        <w:t>get_handler()</w:t>
      </w:r>
      <w:r w:rsidR="004F6B40">
        <w:rPr>
          <w:rFonts w:hint="eastAsia"/>
        </w:rPr>
        <w:t>获取变量值。</w:t>
      </w:r>
    </w:p>
    <w:p w:rsidR="00E51CF1" w:rsidRDefault="00E51CF1" w:rsidP="00E51CF1">
      <w:pPr>
        <w:pStyle w:val="BodyTextFirstIndent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indexed</w:t>
      </w:r>
      <w:r w:rsidR="004F6B40">
        <w:rPr>
          <w:rFonts w:hint="eastAsia"/>
        </w:rPr>
        <w:t>：需加入（或已加入）变量数组。</w:t>
      </w:r>
    </w:p>
    <w:p w:rsidR="00E51CF1" w:rsidRPr="006E7F23" w:rsidRDefault="00E51CF1" w:rsidP="00E51CF1">
      <w:pPr>
        <w:pStyle w:val="BodyTextFirstIndent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nohash</w:t>
      </w:r>
      <w:r w:rsidR="004F6B40">
        <w:rPr>
          <w:rFonts w:hint="eastAsia"/>
        </w:rPr>
        <w:t>：</w:t>
      </w:r>
      <w:r w:rsidR="004F6B40">
        <w:rPr>
          <w:rFonts w:hint="eastAsia"/>
        </w:rPr>
        <w:t>TODO</w:t>
      </w:r>
    </w:p>
    <w:p w:rsidR="00953237" w:rsidRDefault="00953237" w:rsidP="00953237">
      <w:pPr>
        <w:pStyle w:val="Heading2"/>
        <w:rPr>
          <w:rFonts w:hint="eastAsia"/>
        </w:rPr>
      </w:pPr>
      <w:r>
        <w:rPr>
          <w:rFonts w:hint="eastAsia"/>
        </w:rPr>
        <w:t>ngx_http_variable_value_t</w:t>
      </w:r>
    </w:p>
    <w:p w:rsidR="00AD1CD8" w:rsidRDefault="00AD1CD8" w:rsidP="00AD1CD8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表示一个变量的值，它可以通过</w:t>
      </w:r>
      <w:r w:rsidR="00CC3CDF">
        <w:rPr>
          <w:rFonts w:hint="eastAsia"/>
        </w:rPr>
        <w:t>变量</w:t>
      </w:r>
      <w:r>
        <w:rPr>
          <w:rFonts w:hint="eastAsia"/>
        </w:rPr>
        <w:t>get_handler()</w:t>
      </w:r>
      <w:r>
        <w:rPr>
          <w:rFonts w:hint="eastAsia"/>
        </w:rPr>
        <w:t>获取，或者通过</w:t>
      </w:r>
      <w:r>
        <w:rPr>
          <w:rFonts w:hint="eastAsia"/>
        </w:rPr>
        <w:t>set_handler()</w:t>
      </w:r>
      <w:r>
        <w:rPr>
          <w:rFonts w:hint="eastAsia"/>
        </w:rPr>
        <w:t>设入变量。</w:t>
      </w:r>
    </w:p>
    <w:p w:rsidR="00EC009C" w:rsidRDefault="00EC009C" w:rsidP="00AD1CD8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它实际上是一个</w:t>
      </w:r>
      <w:r>
        <w:rPr>
          <w:rFonts w:hint="eastAsia"/>
        </w:rPr>
        <w:t>ngx_str_t</w:t>
      </w:r>
      <w:r w:rsidR="00023541">
        <w:rPr>
          <w:rFonts w:hint="eastAsia"/>
        </w:rPr>
        <w:t>{len, data}</w:t>
      </w:r>
      <w:r>
        <w:rPr>
          <w:rFonts w:hint="eastAsia"/>
        </w:rPr>
        <w:t>，只是多了</w:t>
      </w:r>
      <w:r>
        <w:rPr>
          <w:rFonts w:hint="eastAsia"/>
        </w:rPr>
        <w:t>4</w:t>
      </w:r>
      <w:r>
        <w:rPr>
          <w:rFonts w:hint="eastAsia"/>
        </w:rPr>
        <w:t>个属性。</w:t>
      </w:r>
    </w:p>
    <w:p w:rsidR="00023541" w:rsidRDefault="00023541" w:rsidP="00023541">
      <w:pPr>
        <w:pStyle w:val="BodyTextFirstIndent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valid</w:t>
      </w:r>
      <w:r w:rsidR="004F28F0">
        <w:rPr>
          <w:rFonts w:hint="eastAsia"/>
        </w:rPr>
        <w:t>：变量值有效。</w:t>
      </w:r>
    </w:p>
    <w:p w:rsidR="00023541" w:rsidRDefault="00023541" w:rsidP="00023541">
      <w:pPr>
        <w:pStyle w:val="BodyTextFirstIndent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no</w:t>
      </w:r>
      <w:r w:rsidR="00B67F53">
        <w:rPr>
          <w:rFonts w:hint="eastAsia"/>
        </w:rPr>
        <w:t>_</w:t>
      </w:r>
      <w:r>
        <w:rPr>
          <w:rFonts w:hint="eastAsia"/>
        </w:rPr>
        <w:t>cacheable</w:t>
      </w:r>
      <w:r w:rsidR="004F28F0">
        <w:rPr>
          <w:rFonts w:hint="eastAsia"/>
        </w:rPr>
        <w:t>：不可缓存。</w:t>
      </w:r>
    </w:p>
    <w:p w:rsidR="00023541" w:rsidRDefault="00023541" w:rsidP="00023541">
      <w:pPr>
        <w:pStyle w:val="BodyTextFirstIndent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not_found</w:t>
      </w:r>
      <w:r w:rsidR="004F28F0">
        <w:rPr>
          <w:rFonts w:hint="eastAsia"/>
        </w:rPr>
        <w:t>：</w:t>
      </w:r>
      <w:r w:rsidR="004F28F0">
        <w:rPr>
          <w:rFonts w:hint="eastAsia"/>
        </w:rPr>
        <w:t>TODO</w:t>
      </w:r>
    </w:p>
    <w:p w:rsidR="00023541" w:rsidRDefault="00023541" w:rsidP="00023541">
      <w:pPr>
        <w:pStyle w:val="BodyTextFirstIndent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escape</w:t>
      </w:r>
      <w:r w:rsidR="004F28F0">
        <w:rPr>
          <w:rFonts w:hint="eastAsia"/>
        </w:rPr>
        <w:t>：</w:t>
      </w:r>
      <w:r w:rsidR="004F28F0">
        <w:rPr>
          <w:rFonts w:hint="eastAsia"/>
        </w:rPr>
        <w:t>TODO</w:t>
      </w:r>
    </w:p>
    <w:p w:rsidR="00AE4941" w:rsidRDefault="00C320B7" w:rsidP="00AE4941">
      <w:pPr>
        <w:pStyle w:val="Heading1"/>
        <w:rPr>
          <w:rFonts w:hint="eastAsia"/>
        </w:rPr>
      </w:pPr>
      <w:r>
        <w:rPr>
          <w:rFonts w:hint="eastAsia"/>
        </w:rPr>
        <w:t>变量申明</w:t>
      </w:r>
    </w:p>
    <w:p w:rsidR="00A641B8" w:rsidRDefault="00A641B8" w:rsidP="00A641B8">
      <w:pPr>
        <w:pStyle w:val="Heading2"/>
        <w:rPr>
          <w:rFonts w:hint="eastAsia"/>
        </w:rPr>
      </w:pPr>
      <w:r>
        <w:rPr>
          <w:rFonts w:hint="eastAsia"/>
        </w:rPr>
        <w:t>内建变量</w:t>
      </w:r>
    </w:p>
    <w:p w:rsidR="009E55F7" w:rsidRDefault="009E55F7" w:rsidP="009E55F7">
      <w:pPr>
        <w:pStyle w:val="BodyTextFirstIndent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3133725</wp:posOffset>
            </wp:positionV>
            <wp:extent cx="6172200" cy="5667375"/>
            <wp:effectExtent l="19050" t="0" r="0" b="0"/>
            <wp:wrapTopAndBottom/>
            <wp:docPr id="2" name="Picture 1" descr="http_vari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variable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ngx_http_core_variables</w:t>
      </w:r>
      <w:r>
        <w:rPr>
          <w:rFonts w:hint="eastAsia"/>
        </w:rPr>
        <w:t>：</w:t>
      </w:r>
      <w:r>
        <w:rPr>
          <w:rFonts w:hint="eastAsia"/>
        </w:rPr>
        <w:t>http_core</w:t>
      </w:r>
      <w:r>
        <w:rPr>
          <w:rFonts w:hint="eastAsia"/>
        </w:rPr>
        <w:t>模块所定义的变量。</w:t>
      </w:r>
    </w:p>
    <w:p w:rsidR="009E55F7" w:rsidRPr="009E55F7" w:rsidRDefault="009E55F7" w:rsidP="009E55F7">
      <w:pPr>
        <w:pStyle w:val="BodyTextFirstIndent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ngx_http_proxy_vars</w:t>
      </w:r>
      <w:r>
        <w:rPr>
          <w:rFonts w:hint="eastAsia"/>
        </w:rPr>
        <w:t>：</w:t>
      </w:r>
      <w:r>
        <w:rPr>
          <w:rFonts w:hint="eastAsia"/>
        </w:rPr>
        <w:t>http_proxy</w:t>
      </w:r>
      <w:r>
        <w:rPr>
          <w:rFonts w:hint="eastAsia"/>
        </w:rPr>
        <w:t>模块所定义的变更。</w:t>
      </w:r>
    </w:p>
    <w:p w:rsidR="00A641B8" w:rsidRDefault="00C320B7" w:rsidP="00A641B8">
      <w:pPr>
        <w:pStyle w:val="Heading2"/>
        <w:rPr>
          <w:rFonts w:hint="eastAsia"/>
        </w:rPr>
      </w:pPr>
      <w:r>
        <w:rPr>
          <w:rFonts w:hint="eastAsia"/>
        </w:rPr>
        <w:t>外部</w:t>
      </w:r>
      <w:r w:rsidR="00A641B8">
        <w:rPr>
          <w:rFonts w:hint="eastAsia"/>
        </w:rPr>
        <w:t>变量</w:t>
      </w:r>
    </w:p>
    <w:p w:rsidR="00B12EDC" w:rsidRDefault="00B12EDC" w:rsidP="00B12EDC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Rewrite</w:t>
      </w:r>
      <w:r>
        <w:rPr>
          <w:rFonts w:hint="eastAsia"/>
        </w:rPr>
        <w:t>模块的</w:t>
      </w:r>
      <w:r>
        <w:rPr>
          <w:rFonts w:hint="eastAsia"/>
        </w:rPr>
        <w:t>set</w:t>
      </w:r>
      <w:r>
        <w:rPr>
          <w:rFonts w:hint="eastAsia"/>
        </w:rPr>
        <w:t>配置指令。</w:t>
      </w:r>
    </w:p>
    <w:p w:rsidR="00B12EDC" w:rsidRDefault="00B12EDC" w:rsidP="00B12EDC">
      <w:pPr>
        <w:pStyle w:val="Heading2"/>
        <w:rPr>
          <w:rFonts w:hint="eastAsia"/>
        </w:rPr>
      </w:pPr>
      <w:r>
        <w:rPr>
          <w:rFonts w:hint="eastAsia"/>
        </w:rPr>
        <w:t>变量组织</w:t>
      </w:r>
    </w:p>
    <w:p w:rsidR="00C10AB8" w:rsidRDefault="00C10AB8" w:rsidP="00C10AB8">
      <w:pPr>
        <w:pStyle w:val="BodyTextFirstIndent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-2809875</wp:posOffset>
            </wp:positionV>
            <wp:extent cx="8353425" cy="3000375"/>
            <wp:effectExtent l="19050" t="0" r="9525" b="0"/>
            <wp:wrapTopAndBottom/>
            <wp:docPr id="4" name="Picture 3" descr="http_variable_h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variable_hash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3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variables_hash</w:t>
      </w:r>
      <w:r>
        <w:rPr>
          <w:rFonts w:hint="eastAsia"/>
        </w:rPr>
        <w:t>：为了快速由变量名查找到</w:t>
      </w:r>
      <w:r>
        <w:rPr>
          <w:rFonts w:hint="eastAsia"/>
        </w:rPr>
        <w:t>ngx_http_variable_t</w:t>
      </w:r>
      <w:r>
        <w:rPr>
          <w:rFonts w:hint="eastAsia"/>
        </w:rPr>
        <w:t>，把</w:t>
      </w:r>
      <w:r w:rsidR="0081327A">
        <w:rPr>
          <w:rFonts w:hint="eastAsia"/>
        </w:rPr>
        <w:t>已申明</w:t>
      </w:r>
      <w:r>
        <w:rPr>
          <w:rFonts w:hint="eastAsia"/>
        </w:rPr>
        <w:t>的变量建立</w:t>
      </w:r>
      <w:r>
        <w:rPr>
          <w:rFonts w:hint="eastAsia"/>
        </w:rPr>
        <w:t>HASH</w:t>
      </w:r>
      <w:r>
        <w:rPr>
          <w:rFonts w:hint="eastAsia"/>
        </w:rPr>
        <w:t>表。</w:t>
      </w:r>
    </w:p>
    <w:p w:rsidR="00C10AB8" w:rsidRPr="00C10AB8" w:rsidRDefault="00C10AB8" w:rsidP="00C10AB8">
      <w:pPr>
        <w:pStyle w:val="BodyTextFirstIndent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variables</w:t>
      </w:r>
      <w:r>
        <w:rPr>
          <w:rFonts w:hint="eastAsia"/>
        </w:rPr>
        <w:t>：</w:t>
      </w:r>
      <w:r w:rsidR="0081327A">
        <w:rPr>
          <w:rFonts w:hint="eastAsia"/>
        </w:rPr>
        <w:t>将已申明</w:t>
      </w:r>
      <w:r>
        <w:rPr>
          <w:rFonts w:hint="eastAsia"/>
        </w:rPr>
        <w:t>变量加入该数组。</w:t>
      </w:r>
    </w:p>
    <w:p w:rsidR="0051443C" w:rsidRDefault="0051443C" w:rsidP="0051443C">
      <w:pPr>
        <w:pStyle w:val="Heading1"/>
        <w:rPr>
          <w:rFonts w:hint="eastAsia"/>
        </w:rPr>
      </w:pPr>
      <w:r>
        <w:rPr>
          <w:rFonts w:hint="eastAsia"/>
        </w:rPr>
        <w:t>变量访问</w:t>
      </w:r>
    </w:p>
    <w:p w:rsidR="001B4396" w:rsidRDefault="001B4396" w:rsidP="001B4396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变量是和</w:t>
      </w:r>
      <w:r>
        <w:rPr>
          <w:rFonts w:hint="eastAsia"/>
        </w:rPr>
        <w:t>Request</w:t>
      </w:r>
      <w:r>
        <w:rPr>
          <w:rFonts w:hint="eastAsia"/>
        </w:rPr>
        <w:t>相关联的。</w:t>
      </w:r>
      <w:r>
        <w:rPr>
          <w:rFonts w:hint="eastAsia"/>
        </w:rPr>
        <w:t>Request</w:t>
      </w:r>
      <w:r>
        <w:rPr>
          <w:rFonts w:hint="eastAsia"/>
        </w:rPr>
        <w:t>是变量的宿主。比如说</w:t>
      </w:r>
      <w:r>
        <w:rPr>
          <w:rFonts w:hint="eastAsia"/>
        </w:rPr>
        <w:t>$</w:t>
      </w:r>
      <w:r w:rsidR="006F27EF">
        <w:rPr>
          <w:rFonts w:hint="eastAsia"/>
        </w:rPr>
        <w:t>remote_addr</w:t>
      </w:r>
      <w:r>
        <w:rPr>
          <w:rFonts w:hint="eastAsia"/>
        </w:rPr>
        <w:t>变量是某个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$</w:t>
      </w:r>
      <w:r w:rsidR="006F27EF">
        <w:rPr>
          <w:rFonts w:hint="eastAsia"/>
        </w:rPr>
        <w:t>remote_addr</w:t>
      </w:r>
      <w:r>
        <w:rPr>
          <w:rFonts w:hint="eastAsia"/>
        </w:rPr>
        <w:t>。</w:t>
      </w:r>
    </w:p>
    <w:p w:rsidR="001B4396" w:rsidRDefault="001B4396" w:rsidP="001B4396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申明的变量由</w:t>
      </w:r>
      <w:r>
        <w:rPr>
          <w:rFonts w:hint="eastAsia"/>
        </w:rPr>
        <w:t>ngx_http_core_main_conf_t</w:t>
      </w:r>
      <w:r>
        <w:rPr>
          <w:rFonts w:hint="eastAsia"/>
        </w:rPr>
        <w:t>的</w:t>
      </w:r>
      <w:r>
        <w:rPr>
          <w:rFonts w:hint="eastAsia"/>
        </w:rPr>
        <w:t>variables_hash</w:t>
      </w:r>
      <w:r>
        <w:rPr>
          <w:rFonts w:hint="eastAsia"/>
        </w:rPr>
        <w:t>和</w:t>
      </w:r>
      <w:r>
        <w:rPr>
          <w:rFonts w:hint="eastAsia"/>
        </w:rPr>
        <w:t>variables</w:t>
      </w:r>
      <w:r>
        <w:rPr>
          <w:rFonts w:hint="eastAsia"/>
        </w:rPr>
        <w:t>管理。而变量的实例则由</w:t>
      </w:r>
      <w:r>
        <w:rPr>
          <w:rFonts w:hint="eastAsia"/>
        </w:rPr>
        <w:t>ngx_request_t</w:t>
      </w:r>
      <w:r>
        <w:rPr>
          <w:rFonts w:hint="eastAsia"/>
        </w:rPr>
        <w:t>的</w:t>
      </w:r>
      <w:r>
        <w:rPr>
          <w:rFonts w:hint="eastAsia"/>
        </w:rPr>
        <w:t>variables</w:t>
      </w:r>
      <w:r>
        <w:rPr>
          <w:rFonts w:hint="eastAsia"/>
        </w:rPr>
        <w:t>管理。</w:t>
      </w:r>
    </w:p>
    <w:p w:rsidR="006F27EF" w:rsidRPr="001B4396" w:rsidRDefault="006F27EF" w:rsidP="001B4396">
      <w:pPr>
        <w:pStyle w:val="BodyTextFirstIndent"/>
        <w:ind w:firstLine="4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-2819400</wp:posOffset>
            </wp:positionV>
            <wp:extent cx="9496425" cy="3009900"/>
            <wp:effectExtent l="19050" t="0" r="9525" b="0"/>
            <wp:wrapTopAndBottom/>
            <wp:docPr id="5" name="Picture 4" descr="http_variable_a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variable_acces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6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27EF" w:rsidRDefault="006F27EF" w:rsidP="006F27EF">
      <w:pPr>
        <w:rPr>
          <w:rFonts w:hint="eastAsia"/>
        </w:rPr>
      </w:pPr>
      <w:r>
        <w:rPr>
          <w:rFonts w:hint="eastAsia"/>
        </w:rPr>
        <w:tab/>
        <w:t>ngx_http_variable</w:t>
      </w:r>
      <w:r w:rsidR="000E048C">
        <w:rPr>
          <w:rFonts w:hint="eastAsia"/>
        </w:rPr>
        <w:t>_value</w:t>
      </w:r>
      <w:r>
        <w:rPr>
          <w:rFonts w:hint="eastAsia"/>
        </w:rPr>
        <w:t>_t</w:t>
      </w:r>
      <w:r>
        <w:rPr>
          <w:rFonts w:hint="eastAsia"/>
        </w:rPr>
        <w:t>数组和</w:t>
      </w:r>
      <w:r w:rsidR="000E048C">
        <w:rPr>
          <w:rFonts w:hint="eastAsia"/>
        </w:rPr>
        <w:t>ngx_http_variable</w:t>
      </w:r>
      <w:r>
        <w:rPr>
          <w:rFonts w:hint="eastAsia"/>
        </w:rPr>
        <w:t>_t</w:t>
      </w:r>
      <w:r>
        <w:rPr>
          <w:rFonts w:hint="eastAsia"/>
        </w:rPr>
        <w:t>数组是一对并列数组</w:t>
      </w:r>
      <w:r w:rsidR="00A3291D">
        <w:rPr>
          <w:rFonts w:hint="eastAsia"/>
        </w:rPr>
        <w:t>，创建</w:t>
      </w:r>
      <w:r w:rsidR="00A3291D">
        <w:rPr>
          <w:rFonts w:hint="eastAsia"/>
        </w:rPr>
        <w:t>ngx_</w:t>
      </w:r>
      <w:r w:rsidR="00D55AEB">
        <w:rPr>
          <w:rFonts w:hint="eastAsia"/>
        </w:rPr>
        <w:t>http_</w:t>
      </w:r>
      <w:r w:rsidR="00A3291D">
        <w:rPr>
          <w:rFonts w:hint="eastAsia"/>
        </w:rPr>
        <w:t>request_t</w:t>
      </w:r>
      <w:r w:rsidR="00A3291D">
        <w:rPr>
          <w:rFonts w:hint="eastAsia"/>
        </w:rPr>
        <w:t>时同时也被创建</w:t>
      </w:r>
      <w:r>
        <w:rPr>
          <w:rFonts w:hint="eastAsia"/>
        </w:rPr>
        <w:t>。</w:t>
      </w:r>
    </w:p>
    <w:p w:rsidR="006F27EF" w:rsidRDefault="006F27EF" w:rsidP="006F27EF">
      <w:pPr>
        <w:ind w:firstLine="420"/>
        <w:rPr>
          <w:rFonts w:hint="eastAsia"/>
        </w:rPr>
      </w:pPr>
      <w:r>
        <w:rPr>
          <w:rFonts w:hint="eastAsia"/>
        </w:rPr>
        <w:t>ngx_http_variable_value_t</w:t>
      </w:r>
      <w:r>
        <w:rPr>
          <w:rFonts w:hint="eastAsia"/>
        </w:rPr>
        <w:t>数组的第</w:t>
      </w:r>
      <w:r>
        <w:rPr>
          <w:rFonts w:hint="eastAsia"/>
        </w:rPr>
        <w:t>N</w:t>
      </w:r>
      <w:r>
        <w:rPr>
          <w:rFonts w:hint="eastAsia"/>
        </w:rPr>
        <w:t>个是</w:t>
      </w:r>
      <w:r>
        <w:rPr>
          <w:rFonts w:hint="eastAsia"/>
        </w:rPr>
        <w:t>ngx_http_variable_t</w:t>
      </w:r>
      <w:r>
        <w:rPr>
          <w:rFonts w:hint="eastAsia"/>
        </w:rPr>
        <w:t>数组第</w:t>
      </w:r>
      <w:r>
        <w:rPr>
          <w:rFonts w:hint="eastAsia"/>
        </w:rPr>
        <w:t>N</w:t>
      </w:r>
      <w:r>
        <w:rPr>
          <w:rFonts w:hint="eastAsia"/>
        </w:rPr>
        <w:t>个变量的值。</w:t>
      </w:r>
    </w:p>
    <w:p w:rsidR="000E6AC0" w:rsidRDefault="000E6AC0" w:rsidP="006F27EF">
      <w:pPr>
        <w:ind w:firstLine="420"/>
        <w:rPr>
          <w:rFonts w:hint="eastAsia"/>
        </w:rPr>
      </w:pPr>
    </w:p>
    <w:p w:rsidR="000E6AC0" w:rsidRDefault="000E6AC0" w:rsidP="006F27EF">
      <w:pPr>
        <w:ind w:firstLine="420"/>
        <w:rPr>
          <w:rFonts w:hint="eastAsia"/>
        </w:rPr>
      </w:pPr>
      <w:r>
        <w:rPr>
          <w:rFonts w:hint="eastAsia"/>
        </w:rPr>
        <w:t>ngx_http_variable_value_t * ngx_http_get_variable(ngx_http_request_t *r, name, key)</w:t>
      </w:r>
      <w:r>
        <w:rPr>
          <w:rFonts w:hint="eastAsia"/>
        </w:rPr>
        <w:t>函数是获取某个变量的变量值函数。</w:t>
      </w:r>
    </w:p>
    <w:p w:rsidR="00203869" w:rsidRDefault="00203869" w:rsidP="006F27EF">
      <w:pPr>
        <w:ind w:firstLine="420"/>
        <w:rPr>
          <w:rFonts w:hint="eastAsia"/>
        </w:rPr>
      </w:pPr>
      <w:r>
        <w:rPr>
          <w:rFonts w:hint="eastAsia"/>
        </w:rPr>
        <w:t>下面以读变量</w:t>
      </w:r>
      <w:r>
        <w:rPr>
          <w:rFonts w:hint="eastAsia"/>
        </w:rPr>
        <w:t>$remote_addr</w:t>
      </w:r>
      <w:r w:rsidR="00686A6C">
        <w:rPr>
          <w:rFonts w:hint="eastAsia"/>
        </w:rPr>
        <w:t>值</w:t>
      </w:r>
      <w:r>
        <w:rPr>
          <w:rFonts w:hint="eastAsia"/>
        </w:rPr>
        <w:t>为例，作分析：</w:t>
      </w:r>
    </w:p>
    <w:p w:rsidR="00C96B1E" w:rsidRDefault="00C96B1E" w:rsidP="00203869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根据变量名</w:t>
      </w:r>
      <w:r w:rsidR="00203869">
        <w:rPr>
          <w:rFonts w:hint="eastAsia"/>
        </w:rPr>
        <w:t>“</w:t>
      </w:r>
      <w:r w:rsidR="00203869">
        <w:rPr>
          <w:rFonts w:hint="eastAsia"/>
        </w:rPr>
        <w:t>remote_addr</w:t>
      </w:r>
      <w:r w:rsidR="00203869">
        <w:rPr>
          <w:rFonts w:hint="eastAsia"/>
        </w:rPr>
        <w:t>”</w:t>
      </w:r>
      <w:r>
        <w:rPr>
          <w:rFonts w:hint="eastAsia"/>
        </w:rPr>
        <w:t>在</w:t>
      </w:r>
      <w:r>
        <w:rPr>
          <w:rFonts w:hint="eastAsia"/>
        </w:rPr>
        <w:t>variables_hash</w:t>
      </w:r>
      <w:r>
        <w:rPr>
          <w:rFonts w:hint="eastAsia"/>
        </w:rPr>
        <w:t>哈希表中找到</w:t>
      </w:r>
      <w:r w:rsidR="00203869">
        <w:rPr>
          <w:rFonts w:hint="eastAsia"/>
        </w:rPr>
        <w:t>ngx_http_variable_t</w:t>
      </w:r>
      <w:r w:rsidR="00203869">
        <w:rPr>
          <w:rFonts w:hint="eastAsia"/>
        </w:rPr>
        <w:t>。</w:t>
      </w:r>
    </w:p>
    <w:p w:rsidR="00203869" w:rsidRDefault="00203869" w:rsidP="00203869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ngx_http_variable_t</w:t>
      </w:r>
      <w:r>
        <w:rPr>
          <w:rFonts w:hint="eastAsia"/>
        </w:rPr>
        <w:t>的</w:t>
      </w:r>
      <w:r>
        <w:rPr>
          <w:rFonts w:hint="eastAsia"/>
        </w:rPr>
        <w:t>index</w:t>
      </w:r>
      <w:r>
        <w:rPr>
          <w:rFonts w:hint="eastAsia"/>
        </w:rPr>
        <w:t>，得到</w:t>
      </w:r>
      <w:r>
        <w:rPr>
          <w:rFonts w:hint="eastAsia"/>
        </w:rPr>
        <w:t>ngx_http_variable_value_t</w:t>
      </w:r>
      <w:r>
        <w:rPr>
          <w:rFonts w:hint="eastAsia"/>
        </w:rPr>
        <w:t>。</w:t>
      </w:r>
    </w:p>
    <w:p w:rsidR="00203869" w:rsidRDefault="00203869" w:rsidP="00203869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此时</w:t>
      </w:r>
      <w:r>
        <w:rPr>
          <w:rFonts w:hint="eastAsia"/>
        </w:rPr>
        <w:t>ngx_http_variable_value_t</w:t>
      </w:r>
      <w:r>
        <w:rPr>
          <w:rFonts w:hint="eastAsia"/>
        </w:rPr>
        <w:t>的</w:t>
      </w:r>
      <w:r>
        <w:rPr>
          <w:rFonts w:hint="eastAsia"/>
        </w:rPr>
        <w:t>valid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，即无效数据，调用</w:t>
      </w:r>
      <w:r>
        <w:rPr>
          <w:rFonts w:hint="eastAsia"/>
        </w:rPr>
        <w:t>ngx_http_variable_t</w:t>
      </w:r>
      <w:r>
        <w:rPr>
          <w:rFonts w:hint="eastAsia"/>
        </w:rPr>
        <w:t>的</w:t>
      </w:r>
      <w:r>
        <w:rPr>
          <w:rFonts w:hint="eastAsia"/>
        </w:rPr>
        <w:t>get_handler()</w:t>
      </w:r>
    </w:p>
    <w:p w:rsidR="00203869" w:rsidRDefault="00203869" w:rsidP="00203869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ngx_http_variable_remote_addr()</w:t>
      </w:r>
      <w:r>
        <w:rPr>
          <w:rFonts w:hint="eastAsia"/>
        </w:rPr>
        <w:t>从</w:t>
      </w:r>
      <w:r>
        <w:rPr>
          <w:rFonts w:hint="eastAsia"/>
        </w:rPr>
        <w:t>ngx_request_t</w:t>
      </w:r>
      <w:r>
        <w:rPr>
          <w:rFonts w:hint="eastAsia"/>
        </w:rPr>
        <w:t>取得</w:t>
      </w:r>
      <w:r>
        <w:rPr>
          <w:rFonts w:hint="eastAsia"/>
        </w:rPr>
        <w:t>ngx_connection_t</w:t>
      </w:r>
      <w:r>
        <w:rPr>
          <w:rFonts w:hint="eastAsia"/>
        </w:rPr>
        <w:t>对象从而取得</w:t>
      </w:r>
      <w:r>
        <w:rPr>
          <w:rFonts w:hint="eastAsia"/>
        </w:rPr>
        <w:t>remote address</w:t>
      </w:r>
      <w:r>
        <w:rPr>
          <w:rFonts w:hint="eastAsia"/>
        </w:rPr>
        <w:t>。</w:t>
      </w:r>
    </w:p>
    <w:p w:rsidR="00203869" w:rsidRDefault="00203869" w:rsidP="00203869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remote address</w:t>
      </w:r>
      <w:r>
        <w:rPr>
          <w:rFonts w:hint="eastAsia"/>
        </w:rPr>
        <w:t>写入</w:t>
      </w:r>
      <w:r>
        <w:rPr>
          <w:rFonts w:hint="eastAsia"/>
        </w:rPr>
        <w:t>ngx_http_variable_value_t</w:t>
      </w:r>
      <w:r>
        <w:rPr>
          <w:rFonts w:hint="eastAsia"/>
        </w:rPr>
        <w:t>并设</w:t>
      </w:r>
      <w:r>
        <w:rPr>
          <w:rFonts w:hint="eastAsia"/>
        </w:rPr>
        <w:t>valid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203869" w:rsidRDefault="00203869" w:rsidP="00203869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ngx_http_variable_value_t</w:t>
      </w:r>
      <w:r>
        <w:rPr>
          <w:rFonts w:hint="eastAsia"/>
        </w:rPr>
        <w:t>。</w:t>
      </w:r>
    </w:p>
    <w:p w:rsidR="00686A6C" w:rsidRPr="00203869" w:rsidRDefault="00686A6C" w:rsidP="00686A6C">
      <w:pPr>
        <w:ind w:left="420"/>
        <w:rPr>
          <w:rFonts w:hint="eastAsia"/>
        </w:rPr>
      </w:pPr>
      <w:r>
        <w:rPr>
          <w:rFonts w:hint="eastAsia"/>
        </w:rPr>
        <w:t>此后如果再读该变量的值，因为</w:t>
      </w:r>
      <w:r>
        <w:rPr>
          <w:rFonts w:hint="eastAsia"/>
        </w:rPr>
        <w:t>ngx_http_variable_value_t</w:t>
      </w:r>
      <w:r>
        <w:rPr>
          <w:rFonts w:hint="eastAsia"/>
        </w:rPr>
        <w:t>的</w:t>
      </w:r>
      <w:r>
        <w:rPr>
          <w:rFonts w:hint="eastAsia"/>
        </w:rPr>
        <w:t>valid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，即有效，则无需</w:t>
      </w:r>
      <w:r>
        <w:rPr>
          <w:rFonts w:hint="eastAsia"/>
        </w:rPr>
        <w:t>get_handler()</w:t>
      </w:r>
      <w:r>
        <w:rPr>
          <w:rFonts w:hint="eastAsia"/>
        </w:rPr>
        <w:t>，而直接返回。</w:t>
      </w: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A5687D" w:rsidRDefault="00A904BA" w:rsidP="0086170D">
      <w:pPr>
        <w:ind w:firstLine="420"/>
      </w:pPr>
      <w:r>
        <w:rPr>
          <w:rFonts w:hint="eastAsia"/>
        </w:rPr>
        <w:t>暂</w:t>
      </w:r>
      <w:r w:rsidR="00093F5C">
        <w:rPr>
          <w:rFonts w:hint="eastAsia"/>
        </w:rPr>
        <w:t>无</w:t>
      </w: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322"/>
    <w:multiLevelType w:val="hybridMultilevel"/>
    <w:tmpl w:val="505C54AA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1813545E"/>
    <w:multiLevelType w:val="hybridMultilevel"/>
    <w:tmpl w:val="1E6EA2D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1AC81377"/>
    <w:multiLevelType w:val="hybridMultilevel"/>
    <w:tmpl w:val="E39A1E30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2212554E"/>
    <w:multiLevelType w:val="hybridMultilevel"/>
    <w:tmpl w:val="C3B81D4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38A418D8"/>
    <w:multiLevelType w:val="hybridMultilevel"/>
    <w:tmpl w:val="AEC8CBC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40C04763"/>
    <w:multiLevelType w:val="hybridMultilevel"/>
    <w:tmpl w:val="888AA63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4505229D"/>
    <w:multiLevelType w:val="hybridMultilevel"/>
    <w:tmpl w:val="32E02D5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4B221F68"/>
    <w:multiLevelType w:val="hybridMultilevel"/>
    <w:tmpl w:val="45D8E31A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>
    <w:nsid w:val="536C2A96"/>
    <w:multiLevelType w:val="hybridMultilevel"/>
    <w:tmpl w:val="F4F26DE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>
    <w:nsid w:val="57E23A7B"/>
    <w:multiLevelType w:val="hybridMultilevel"/>
    <w:tmpl w:val="631E055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>
    <w:nsid w:val="63310DD7"/>
    <w:multiLevelType w:val="hybridMultilevel"/>
    <w:tmpl w:val="00C6EC2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>
    <w:nsid w:val="6BE44605"/>
    <w:multiLevelType w:val="hybridMultilevel"/>
    <w:tmpl w:val="FE26C3E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4">
    <w:nsid w:val="7ABA7BB7"/>
    <w:multiLevelType w:val="hybridMultilevel"/>
    <w:tmpl w:val="017AE8D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4"/>
  </w:num>
  <w:num w:numId="4">
    <w:abstractNumId w:val="0"/>
  </w:num>
  <w:num w:numId="5">
    <w:abstractNumId w:val="5"/>
  </w:num>
  <w:num w:numId="6">
    <w:abstractNumId w:val="2"/>
  </w:num>
  <w:num w:numId="7">
    <w:abstractNumId w:val="9"/>
  </w:num>
  <w:num w:numId="8">
    <w:abstractNumId w:val="1"/>
  </w:num>
  <w:num w:numId="9">
    <w:abstractNumId w:val="10"/>
  </w:num>
  <w:num w:numId="10">
    <w:abstractNumId w:val="11"/>
  </w:num>
  <w:num w:numId="11">
    <w:abstractNumId w:val="4"/>
  </w:num>
  <w:num w:numId="12">
    <w:abstractNumId w:val="7"/>
  </w:num>
  <w:num w:numId="13">
    <w:abstractNumId w:val="3"/>
  </w:num>
  <w:num w:numId="14">
    <w:abstractNumId w:val="12"/>
  </w:num>
  <w:num w:numId="15">
    <w:abstractNumId w:val="8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32169"/>
    <w:rsid w:val="00006E62"/>
    <w:rsid w:val="00023541"/>
    <w:rsid w:val="00023F43"/>
    <w:rsid w:val="00060CE3"/>
    <w:rsid w:val="00061B51"/>
    <w:rsid w:val="00062EF6"/>
    <w:rsid w:val="000630FB"/>
    <w:rsid w:val="00077391"/>
    <w:rsid w:val="00081CDF"/>
    <w:rsid w:val="0009112C"/>
    <w:rsid w:val="00093F5C"/>
    <w:rsid w:val="00093FDC"/>
    <w:rsid w:val="00097407"/>
    <w:rsid w:val="000A21DD"/>
    <w:rsid w:val="000A2952"/>
    <w:rsid w:val="000E048C"/>
    <w:rsid w:val="000E6AC0"/>
    <w:rsid w:val="000F060A"/>
    <w:rsid w:val="000F0EAF"/>
    <w:rsid w:val="000F6D42"/>
    <w:rsid w:val="00107FBD"/>
    <w:rsid w:val="0012332B"/>
    <w:rsid w:val="00127BE9"/>
    <w:rsid w:val="0013420B"/>
    <w:rsid w:val="001415F3"/>
    <w:rsid w:val="00155EB6"/>
    <w:rsid w:val="00157F86"/>
    <w:rsid w:val="001823DA"/>
    <w:rsid w:val="00196AF3"/>
    <w:rsid w:val="001979E5"/>
    <w:rsid w:val="001A3166"/>
    <w:rsid w:val="001B4396"/>
    <w:rsid w:val="001B6594"/>
    <w:rsid w:val="001C1C54"/>
    <w:rsid w:val="001C7BEA"/>
    <w:rsid w:val="001D40C5"/>
    <w:rsid w:val="001D4345"/>
    <w:rsid w:val="001D530C"/>
    <w:rsid w:val="001F456A"/>
    <w:rsid w:val="00203869"/>
    <w:rsid w:val="00206DA4"/>
    <w:rsid w:val="002156C2"/>
    <w:rsid w:val="00221AC5"/>
    <w:rsid w:val="00233B47"/>
    <w:rsid w:val="0023585E"/>
    <w:rsid w:val="00242A8A"/>
    <w:rsid w:val="002546C9"/>
    <w:rsid w:val="0025532A"/>
    <w:rsid w:val="002672EB"/>
    <w:rsid w:val="00282CBB"/>
    <w:rsid w:val="002A0862"/>
    <w:rsid w:val="002B2135"/>
    <w:rsid w:val="002B6B81"/>
    <w:rsid w:val="002C3D53"/>
    <w:rsid w:val="002C4F0E"/>
    <w:rsid w:val="002C6664"/>
    <w:rsid w:val="002E3594"/>
    <w:rsid w:val="002E5A5E"/>
    <w:rsid w:val="002F4F08"/>
    <w:rsid w:val="002F6657"/>
    <w:rsid w:val="00314754"/>
    <w:rsid w:val="00320616"/>
    <w:rsid w:val="003312AA"/>
    <w:rsid w:val="00332169"/>
    <w:rsid w:val="0033788A"/>
    <w:rsid w:val="003604A6"/>
    <w:rsid w:val="003857C9"/>
    <w:rsid w:val="00391387"/>
    <w:rsid w:val="00397779"/>
    <w:rsid w:val="003A0A64"/>
    <w:rsid w:val="003A0E5B"/>
    <w:rsid w:val="003B0669"/>
    <w:rsid w:val="003E4E9B"/>
    <w:rsid w:val="003F44B9"/>
    <w:rsid w:val="00400431"/>
    <w:rsid w:val="004110BF"/>
    <w:rsid w:val="00421BC5"/>
    <w:rsid w:val="004224DE"/>
    <w:rsid w:val="004334E4"/>
    <w:rsid w:val="00442727"/>
    <w:rsid w:val="004537F3"/>
    <w:rsid w:val="004554CC"/>
    <w:rsid w:val="00460DB4"/>
    <w:rsid w:val="00465F91"/>
    <w:rsid w:val="00472756"/>
    <w:rsid w:val="00475B70"/>
    <w:rsid w:val="004901C2"/>
    <w:rsid w:val="00493C10"/>
    <w:rsid w:val="00495938"/>
    <w:rsid w:val="004A2380"/>
    <w:rsid w:val="004A34D4"/>
    <w:rsid w:val="004A5822"/>
    <w:rsid w:val="004A7391"/>
    <w:rsid w:val="004B2803"/>
    <w:rsid w:val="004B4410"/>
    <w:rsid w:val="004E1A5D"/>
    <w:rsid w:val="004F074F"/>
    <w:rsid w:val="004F28F0"/>
    <w:rsid w:val="004F6B40"/>
    <w:rsid w:val="0051443C"/>
    <w:rsid w:val="005276B0"/>
    <w:rsid w:val="00540372"/>
    <w:rsid w:val="005547EB"/>
    <w:rsid w:val="00557AA1"/>
    <w:rsid w:val="0057691B"/>
    <w:rsid w:val="005B62DC"/>
    <w:rsid w:val="005B7048"/>
    <w:rsid w:val="005B79CC"/>
    <w:rsid w:val="005C6391"/>
    <w:rsid w:val="005C7341"/>
    <w:rsid w:val="005D166D"/>
    <w:rsid w:val="005E114C"/>
    <w:rsid w:val="005E17B6"/>
    <w:rsid w:val="005F054D"/>
    <w:rsid w:val="005F49F3"/>
    <w:rsid w:val="00613A0F"/>
    <w:rsid w:val="00635931"/>
    <w:rsid w:val="00651E4A"/>
    <w:rsid w:val="00664D02"/>
    <w:rsid w:val="00666A17"/>
    <w:rsid w:val="006756D3"/>
    <w:rsid w:val="006841B4"/>
    <w:rsid w:val="006869FD"/>
    <w:rsid w:val="00686A6C"/>
    <w:rsid w:val="006A4684"/>
    <w:rsid w:val="006A487C"/>
    <w:rsid w:val="006B7B93"/>
    <w:rsid w:val="006C4C09"/>
    <w:rsid w:val="006D6D19"/>
    <w:rsid w:val="006E5DBF"/>
    <w:rsid w:val="006E6550"/>
    <w:rsid w:val="006E7F23"/>
    <w:rsid w:val="006F27EF"/>
    <w:rsid w:val="006F4B8F"/>
    <w:rsid w:val="00707D76"/>
    <w:rsid w:val="007166F7"/>
    <w:rsid w:val="007168F3"/>
    <w:rsid w:val="00725479"/>
    <w:rsid w:val="00737D95"/>
    <w:rsid w:val="00765EB8"/>
    <w:rsid w:val="00770AAD"/>
    <w:rsid w:val="00770E23"/>
    <w:rsid w:val="00776965"/>
    <w:rsid w:val="00777F42"/>
    <w:rsid w:val="00797978"/>
    <w:rsid w:val="007A1017"/>
    <w:rsid w:val="007A1808"/>
    <w:rsid w:val="007C1C36"/>
    <w:rsid w:val="007C2D1B"/>
    <w:rsid w:val="0081327A"/>
    <w:rsid w:val="00825A0F"/>
    <w:rsid w:val="00830891"/>
    <w:rsid w:val="008334EC"/>
    <w:rsid w:val="00836DD3"/>
    <w:rsid w:val="0086170D"/>
    <w:rsid w:val="00870A94"/>
    <w:rsid w:val="0087442B"/>
    <w:rsid w:val="00885EE3"/>
    <w:rsid w:val="008B367F"/>
    <w:rsid w:val="008E7B00"/>
    <w:rsid w:val="008F1C71"/>
    <w:rsid w:val="008F505D"/>
    <w:rsid w:val="008F6904"/>
    <w:rsid w:val="0091187D"/>
    <w:rsid w:val="00922800"/>
    <w:rsid w:val="009228CC"/>
    <w:rsid w:val="00930D41"/>
    <w:rsid w:val="009501D3"/>
    <w:rsid w:val="00953237"/>
    <w:rsid w:val="00953B1C"/>
    <w:rsid w:val="00955549"/>
    <w:rsid w:val="00964C30"/>
    <w:rsid w:val="00974A3E"/>
    <w:rsid w:val="0098199F"/>
    <w:rsid w:val="00987478"/>
    <w:rsid w:val="00994D61"/>
    <w:rsid w:val="009B752E"/>
    <w:rsid w:val="009C5934"/>
    <w:rsid w:val="009C68C1"/>
    <w:rsid w:val="009D10E5"/>
    <w:rsid w:val="009D2538"/>
    <w:rsid w:val="009E55F7"/>
    <w:rsid w:val="009F11E1"/>
    <w:rsid w:val="00A22DDD"/>
    <w:rsid w:val="00A25F3E"/>
    <w:rsid w:val="00A3291D"/>
    <w:rsid w:val="00A5687D"/>
    <w:rsid w:val="00A641B8"/>
    <w:rsid w:val="00A904BA"/>
    <w:rsid w:val="00A90B2F"/>
    <w:rsid w:val="00AA5CF8"/>
    <w:rsid w:val="00AA6150"/>
    <w:rsid w:val="00AB0F33"/>
    <w:rsid w:val="00AB266F"/>
    <w:rsid w:val="00AD077F"/>
    <w:rsid w:val="00AD1CD8"/>
    <w:rsid w:val="00AE4941"/>
    <w:rsid w:val="00B0644D"/>
    <w:rsid w:val="00B12EDC"/>
    <w:rsid w:val="00B138CE"/>
    <w:rsid w:val="00B1598C"/>
    <w:rsid w:val="00B441F8"/>
    <w:rsid w:val="00B45291"/>
    <w:rsid w:val="00B4671A"/>
    <w:rsid w:val="00B51017"/>
    <w:rsid w:val="00B56691"/>
    <w:rsid w:val="00B63E87"/>
    <w:rsid w:val="00B67F53"/>
    <w:rsid w:val="00B72FBD"/>
    <w:rsid w:val="00B96CC7"/>
    <w:rsid w:val="00BB5FF7"/>
    <w:rsid w:val="00BD17C3"/>
    <w:rsid w:val="00BF2CCA"/>
    <w:rsid w:val="00BF4482"/>
    <w:rsid w:val="00C10AB8"/>
    <w:rsid w:val="00C320B7"/>
    <w:rsid w:val="00C410AE"/>
    <w:rsid w:val="00C66132"/>
    <w:rsid w:val="00C740EA"/>
    <w:rsid w:val="00C8703D"/>
    <w:rsid w:val="00C96B1E"/>
    <w:rsid w:val="00CB7FBA"/>
    <w:rsid w:val="00CC3CDF"/>
    <w:rsid w:val="00CD17C6"/>
    <w:rsid w:val="00CD299D"/>
    <w:rsid w:val="00CD3A9F"/>
    <w:rsid w:val="00CE00C7"/>
    <w:rsid w:val="00CE2060"/>
    <w:rsid w:val="00CF7DB5"/>
    <w:rsid w:val="00D02F5E"/>
    <w:rsid w:val="00D057E3"/>
    <w:rsid w:val="00D32CDF"/>
    <w:rsid w:val="00D4228D"/>
    <w:rsid w:val="00D50A6E"/>
    <w:rsid w:val="00D55AEB"/>
    <w:rsid w:val="00D569C9"/>
    <w:rsid w:val="00D609A7"/>
    <w:rsid w:val="00D66958"/>
    <w:rsid w:val="00D75E5A"/>
    <w:rsid w:val="00D80A3C"/>
    <w:rsid w:val="00D84B84"/>
    <w:rsid w:val="00D84BB5"/>
    <w:rsid w:val="00D905F8"/>
    <w:rsid w:val="00D965B7"/>
    <w:rsid w:val="00DA3F7C"/>
    <w:rsid w:val="00DC181C"/>
    <w:rsid w:val="00DC392F"/>
    <w:rsid w:val="00DE0728"/>
    <w:rsid w:val="00DE6B5B"/>
    <w:rsid w:val="00DF005D"/>
    <w:rsid w:val="00DF4476"/>
    <w:rsid w:val="00E02ACB"/>
    <w:rsid w:val="00E104C4"/>
    <w:rsid w:val="00E11538"/>
    <w:rsid w:val="00E22C04"/>
    <w:rsid w:val="00E231B7"/>
    <w:rsid w:val="00E34E53"/>
    <w:rsid w:val="00E51CF1"/>
    <w:rsid w:val="00E84D25"/>
    <w:rsid w:val="00E92784"/>
    <w:rsid w:val="00EA2555"/>
    <w:rsid w:val="00EB05EB"/>
    <w:rsid w:val="00EB0BC8"/>
    <w:rsid w:val="00EB5D76"/>
    <w:rsid w:val="00EC009C"/>
    <w:rsid w:val="00ED7050"/>
    <w:rsid w:val="00EE1B24"/>
    <w:rsid w:val="00EE6A69"/>
    <w:rsid w:val="00F00912"/>
    <w:rsid w:val="00F05FFC"/>
    <w:rsid w:val="00F15E00"/>
    <w:rsid w:val="00F16208"/>
    <w:rsid w:val="00F232D0"/>
    <w:rsid w:val="00F42F23"/>
    <w:rsid w:val="00F501EA"/>
    <w:rsid w:val="00F514FF"/>
    <w:rsid w:val="00F54525"/>
    <w:rsid w:val="00F56280"/>
    <w:rsid w:val="00F76C5C"/>
    <w:rsid w:val="00F8788B"/>
    <w:rsid w:val="00FA2955"/>
    <w:rsid w:val="00FA3C6B"/>
    <w:rsid w:val="00FA4C97"/>
    <w:rsid w:val="00FB00A9"/>
    <w:rsid w:val="00FE4394"/>
    <w:rsid w:val="00FE7433"/>
    <w:rsid w:val="00FF2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2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060C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0CE3"/>
    <w:rPr>
      <w:rFonts w:ascii="Tahoma" w:hAnsi="Tahoma" w:cs="Tahoma"/>
      <w:kern w:val="2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44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442B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1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2175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Ling, Jianfa (NSN - CN/Hangzhou)</dc:creator>
  <cp:lastModifiedBy>Ling Jianfa</cp:lastModifiedBy>
  <cp:revision>130</cp:revision>
  <dcterms:created xsi:type="dcterms:W3CDTF">2013-02-18T03:15:00Z</dcterms:created>
  <dcterms:modified xsi:type="dcterms:W3CDTF">2013-03-19T09:30:00Z</dcterms:modified>
</cp:coreProperties>
</file>