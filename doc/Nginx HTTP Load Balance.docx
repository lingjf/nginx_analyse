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3211BF">
        <w:rPr>
          <w:rFonts w:hint="eastAsia"/>
        </w:rPr>
        <w:t>Load-Balance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683F74" w:rsidRPr="00683F74" w:rsidRDefault="00683F74" w:rsidP="00683F74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作为反向代理服务器运行时，负载均衡的目的是将</w:t>
      </w:r>
      <w:r>
        <w:rPr>
          <w:rFonts w:hint="eastAsia"/>
        </w:rPr>
        <w:t>Client</w:t>
      </w:r>
      <w:r>
        <w:rPr>
          <w:rFonts w:hint="eastAsia"/>
        </w:rPr>
        <w:t>的请求均匀地分流到上游服务器，以达到上游服务器群中的各台服务器的负荷比较平均。</w:t>
      </w:r>
    </w:p>
    <w:p w:rsidR="00A40D99" w:rsidRDefault="00A40D99" w:rsidP="00A40D99">
      <w:pPr>
        <w:pStyle w:val="Heading1"/>
      </w:pPr>
      <w:r>
        <w:rPr>
          <w:rFonts w:hint="eastAsia"/>
        </w:rPr>
        <w:t>Round Robin</w:t>
      </w:r>
    </w:p>
    <w:p w:rsidR="004D1BA9" w:rsidRDefault="004D1BA9" w:rsidP="004D1BA9">
      <w:pPr>
        <w:pStyle w:val="BodyTextFirstIndent"/>
        <w:ind w:firstLine="420"/>
      </w:pPr>
      <w:r>
        <w:rPr>
          <w:rFonts w:hint="eastAsia"/>
        </w:rPr>
        <w:t>Round Robin</w:t>
      </w:r>
      <w:r>
        <w:rPr>
          <w:rFonts w:hint="eastAsia"/>
        </w:rPr>
        <w:t>以轮询的方式选择上游服务器，</w:t>
      </w:r>
      <w:r>
        <w:rPr>
          <w:rFonts w:hint="eastAsia"/>
        </w:rPr>
        <w:t>Nginx</w:t>
      </w:r>
      <w:r>
        <w:rPr>
          <w:rFonts w:hint="eastAsia"/>
        </w:rPr>
        <w:t>采用了</w:t>
      </w:r>
      <w:r>
        <w:rPr>
          <w:rFonts w:hint="eastAsia"/>
        </w:rPr>
        <w:t>Weighted Round Robin</w:t>
      </w:r>
      <w:r w:rsidR="008738DB">
        <w:rPr>
          <w:rFonts w:hint="eastAsia"/>
        </w:rPr>
        <w:t>（</w:t>
      </w:r>
      <w:r w:rsidR="008738DB">
        <w:rPr>
          <w:rFonts w:hint="eastAsia"/>
        </w:rPr>
        <w:t>WRR</w:t>
      </w:r>
      <w:r w:rsidR="008738DB">
        <w:rPr>
          <w:rFonts w:hint="eastAsia"/>
        </w:rPr>
        <w:t>）</w:t>
      </w:r>
      <w:r>
        <w:rPr>
          <w:rFonts w:hint="eastAsia"/>
        </w:rPr>
        <w:t>算法。</w:t>
      </w:r>
    </w:p>
    <w:p w:rsidR="004D1BA9" w:rsidRDefault="004D1BA9" w:rsidP="004D1BA9">
      <w:pPr>
        <w:pStyle w:val="Heading2"/>
      </w:pPr>
      <w:r>
        <w:rPr>
          <w:rFonts w:hint="eastAsia"/>
        </w:rPr>
        <w:t>数据结构</w:t>
      </w:r>
    </w:p>
    <w:p w:rsidR="00512002" w:rsidRDefault="004D1BA9" w:rsidP="00DF7F75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-7248525</wp:posOffset>
            </wp:positionV>
            <wp:extent cx="11249025" cy="7439025"/>
            <wp:effectExtent l="19050" t="0" r="9525" b="0"/>
            <wp:wrapTopAndBottom/>
            <wp:docPr id="1" name="Picture 0" descr="http_load_balance_round_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oad_balance_round_rob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F75" w:rsidRDefault="00512002" w:rsidP="00DF7F75">
      <w:pPr>
        <w:ind w:left="420"/>
      </w:pPr>
      <w:r>
        <w:rPr>
          <w:rFonts w:hint="eastAsia"/>
        </w:rPr>
        <w:t>在</w:t>
      </w:r>
      <w:r w:rsidR="00DF7F75">
        <w:rPr>
          <w:rFonts w:hint="eastAsia"/>
        </w:rPr>
        <w:t>&lt;Nginx HTTP Proxy&gt;</w:t>
      </w:r>
      <w:r w:rsidR="00DF7F75">
        <w:rPr>
          <w:rFonts w:hint="eastAsia"/>
        </w:rPr>
        <w:t>中，我们已经知道</w:t>
      </w:r>
      <w:r w:rsidR="00DF7F75">
        <w:rPr>
          <w:rFonts w:hint="eastAsia"/>
        </w:rPr>
        <w:t>ngx_http_upstream_srv_conf_t</w:t>
      </w:r>
      <w:r w:rsidR="00DF7F75">
        <w:rPr>
          <w:rFonts w:hint="eastAsia"/>
        </w:rPr>
        <w:t>是一个上游服务器群。</w:t>
      </w:r>
    </w:p>
    <w:p w:rsidR="00DF7F75" w:rsidRDefault="00DF7F75" w:rsidP="00DF7F75">
      <w:pPr>
        <w:ind w:left="420"/>
      </w:pPr>
      <w:r>
        <w:rPr>
          <w:rFonts w:hint="eastAsia"/>
        </w:rPr>
        <w:t>负载均衡是服务器群上的一个方法，于是由</w:t>
      </w:r>
      <w:r>
        <w:rPr>
          <w:rFonts w:hint="eastAsia"/>
        </w:rPr>
        <w:t>ngx_http_upstream_srv_conf_t</w:t>
      </w:r>
      <w:r>
        <w:rPr>
          <w:rFonts w:hint="eastAsia"/>
        </w:rPr>
        <w:t>来管理它的负载均衡策略非常合理。</w:t>
      </w:r>
    </w:p>
    <w:p w:rsidR="00DF7F75" w:rsidRDefault="00DF7F75" w:rsidP="00DF7F75">
      <w:pPr>
        <w:ind w:left="420"/>
      </w:pPr>
      <w:r>
        <w:rPr>
          <w:rFonts w:hint="eastAsia"/>
        </w:rPr>
        <w:t>ngx_http_upstream_peer_t</w:t>
      </w:r>
      <w:r>
        <w:rPr>
          <w:rFonts w:hint="eastAsia"/>
        </w:rPr>
        <w:t>管理各种负载均衡策略的抽象数据结构。</w:t>
      </w:r>
    </w:p>
    <w:p w:rsidR="00174C8D" w:rsidRDefault="00174C8D" w:rsidP="00DF7F75">
      <w:pPr>
        <w:ind w:left="420"/>
      </w:pPr>
      <w:r>
        <w:rPr>
          <w:rFonts w:hint="eastAsia"/>
        </w:rPr>
        <w:t>ngx_http_upstream_rr_peers_t</w:t>
      </w:r>
      <w:r>
        <w:rPr>
          <w:rFonts w:hint="eastAsia"/>
        </w:rPr>
        <w:t>和</w:t>
      </w:r>
      <w:r>
        <w:rPr>
          <w:rFonts w:hint="eastAsia"/>
        </w:rPr>
        <w:t>ngx_http_upstream_rr_peer_t</w:t>
      </w:r>
      <w:r>
        <w:rPr>
          <w:rFonts w:hint="eastAsia"/>
        </w:rPr>
        <w:t>是实现</w:t>
      </w:r>
      <w:r>
        <w:rPr>
          <w:rFonts w:hint="eastAsia"/>
        </w:rPr>
        <w:t>Round Robin</w:t>
      </w:r>
      <w:r>
        <w:rPr>
          <w:rFonts w:hint="eastAsia"/>
        </w:rPr>
        <w:t>策略的关键数据结构。</w:t>
      </w:r>
    </w:p>
    <w:p w:rsidR="00BB6526" w:rsidRDefault="00BB6526" w:rsidP="00DF7F75">
      <w:pPr>
        <w:ind w:left="420"/>
      </w:pPr>
      <w:r>
        <w:rPr>
          <w:rFonts w:hint="eastAsia"/>
        </w:rPr>
        <w:t>ngx_http_upstream_rr_peer_t</w:t>
      </w:r>
      <w:r>
        <w:rPr>
          <w:rFonts w:hint="eastAsia"/>
        </w:rPr>
        <w:t>代表一台上游服务器，包含</w:t>
      </w:r>
      <w:r>
        <w:rPr>
          <w:rFonts w:hint="eastAsia"/>
        </w:rPr>
        <w:t>address</w:t>
      </w:r>
      <w:r>
        <w:rPr>
          <w:rFonts w:hint="eastAsia"/>
        </w:rPr>
        <w:t>和权重信息。</w:t>
      </w:r>
    </w:p>
    <w:p w:rsidR="00BB6526" w:rsidRDefault="00BB6526" w:rsidP="00DF7F75">
      <w:pPr>
        <w:ind w:left="420"/>
      </w:pPr>
      <w:r>
        <w:rPr>
          <w:rFonts w:hint="eastAsia"/>
        </w:rPr>
        <w:t>ngx_http_upstream_rr_peers_t</w:t>
      </w:r>
      <w:r>
        <w:rPr>
          <w:rFonts w:hint="eastAsia"/>
        </w:rPr>
        <w:t>代表一个上游服务器群，包含一个</w:t>
      </w:r>
      <w:r>
        <w:rPr>
          <w:rFonts w:hint="eastAsia"/>
        </w:rPr>
        <w:t>ngx_http_upstream_rr_peer_t</w:t>
      </w:r>
      <w:r>
        <w:rPr>
          <w:rFonts w:hint="eastAsia"/>
        </w:rPr>
        <w:t>数组。</w:t>
      </w:r>
    </w:p>
    <w:p w:rsidR="00E32FA0" w:rsidRPr="00DF7F75" w:rsidRDefault="00E32FA0" w:rsidP="00DF7F75">
      <w:pPr>
        <w:ind w:left="420"/>
      </w:pPr>
      <w:r>
        <w:t>N</w:t>
      </w:r>
      <w:r>
        <w:rPr>
          <w:rFonts w:hint="eastAsia"/>
        </w:rPr>
        <w:t>gx_http_upstream_rr_peer_data_t</w:t>
      </w:r>
      <w:r>
        <w:rPr>
          <w:rFonts w:hint="eastAsia"/>
        </w:rPr>
        <w:t>执行负载均衡的数据结构。</w:t>
      </w:r>
    </w:p>
    <w:p w:rsidR="004D1BA9" w:rsidRDefault="00DF7F75" w:rsidP="002057B6">
      <w:pPr>
        <w:pStyle w:val="Heading2"/>
      </w:pPr>
      <w:r>
        <w:rPr>
          <w:rFonts w:hint="eastAsia"/>
        </w:rPr>
        <w:t>算</w:t>
      </w:r>
      <w:r w:rsidR="002057B6">
        <w:rPr>
          <w:rFonts w:hint="eastAsia"/>
        </w:rPr>
        <w:t>法实现</w:t>
      </w:r>
    </w:p>
    <w:p w:rsidR="00F347BF" w:rsidRPr="00F347BF" w:rsidRDefault="00F347BF" w:rsidP="00F347BF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-3009900</wp:posOffset>
            </wp:positionV>
            <wp:extent cx="4181475" cy="3200400"/>
            <wp:effectExtent l="19050" t="0" r="9525" b="0"/>
            <wp:wrapTopAndBottom/>
            <wp:docPr id="2" name="Picture 1" descr="http_round_robin_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ound_robin_algorith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361" w:rsidRDefault="00675361" w:rsidP="00675361">
      <w:pPr>
        <w:pStyle w:val="BodyTextFirstIndent"/>
        <w:ind w:firstLine="420"/>
      </w:pPr>
      <w:r>
        <w:rPr>
          <w:rFonts w:hint="eastAsia"/>
        </w:rPr>
        <w:t>算法伪码如下：</w:t>
      </w:r>
    </w:p>
    <w:p w:rsidR="00675361" w:rsidRDefault="001F1651" w:rsidP="00675361">
      <w:pPr>
        <w:pStyle w:val="BodyTextFirstIndent"/>
        <w:ind w:firstLine="420"/>
      </w:pPr>
      <w:r>
        <w:rPr>
          <w:rFonts w:hint="eastAsia"/>
        </w:rPr>
        <w:t>FOR</w:t>
      </w:r>
      <w:r w:rsidR="00675361">
        <w:rPr>
          <w:rFonts w:hint="eastAsia"/>
        </w:rPr>
        <w:t xml:space="preserve"> </w:t>
      </w:r>
      <w:r>
        <w:rPr>
          <w:rFonts w:hint="eastAsia"/>
        </w:rPr>
        <w:t>EACH</w:t>
      </w:r>
      <w:r w:rsidR="00675361">
        <w:rPr>
          <w:rFonts w:hint="eastAsia"/>
        </w:rPr>
        <w:t xml:space="preserve"> peer </w:t>
      </w:r>
      <w:r>
        <w:rPr>
          <w:rFonts w:hint="eastAsia"/>
        </w:rPr>
        <w:t>IN</w:t>
      </w:r>
      <w:r w:rsidR="00675361">
        <w:rPr>
          <w:rFonts w:hint="eastAsia"/>
        </w:rPr>
        <w:t xml:space="preserve"> peers :</w:t>
      </w:r>
    </w:p>
    <w:p w:rsidR="00675361" w:rsidRDefault="00675361" w:rsidP="00675361">
      <w:pPr>
        <w:pStyle w:val="BodyTextFirstIndent"/>
        <w:ind w:firstLine="420"/>
      </w:pPr>
      <w:r>
        <w:rPr>
          <w:rFonts w:hint="eastAsia"/>
        </w:rPr>
        <w:tab/>
        <w:t>peer.current_weight += peer.effective_weight</w:t>
      </w:r>
    </w:p>
    <w:p w:rsidR="00675361" w:rsidRDefault="00675361" w:rsidP="00675361">
      <w:pPr>
        <w:pStyle w:val="BodyTextFirstIndent"/>
        <w:ind w:firstLine="420"/>
      </w:pPr>
      <w:r>
        <w:rPr>
          <w:rFonts w:hint="eastAsia"/>
        </w:rPr>
        <w:tab/>
      </w:r>
      <w:r w:rsidR="001F1651">
        <w:rPr>
          <w:rFonts w:hint="eastAsia"/>
        </w:rPr>
        <w:t>IF</w:t>
      </w:r>
      <w:r>
        <w:rPr>
          <w:rFonts w:hint="eastAsia"/>
        </w:rPr>
        <w:t xml:space="preserve"> peer</w:t>
      </w:r>
      <w:r w:rsidR="001F1651">
        <w:rPr>
          <w:rFonts w:hint="eastAsia"/>
        </w:rPr>
        <w:t>.current_weight is heaviest :</w:t>
      </w:r>
    </w:p>
    <w:p w:rsidR="001F1651" w:rsidRDefault="001F1651" w:rsidP="00675361">
      <w:pPr>
        <w:pStyle w:val="BodyTextFirstIndent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best = peer</w:t>
      </w:r>
    </w:p>
    <w:p w:rsidR="001F1651" w:rsidRDefault="001F1651" w:rsidP="001F1651">
      <w:pPr>
        <w:pStyle w:val="BodyTextFirstIndent"/>
        <w:ind w:left="420" w:firstLine="420"/>
      </w:pPr>
      <w:r>
        <w:rPr>
          <w:rFonts w:hint="eastAsia"/>
        </w:rPr>
        <w:t>ENDIF</w:t>
      </w:r>
    </w:p>
    <w:p w:rsidR="00675361" w:rsidRDefault="001F1651" w:rsidP="00675361">
      <w:pPr>
        <w:pStyle w:val="BodyTextFirstIndent"/>
        <w:ind w:firstLine="420"/>
      </w:pPr>
      <w:r>
        <w:rPr>
          <w:rFonts w:hint="eastAsia"/>
        </w:rPr>
        <w:t>ENDFOR</w:t>
      </w:r>
    </w:p>
    <w:p w:rsidR="001F1651" w:rsidRDefault="001F1651" w:rsidP="00675361">
      <w:pPr>
        <w:pStyle w:val="BodyTextFirstIndent"/>
        <w:ind w:firstLine="420"/>
      </w:pPr>
      <w:r>
        <w:rPr>
          <w:rFonts w:hint="eastAsia"/>
        </w:rPr>
        <w:t>best.current_weight -= total_weight</w:t>
      </w:r>
    </w:p>
    <w:p w:rsidR="001F1651" w:rsidRPr="00675361" w:rsidRDefault="001F1651" w:rsidP="00675361">
      <w:pPr>
        <w:pStyle w:val="BodyTextFirstIndent"/>
        <w:ind w:firstLine="420"/>
      </w:pPr>
      <w:r>
        <w:rPr>
          <w:rFonts w:hint="eastAsia"/>
        </w:rPr>
        <w:t>RETURN best</w:t>
      </w:r>
    </w:p>
    <w:p w:rsidR="002057B6" w:rsidRDefault="002057B6" w:rsidP="002057B6">
      <w:pPr>
        <w:pStyle w:val="Heading2"/>
      </w:pPr>
      <w:r>
        <w:rPr>
          <w:rFonts w:hint="eastAsia"/>
        </w:rPr>
        <w:t>调用过程</w:t>
      </w:r>
    </w:p>
    <w:p w:rsidR="00E32FA0" w:rsidRDefault="00E32FA0" w:rsidP="00E32FA0">
      <w:pPr>
        <w:pStyle w:val="BodyTextFirstIndent"/>
        <w:ind w:firstLine="420"/>
      </w:pPr>
      <w:r>
        <w:rPr>
          <w:rFonts w:hint="eastAsia"/>
        </w:rPr>
        <w:t>ngx_http_upstream_connect()</w:t>
      </w:r>
      <w:r>
        <w:sym w:font="Wingdings" w:char="F0E0"/>
      </w:r>
      <w:r>
        <w:rPr>
          <w:rFonts w:hint="eastAsia"/>
        </w:rPr>
        <w:t>ngx_event_connect_peer()</w:t>
      </w:r>
      <w:r>
        <w:sym w:font="Wingdings" w:char="F0E0"/>
      </w:r>
      <w:r>
        <w:rPr>
          <w:rFonts w:hint="eastAsia"/>
        </w:rPr>
        <w:t>ngx_http_upstream_get_round_robin_peer()</w:t>
      </w:r>
    </w:p>
    <w:p w:rsidR="008B1896" w:rsidRPr="00E32FA0" w:rsidRDefault="008B1896" w:rsidP="008B1896">
      <w:pPr>
        <w:pStyle w:val="Heading2"/>
        <w:rPr>
          <w:rFonts w:hint="eastAsia"/>
        </w:rPr>
      </w:pPr>
      <w:r>
        <w:rPr>
          <w:rFonts w:hint="eastAsia"/>
        </w:rPr>
        <w:t>容错处理</w:t>
      </w:r>
    </w:p>
    <w:p w:rsidR="0015141C" w:rsidRDefault="00FF3DB0" w:rsidP="0015141C">
      <w:pPr>
        <w:pStyle w:val="Heading1"/>
      </w:pPr>
      <w:r>
        <w:rPr>
          <w:rFonts w:hint="eastAsia"/>
        </w:rPr>
        <w:t>IP</w:t>
      </w:r>
      <w:r w:rsidR="0015141C">
        <w:rPr>
          <w:rFonts w:hint="eastAsia"/>
        </w:rPr>
        <w:t xml:space="preserve"> Hash</w:t>
      </w:r>
    </w:p>
    <w:p w:rsidR="005E5EF9" w:rsidRDefault="005E5EF9" w:rsidP="005E5EF9">
      <w:pPr>
        <w:pStyle w:val="BodyTextFirstIndent"/>
        <w:ind w:firstLine="420"/>
      </w:pPr>
      <w:r>
        <w:rPr>
          <w:rFonts w:hint="eastAsia"/>
        </w:rPr>
        <w:t>IP Hash</w:t>
      </w:r>
      <w:r>
        <w:rPr>
          <w:rFonts w:hint="eastAsia"/>
        </w:rPr>
        <w:t>根据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地址选择上游服务器</w:t>
      </w:r>
      <w:r w:rsidR="00791216">
        <w:rPr>
          <w:rFonts w:hint="eastAsia"/>
        </w:rPr>
        <w:t>，保证相同</w:t>
      </w:r>
      <w:r w:rsidR="00791216">
        <w:rPr>
          <w:rFonts w:hint="eastAsia"/>
        </w:rPr>
        <w:t>Client IP</w:t>
      </w:r>
      <w:r w:rsidR="00791216">
        <w:rPr>
          <w:rFonts w:hint="eastAsia"/>
        </w:rPr>
        <w:t>地址的不同请求被分配到同一个上游服务器</w:t>
      </w:r>
      <w:r>
        <w:rPr>
          <w:rFonts w:hint="eastAsia"/>
        </w:rPr>
        <w:t>。</w:t>
      </w:r>
    </w:p>
    <w:p w:rsidR="005E5EF9" w:rsidRPr="005E5EF9" w:rsidRDefault="005E5EF9" w:rsidP="005E5EF9">
      <w:pPr>
        <w:pStyle w:val="BodyTextFirstIndent"/>
        <w:ind w:firstLine="420"/>
      </w:pPr>
    </w:p>
    <w:p w:rsidR="00520AAA" w:rsidRDefault="00520AAA" w:rsidP="00520AAA">
      <w:pPr>
        <w:pStyle w:val="Heading2"/>
      </w:pPr>
      <w:r>
        <w:rPr>
          <w:rFonts w:hint="eastAsia"/>
        </w:rPr>
        <w:t>数据结构</w:t>
      </w:r>
    </w:p>
    <w:p w:rsidR="00C05B81" w:rsidRPr="00C05B81" w:rsidRDefault="00C05B81" w:rsidP="00C05B8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-7591425</wp:posOffset>
            </wp:positionV>
            <wp:extent cx="11963400" cy="7781925"/>
            <wp:effectExtent l="19050" t="0" r="0" b="0"/>
            <wp:wrapTopAndBottom/>
            <wp:docPr id="3" name="Picture 2" descr="http_load_balance_ip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oad_balance_ip_h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AAA" w:rsidRDefault="00520AAA" w:rsidP="00520AAA">
      <w:pPr>
        <w:pStyle w:val="Heading2"/>
      </w:pPr>
      <w:r>
        <w:rPr>
          <w:rFonts w:hint="eastAsia"/>
        </w:rPr>
        <w:t>算法实现</w:t>
      </w:r>
    </w:p>
    <w:p w:rsidR="006B7F20" w:rsidRDefault="006B7F20" w:rsidP="006B7F20">
      <w:pPr>
        <w:pStyle w:val="Heading3"/>
      </w:pP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HASH</w:t>
      </w:r>
    </w:p>
    <w:p w:rsidR="009720FC" w:rsidRDefault="009720FC" w:rsidP="009720FC">
      <w:pPr>
        <w:pStyle w:val="BodyTextFirstIndent"/>
        <w:ind w:firstLine="420"/>
      </w:pPr>
      <w:r>
        <w:rPr>
          <w:rFonts w:hint="eastAsia"/>
        </w:rPr>
        <w:t>hash = 89</w:t>
      </w:r>
    </w:p>
    <w:p w:rsidR="009720FC" w:rsidRDefault="009720FC" w:rsidP="009720FC">
      <w:pPr>
        <w:pStyle w:val="BodyTextFirstIndent"/>
        <w:ind w:firstLine="420"/>
      </w:pPr>
      <w:r>
        <w:t>F</w:t>
      </w:r>
      <w:r>
        <w:rPr>
          <w:rFonts w:hint="eastAsia"/>
        </w:rPr>
        <w:t xml:space="preserve">OR </w:t>
      </w:r>
      <w:r w:rsidR="009B473E">
        <w:rPr>
          <w:rFonts w:hint="eastAsia"/>
        </w:rPr>
        <w:t xml:space="preserve">EACH </w:t>
      </w:r>
      <w:r>
        <w:rPr>
          <w:rFonts w:hint="eastAsia"/>
        </w:rPr>
        <w:t xml:space="preserve">3 bytes </w:t>
      </w:r>
      <w:r w:rsidR="00C45FBA">
        <w:rPr>
          <w:rFonts w:hint="eastAsia"/>
        </w:rPr>
        <w:t>IN</w:t>
      </w:r>
      <w:r>
        <w:rPr>
          <w:rFonts w:hint="eastAsia"/>
        </w:rPr>
        <w:t xml:space="preserve"> ip</w:t>
      </w:r>
      <w:r w:rsidR="00C45FBA">
        <w:rPr>
          <w:rFonts w:hint="eastAsia"/>
        </w:rPr>
        <w:t>_</w:t>
      </w:r>
      <w:r>
        <w:rPr>
          <w:rFonts w:hint="eastAsia"/>
        </w:rPr>
        <w:t>address</w:t>
      </w:r>
      <w:r w:rsidR="004857F5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9720FC" w:rsidRDefault="009720FC" w:rsidP="009720FC">
      <w:pPr>
        <w:pStyle w:val="BodyTextFirstIndent"/>
        <w:ind w:firstLine="420"/>
      </w:pPr>
      <w:r>
        <w:rPr>
          <w:rFonts w:hint="eastAsia"/>
        </w:rPr>
        <w:tab/>
      </w:r>
      <w:r w:rsidRPr="009720FC">
        <w:t xml:space="preserve">hash = (hash * 113 + </w:t>
      </w:r>
      <w:r>
        <w:rPr>
          <w:rFonts w:hint="eastAsia"/>
        </w:rPr>
        <w:t>byte</w:t>
      </w:r>
      <w:r w:rsidRPr="009720FC">
        <w:t>) % 6271;</w:t>
      </w:r>
    </w:p>
    <w:p w:rsidR="009720FC" w:rsidRDefault="009720FC" w:rsidP="009720FC">
      <w:pPr>
        <w:pStyle w:val="BodyTextFirstIndent"/>
        <w:ind w:firstLine="420"/>
      </w:pPr>
      <w:r>
        <w:rPr>
          <w:rFonts w:hint="eastAsia"/>
        </w:rPr>
        <w:t>ENDFOR</w:t>
      </w:r>
    </w:p>
    <w:p w:rsidR="009720FC" w:rsidRPr="009720FC" w:rsidRDefault="009720FC" w:rsidP="009720FC">
      <w:pPr>
        <w:pStyle w:val="BodyTextFirstIndent"/>
        <w:ind w:firstLine="420"/>
      </w:pPr>
      <w:r>
        <w:rPr>
          <w:rFonts w:hint="eastAsia"/>
        </w:rPr>
        <w:t>RETURN hash</w:t>
      </w:r>
    </w:p>
    <w:p w:rsidR="006B7F20" w:rsidRDefault="006B7F20" w:rsidP="006B7F20">
      <w:pPr>
        <w:pStyle w:val="Heading3"/>
      </w:pPr>
      <w:r>
        <w:rPr>
          <w:rFonts w:hint="eastAsia"/>
        </w:rPr>
        <w:t>无权重</w:t>
      </w:r>
    </w:p>
    <w:p w:rsidR="0075139D" w:rsidRDefault="004857F5" w:rsidP="0075139D">
      <w:pPr>
        <w:pStyle w:val="BodyTextFirstIndent"/>
        <w:ind w:firstLine="420"/>
      </w:pPr>
      <w:r>
        <w:rPr>
          <w:rFonts w:hint="eastAsia"/>
        </w:rPr>
        <w:t>index</w:t>
      </w:r>
      <w:r w:rsidR="0075139D">
        <w:t xml:space="preserve"> </w:t>
      </w:r>
      <w:r w:rsidR="0075139D">
        <w:rPr>
          <w:rFonts w:hint="eastAsia"/>
        </w:rPr>
        <w:t>= hash % number</w:t>
      </w:r>
    </w:p>
    <w:p w:rsidR="00A47091" w:rsidRPr="0075139D" w:rsidRDefault="00A47091" w:rsidP="0075139D">
      <w:pPr>
        <w:pStyle w:val="BodyTextFirstIndent"/>
        <w:ind w:firstLine="420"/>
      </w:pPr>
      <w:r>
        <w:rPr>
          <w:rFonts w:hint="eastAsia"/>
        </w:rPr>
        <w:t>RETURN peers[index]</w:t>
      </w:r>
    </w:p>
    <w:p w:rsidR="006B7F20" w:rsidRDefault="006B7F20" w:rsidP="006B7F20">
      <w:pPr>
        <w:pStyle w:val="Heading3"/>
      </w:pPr>
      <w:r>
        <w:rPr>
          <w:rFonts w:hint="eastAsia"/>
        </w:rPr>
        <w:t>有权重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>w = hash % total_weight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>FOR EACH peer IN peers :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  <w:t>w -= peer.weight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 w &lt; 0 :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peer</w:t>
      </w:r>
    </w:p>
    <w:p w:rsidR="004857F5" w:rsidRDefault="004857F5" w:rsidP="004857F5">
      <w:pPr>
        <w:pStyle w:val="BodyTextFirstIndent"/>
        <w:ind w:firstLine="420"/>
      </w:pPr>
      <w:r>
        <w:rPr>
          <w:rFonts w:hint="eastAsia"/>
        </w:rPr>
        <w:tab/>
        <w:t>ENDIF</w:t>
      </w:r>
    </w:p>
    <w:p w:rsidR="004857F5" w:rsidRPr="004857F5" w:rsidRDefault="004857F5" w:rsidP="004857F5">
      <w:pPr>
        <w:pStyle w:val="BodyTextFirstIndent"/>
        <w:ind w:firstLine="420"/>
      </w:pPr>
      <w:r>
        <w:rPr>
          <w:rFonts w:hint="eastAsia"/>
        </w:rPr>
        <w:t>ENDFOR</w:t>
      </w:r>
    </w:p>
    <w:p w:rsidR="0015141C" w:rsidRDefault="0087221C" w:rsidP="0015141C">
      <w:pPr>
        <w:pStyle w:val="Heading1"/>
      </w:pPr>
      <w:r>
        <w:rPr>
          <w:rFonts w:hint="eastAsia"/>
        </w:rPr>
        <w:t>Least</w:t>
      </w:r>
      <w:r w:rsidR="0015141C">
        <w:rPr>
          <w:rFonts w:hint="eastAsia"/>
        </w:rPr>
        <w:t xml:space="preserve"> Conn</w:t>
      </w:r>
    </w:p>
    <w:p w:rsidR="000F6203" w:rsidRDefault="000F6203" w:rsidP="000F6203">
      <w:pPr>
        <w:pStyle w:val="BodyTextFirstIndent"/>
        <w:ind w:firstLine="420"/>
      </w:pPr>
      <w:r>
        <w:rPr>
          <w:rFonts w:hint="eastAsia"/>
        </w:rPr>
        <w:t>略</w:t>
      </w:r>
    </w:p>
    <w:p w:rsidR="0086206B" w:rsidRDefault="0086206B" w:rsidP="0086206B">
      <w:pPr>
        <w:pStyle w:val="Heading1"/>
      </w:pPr>
      <w:r>
        <w:rPr>
          <w:rFonts w:hint="eastAsia"/>
        </w:rPr>
        <w:t>自定义策略</w:t>
      </w:r>
    </w:p>
    <w:p w:rsidR="004F4078" w:rsidRDefault="004F4078" w:rsidP="00540DCC">
      <w:pPr>
        <w:pStyle w:val="BodyTextFirstIndent"/>
        <w:tabs>
          <w:tab w:val="left" w:pos="7095"/>
        </w:tabs>
        <w:ind w:firstLine="420"/>
      </w:pPr>
      <w:r>
        <w:rPr>
          <w:rFonts w:hint="eastAsia"/>
        </w:rPr>
        <w:t>从上述几个策略的实现，我们可以看出</w:t>
      </w:r>
      <w:r>
        <w:rPr>
          <w:rFonts w:hint="eastAsia"/>
        </w:rPr>
        <w:t>Load Balance</w:t>
      </w:r>
      <w:r>
        <w:rPr>
          <w:rFonts w:hint="eastAsia"/>
        </w:rPr>
        <w:t>框架和接口。</w:t>
      </w:r>
      <w:r w:rsidR="00540DCC">
        <w:tab/>
      </w:r>
    </w:p>
    <w:p w:rsidR="00540DCC" w:rsidRDefault="00540DCC" w:rsidP="00540DCC">
      <w:pPr>
        <w:pStyle w:val="Heading2"/>
      </w:pPr>
      <w:r>
        <w:rPr>
          <w:rFonts w:hint="eastAsia"/>
        </w:rPr>
        <w:t>一个框架</w:t>
      </w:r>
    </w:p>
    <w:p w:rsidR="00F95B94" w:rsidRDefault="00F95B94" w:rsidP="004F4078">
      <w:pPr>
        <w:pStyle w:val="BodyTextFirstIndent"/>
        <w:ind w:firstLine="420"/>
      </w:pPr>
    </w:p>
    <w:p w:rsidR="004F4078" w:rsidRDefault="00EE5162" w:rsidP="00EE516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-3838575</wp:posOffset>
            </wp:positionV>
            <wp:extent cx="7696200" cy="4029075"/>
            <wp:effectExtent l="19050" t="0" r="0" b="0"/>
            <wp:wrapTopAndBottom/>
            <wp:docPr id="4" name="Picture 3" descr="http_load_balanc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oad_balance_interfa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四个接口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init_upstream</w:t>
      </w:r>
    </w:p>
    <w:p w:rsidR="00B05F15" w:rsidRDefault="00B05F15" w:rsidP="00B05F15">
      <w:pPr>
        <w:pStyle w:val="BodyTextFirstIndent"/>
        <w:ind w:left="1140" w:firstLineChars="0" w:firstLine="0"/>
      </w:pPr>
      <w:r>
        <w:rPr>
          <w:rFonts w:hint="eastAsia"/>
        </w:rPr>
        <w:t>配置过程中设置（参考</w:t>
      </w:r>
      <w:r>
        <w:rPr>
          <w:rFonts w:hint="eastAsia"/>
        </w:rPr>
        <w:t>ip_hash directive</w:t>
      </w:r>
      <w:r>
        <w:rPr>
          <w:rFonts w:hint="eastAsia"/>
        </w:rPr>
        <w:t>）。它的主要责任是建立负载均衡策略的数据结构（由</w:t>
      </w:r>
      <w:r w:rsidR="00110D66">
        <w:rPr>
          <w:rFonts w:hint="eastAsia"/>
        </w:rPr>
        <w:t>ngx_http_upstream_peer_t</w:t>
      </w:r>
      <w:r w:rsidR="00110D66"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管理）。</w:t>
      </w:r>
    </w:p>
    <w:p w:rsidR="00B05F15" w:rsidRPr="00B05F15" w:rsidRDefault="00B05F15" w:rsidP="00B05F15">
      <w:pPr>
        <w:pStyle w:val="BodyTextFirstIndent"/>
        <w:ind w:left="1140" w:firstLineChars="0" w:firstLine="0"/>
      </w:pPr>
      <w:r>
        <w:rPr>
          <w:rFonts w:hint="eastAsia"/>
        </w:rPr>
        <w:t>设置</w:t>
      </w:r>
      <w:r>
        <w:rPr>
          <w:rFonts w:hint="eastAsia"/>
        </w:rPr>
        <w:t>init</w:t>
      </w:r>
      <w:r>
        <w:rPr>
          <w:rFonts w:hint="eastAsia"/>
        </w:rPr>
        <w:t>接口。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init</w:t>
      </w:r>
    </w:p>
    <w:p w:rsidR="00B05F15" w:rsidRDefault="00B05F15" w:rsidP="00B05F15">
      <w:pPr>
        <w:pStyle w:val="BodyTextFirstIndent"/>
        <w:ind w:left="1140" w:firstLineChars="0" w:firstLine="0"/>
      </w:pPr>
      <w:r>
        <w:rPr>
          <w:rFonts w:hint="eastAsia"/>
        </w:rPr>
        <w:t>它由</w:t>
      </w:r>
      <w:r>
        <w:rPr>
          <w:rFonts w:hint="eastAsia"/>
        </w:rPr>
        <w:t>init_upstream</w:t>
      </w:r>
      <w:r>
        <w:rPr>
          <w:rFonts w:hint="eastAsia"/>
        </w:rPr>
        <w:t>设置。它的主要责任是建立运行时状态数据结构（由</w:t>
      </w:r>
      <w:r>
        <w:rPr>
          <w:rFonts w:hint="eastAsia"/>
        </w:rPr>
        <w:t>ngx_peer_connection_t</w:t>
      </w:r>
      <w:r w:rsidR="00110D66"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管理）。</w:t>
      </w:r>
    </w:p>
    <w:p w:rsidR="004B2CE2" w:rsidRPr="004B2CE2" w:rsidRDefault="004B2CE2" w:rsidP="00B05F15">
      <w:pPr>
        <w:pStyle w:val="BodyTextFirstIndent"/>
        <w:ind w:left="1140" w:firstLineChars="0" w:firstLine="0"/>
      </w:pPr>
      <w:r>
        <w:rPr>
          <w:rFonts w:hint="eastAsia"/>
        </w:rPr>
        <w:t>设置</w:t>
      </w:r>
      <w:r>
        <w:rPr>
          <w:rFonts w:hint="eastAsia"/>
        </w:rPr>
        <w:t>get/free</w:t>
      </w:r>
      <w:r>
        <w:rPr>
          <w:rFonts w:hint="eastAsia"/>
        </w:rPr>
        <w:t>接口。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</w:p>
    <w:p w:rsidR="00110D66" w:rsidRDefault="00110D66" w:rsidP="00110D66">
      <w:pPr>
        <w:pStyle w:val="BodyTextFirstIndent"/>
        <w:ind w:left="1140" w:firstLineChars="0" w:firstLine="0"/>
      </w:pPr>
      <w:r>
        <w:rPr>
          <w:rFonts w:hint="eastAsia"/>
        </w:rPr>
        <w:t>它由</w:t>
      </w:r>
      <w:r>
        <w:rPr>
          <w:rFonts w:hint="eastAsia"/>
        </w:rPr>
        <w:t>init</w:t>
      </w:r>
      <w:r>
        <w:rPr>
          <w:rFonts w:hint="eastAsia"/>
        </w:rPr>
        <w:t>设置。它的主要责任是执行算法选择一个服务器，并将地址</w:t>
      </w:r>
      <w:r>
        <w:rPr>
          <w:rFonts w:hint="eastAsia"/>
        </w:rPr>
        <w:t>address</w:t>
      </w:r>
      <w:r>
        <w:rPr>
          <w:rFonts w:hint="eastAsia"/>
        </w:rPr>
        <w:t>写入</w:t>
      </w:r>
      <w:r>
        <w:rPr>
          <w:rFonts w:hint="eastAsia"/>
        </w:rPr>
        <w:t>ngx_peer_connection_t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。</w:t>
      </w:r>
    </w:p>
    <w:p w:rsidR="00EE5162" w:rsidRDefault="00EE5162" w:rsidP="00EE516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free</w:t>
      </w:r>
    </w:p>
    <w:p w:rsidR="00110D66" w:rsidRPr="00EE5162" w:rsidRDefault="00110D66" w:rsidP="00110D66">
      <w:pPr>
        <w:pStyle w:val="BodyTextFirstIndent"/>
        <w:ind w:left="1140" w:firstLineChars="0" w:firstLine="0"/>
      </w:pPr>
      <w:r>
        <w:rPr>
          <w:rFonts w:hint="eastAsia"/>
        </w:rPr>
        <w:t>它由</w:t>
      </w:r>
      <w:r>
        <w:rPr>
          <w:rFonts w:hint="eastAsia"/>
        </w:rPr>
        <w:t>init</w:t>
      </w:r>
      <w:r>
        <w:rPr>
          <w:rFonts w:hint="eastAsia"/>
        </w:rPr>
        <w:t>设置。</w:t>
      </w:r>
      <w:r>
        <w:rPr>
          <w:rFonts w:hint="eastAsia"/>
        </w:rPr>
        <w:t>TODO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8352F34"/>
    <w:multiLevelType w:val="hybridMultilevel"/>
    <w:tmpl w:val="2D1836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98016DD"/>
    <w:multiLevelType w:val="hybridMultilevel"/>
    <w:tmpl w:val="8B547D6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38D0817"/>
    <w:multiLevelType w:val="hybridMultilevel"/>
    <w:tmpl w:val="095688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533209A"/>
    <w:multiLevelType w:val="hybridMultilevel"/>
    <w:tmpl w:val="D00AA3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  <w:num w:numId="13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7C7D"/>
    <w:rsid w:val="00023F43"/>
    <w:rsid w:val="00060CE3"/>
    <w:rsid w:val="00061B51"/>
    <w:rsid w:val="00062EF6"/>
    <w:rsid w:val="000630FB"/>
    <w:rsid w:val="00070002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9AC"/>
    <w:rsid w:val="000F0EAF"/>
    <w:rsid w:val="000F6203"/>
    <w:rsid w:val="000F6D42"/>
    <w:rsid w:val="00107FBD"/>
    <w:rsid w:val="00110D66"/>
    <w:rsid w:val="00117529"/>
    <w:rsid w:val="00127BE9"/>
    <w:rsid w:val="0013420B"/>
    <w:rsid w:val="001415F3"/>
    <w:rsid w:val="0015141C"/>
    <w:rsid w:val="00155EB6"/>
    <w:rsid w:val="00157F86"/>
    <w:rsid w:val="00174C8D"/>
    <w:rsid w:val="001823DA"/>
    <w:rsid w:val="001979E5"/>
    <w:rsid w:val="001A3166"/>
    <w:rsid w:val="001B6594"/>
    <w:rsid w:val="001C1C54"/>
    <w:rsid w:val="001C7BEA"/>
    <w:rsid w:val="001D1913"/>
    <w:rsid w:val="001D40C5"/>
    <w:rsid w:val="001D4345"/>
    <w:rsid w:val="001D530C"/>
    <w:rsid w:val="001D6268"/>
    <w:rsid w:val="001E00DB"/>
    <w:rsid w:val="001F040C"/>
    <w:rsid w:val="001F1651"/>
    <w:rsid w:val="001F456A"/>
    <w:rsid w:val="002057B6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552A"/>
    <w:rsid w:val="002A0862"/>
    <w:rsid w:val="002B2135"/>
    <w:rsid w:val="002B6B81"/>
    <w:rsid w:val="002B7A04"/>
    <w:rsid w:val="002C2A46"/>
    <w:rsid w:val="002C3D53"/>
    <w:rsid w:val="002C4F0E"/>
    <w:rsid w:val="002C6664"/>
    <w:rsid w:val="002E3594"/>
    <w:rsid w:val="002E5A5E"/>
    <w:rsid w:val="002F4F08"/>
    <w:rsid w:val="002F6657"/>
    <w:rsid w:val="003126CF"/>
    <w:rsid w:val="00314754"/>
    <w:rsid w:val="003175B2"/>
    <w:rsid w:val="00320616"/>
    <w:rsid w:val="003211BF"/>
    <w:rsid w:val="003312AA"/>
    <w:rsid w:val="00332169"/>
    <w:rsid w:val="0033788A"/>
    <w:rsid w:val="003422F8"/>
    <w:rsid w:val="003604A6"/>
    <w:rsid w:val="00373A8B"/>
    <w:rsid w:val="003857C9"/>
    <w:rsid w:val="00397779"/>
    <w:rsid w:val="003A0A64"/>
    <w:rsid w:val="003E4E9B"/>
    <w:rsid w:val="003F44B9"/>
    <w:rsid w:val="00400431"/>
    <w:rsid w:val="004110BF"/>
    <w:rsid w:val="00421BC5"/>
    <w:rsid w:val="004224DE"/>
    <w:rsid w:val="0042334D"/>
    <w:rsid w:val="004334E4"/>
    <w:rsid w:val="00442727"/>
    <w:rsid w:val="004537F3"/>
    <w:rsid w:val="004554CC"/>
    <w:rsid w:val="004569C1"/>
    <w:rsid w:val="00465A35"/>
    <w:rsid w:val="00465F91"/>
    <w:rsid w:val="00472756"/>
    <w:rsid w:val="00475B70"/>
    <w:rsid w:val="004857F5"/>
    <w:rsid w:val="004901C2"/>
    <w:rsid w:val="00493C10"/>
    <w:rsid w:val="00495938"/>
    <w:rsid w:val="004A2380"/>
    <w:rsid w:val="004A34D4"/>
    <w:rsid w:val="004A5822"/>
    <w:rsid w:val="004A7391"/>
    <w:rsid w:val="004B1970"/>
    <w:rsid w:val="004B2803"/>
    <w:rsid w:val="004B2CE2"/>
    <w:rsid w:val="004B4410"/>
    <w:rsid w:val="004D1BA9"/>
    <w:rsid w:val="004D63CA"/>
    <w:rsid w:val="004E1A5D"/>
    <w:rsid w:val="004F074F"/>
    <w:rsid w:val="004F19D8"/>
    <w:rsid w:val="004F4078"/>
    <w:rsid w:val="00512002"/>
    <w:rsid w:val="00520AAA"/>
    <w:rsid w:val="005276B0"/>
    <w:rsid w:val="0053433E"/>
    <w:rsid w:val="00540372"/>
    <w:rsid w:val="00540DCC"/>
    <w:rsid w:val="005517CE"/>
    <w:rsid w:val="005547EB"/>
    <w:rsid w:val="00557AA1"/>
    <w:rsid w:val="0057691B"/>
    <w:rsid w:val="00594D0F"/>
    <w:rsid w:val="005B62DC"/>
    <w:rsid w:val="005B7048"/>
    <w:rsid w:val="005B79CC"/>
    <w:rsid w:val="005C6391"/>
    <w:rsid w:val="005C7341"/>
    <w:rsid w:val="005D166D"/>
    <w:rsid w:val="005E114C"/>
    <w:rsid w:val="005E17B6"/>
    <w:rsid w:val="005E5EF9"/>
    <w:rsid w:val="005F054D"/>
    <w:rsid w:val="005F49F3"/>
    <w:rsid w:val="00613A0F"/>
    <w:rsid w:val="006201BC"/>
    <w:rsid w:val="00635931"/>
    <w:rsid w:val="00651E4A"/>
    <w:rsid w:val="00666A17"/>
    <w:rsid w:val="00675361"/>
    <w:rsid w:val="006756D3"/>
    <w:rsid w:val="00683F74"/>
    <w:rsid w:val="006869FD"/>
    <w:rsid w:val="0069723D"/>
    <w:rsid w:val="006A4684"/>
    <w:rsid w:val="006A487C"/>
    <w:rsid w:val="006B7B93"/>
    <w:rsid w:val="006B7F20"/>
    <w:rsid w:val="006C4C09"/>
    <w:rsid w:val="006D6D19"/>
    <w:rsid w:val="006E5DBF"/>
    <w:rsid w:val="006E6550"/>
    <w:rsid w:val="006F4B8F"/>
    <w:rsid w:val="00703B3E"/>
    <w:rsid w:val="00707D76"/>
    <w:rsid w:val="007166F7"/>
    <w:rsid w:val="007168F3"/>
    <w:rsid w:val="00725479"/>
    <w:rsid w:val="00737D95"/>
    <w:rsid w:val="0075139D"/>
    <w:rsid w:val="007574B8"/>
    <w:rsid w:val="00765EB8"/>
    <w:rsid w:val="00770AAD"/>
    <w:rsid w:val="00770E23"/>
    <w:rsid w:val="00776965"/>
    <w:rsid w:val="00777F42"/>
    <w:rsid w:val="00791216"/>
    <w:rsid w:val="007A1017"/>
    <w:rsid w:val="007A1808"/>
    <w:rsid w:val="007C2D1B"/>
    <w:rsid w:val="00812759"/>
    <w:rsid w:val="00825A0F"/>
    <w:rsid w:val="008334EC"/>
    <w:rsid w:val="0083637B"/>
    <w:rsid w:val="00836DD3"/>
    <w:rsid w:val="0086170D"/>
    <w:rsid w:val="0086206B"/>
    <w:rsid w:val="00870A94"/>
    <w:rsid w:val="008718C8"/>
    <w:rsid w:val="0087221C"/>
    <w:rsid w:val="008738DB"/>
    <w:rsid w:val="0088261B"/>
    <w:rsid w:val="00885EE3"/>
    <w:rsid w:val="00891EDF"/>
    <w:rsid w:val="008B1896"/>
    <w:rsid w:val="008B367F"/>
    <w:rsid w:val="008E2EAA"/>
    <w:rsid w:val="008F1C71"/>
    <w:rsid w:val="008F553C"/>
    <w:rsid w:val="008F6904"/>
    <w:rsid w:val="0091187D"/>
    <w:rsid w:val="0091737D"/>
    <w:rsid w:val="00922800"/>
    <w:rsid w:val="009228CC"/>
    <w:rsid w:val="00930D41"/>
    <w:rsid w:val="009501D3"/>
    <w:rsid w:val="00953B1C"/>
    <w:rsid w:val="00955549"/>
    <w:rsid w:val="00964C30"/>
    <w:rsid w:val="009720FC"/>
    <w:rsid w:val="00974A3E"/>
    <w:rsid w:val="0098199F"/>
    <w:rsid w:val="00982FFA"/>
    <w:rsid w:val="00987478"/>
    <w:rsid w:val="00993E9F"/>
    <w:rsid w:val="00994D61"/>
    <w:rsid w:val="009A453A"/>
    <w:rsid w:val="009B473E"/>
    <w:rsid w:val="009C5934"/>
    <w:rsid w:val="009C68C1"/>
    <w:rsid w:val="009D10E5"/>
    <w:rsid w:val="009D2538"/>
    <w:rsid w:val="009E0FB7"/>
    <w:rsid w:val="009F11E1"/>
    <w:rsid w:val="00A03BE1"/>
    <w:rsid w:val="00A22DDD"/>
    <w:rsid w:val="00A25F3E"/>
    <w:rsid w:val="00A40D99"/>
    <w:rsid w:val="00A47091"/>
    <w:rsid w:val="00A553A5"/>
    <w:rsid w:val="00A5687D"/>
    <w:rsid w:val="00A904BA"/>
    <w:rsid w:val="00A90B2F"/>
    <w:rsid w:val="00AA5CF8"/>
    <w:rsid w:val="00AA6150"/>
    <w:rsid w:val="00AB0F33"/>
    <w:rsid w:val="00AB266F"/>
    <w:rsid w:val="00AC32D1"/>
    <w:rsid w:val="00AD077F"/>
    <w:rsid w:val="00AF345E"/>
    <w:rsid w:val="00B026DD"/>
    <w:rsid w:val="00B05F15"/>
    <w:rsid w:val="00B0644D"/>
    <w:rsid w:val="00B138CE"/>
    <w:rsid w:val="00B1598C"/>
    <w:rsid w:val="00B441F8"/>
    <w:rsid w:val="00B45291"/>
    <w:rsid w:val="00B4671A"/>
    <w:rsid w:val="00B51017"/>
    <w:rsid w:val="00B56691"/>
    <w:rsid w:val="00B6017D"/>
    <w:rsid w:val="00B63E87"/>
    <w:rsid w:val="00B72FBD"/>
    <w:rsid w:val="00B96CC7"/>
    <w:rsid w:val="00BB5FF7"/>
    <w:rsid w:val="00BB6526"/>
    <w:rsid w:val="00BD17C3"/>
    <w:rsid w:val="00BF2CCA"/>
    <w:rsid w:val="00BF4482"/>
    <w:rsid w:val="00C05B81"/>
    <w:rsid w:val="00C35BDB"/>
    <w:rsid w:val="00C36249"/>
    <w:rsid w:val="00C410AE"/>
    <w:rsid w:val="00C438CA"/>
    <w:rsid w:val="00C45FBA"/>
    <w:rsid w:val="00C66132"/>
    <w:rsid w:val="00C740EA"/>
    <w:rsid w:val="00C8703D"/>
    <w:rsid w:val="00C879E1"/>
    <w:rsid w:val="00CA3C3E"/>
    <w:rsid w:val="00CB7FBA"/>
    <w:rsid w:val="00CC4EE0"/>
    <w:rsid w:val="00CD299D"/>
    <w:rsid w:val="00CD3A9F"/>
    <w:rsid w:val="00CE00C7"/>
    <w:rsid w:val="00CE2060"/>
    <w:rsid w:val="00CF6827"/>
    <w:rsid w:val="00CF7DB5"/>
    <w:rsid w:val="00D02F5E"/>
    <w:rsid w:val="00D057E3"/>
    <w:rsid w:val="00D13A7D"/>
    <w:rsid w:val="00D2684A"/>
    <w:rsid w:val="00D322B1"/>
    <w:rsid w:val="00D32CDF"/>
    <w:rsid w:val="00D4228D"/>
    <w:rsid w:val="00D50A6E"/>
    <w:rsid w:val="00D569C9"/>
    <w:rsid w:val="00D609A7"/>
    <w:rsid w:val="00D66958"/>
    <w:rsid w:val="00D751A3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18E6"/>
    <w:rsid w:val="00DF4476"/>
    <w:rsid w:val="00DF7F75"/>
    <w:rsid w:val="00E0022A"/>
    <w:rsid w:val="00E02ACB"/>
    <w:rsid w:val="00E104C4"/>
    <w:rsid w:val="00E11538"/>
    <w:rsid w:val="00E22C04"/>
    <w:rsid w:val="00E231B7"/>
    <w:rsid w:val="00E32FA0"/>
    <w:rsid w:val="00E33CD3"/>
    <w:rsid w:val="00E84D25"/>
    <w:rsid w:val="00E92784"/>
    <w:rsid w:val="00EA2555"/>
    <w:rsid w:val="00EB05EB"/>
    <w:rsid w:val="00EB0BC8"/>
    <w:rsid w:val="00EB5D76"/>
    <w:rsid w:val="00ED7050"/>
    <w:rsid w:val="00EE1B24"/>
    <w:rsid w:val="00EE28FD"/>
    <w:rsid w:val="00EE47ED"/>
    <w:rsid w:val="00EE5162"/>
    <w:rsid w:val="00EE6A69"/>
    <w:rsid w:val="00EF2F8D"/>
    <w:rsid w:val="00F00912"/>
    <w:rsid w:val="00F036B5"/>
    <w:rsid w:val="00F05FFC"/>
    <w:rsid w:val="00F15E00"/>
    <w:rsid w:val="00F16208"/>
    <w:rsid w:val="00F347BF"/>
    <w:rsid w:val="00F42F23"/>
    <w:rsid w:val="00F45865"/>
    <w:rsid w:val="00F501EA"/>
    <w:rsid w:val="00F54525"/>
    <w:rsid w:val="00F55440"/>
    <w:rsid w:val="00F56280"/>
    <w:rsid w:val="00F76C5C"/>
    <w:rsid w:val="00F8788B"/>
    <w:rsid w:val="00F95B94"/>
    <w:rsid w:val="00FA2955"/>
    <w:rsid w:val="00FA3C6B"/>
    <w:rsid w:val="00FB00A9"/>
    <w:rsid w:val="00FD0911"/>
    <w:rsid w:val="00FE4394"/>
    <w:rsid w:val="00FE7433"/>
    <w:rsid w:val="00FF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4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23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3870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178</cp:revision>
  <dcterms:created xsi:type="dcterms:W3CDTF">2013-02-18T03:15:00Z</dcterms:created>
  <dcterms:modified xsi:type="dcterms:W3CDTF">2013-03-30T03:25:00Z</dcterms:modified>
</cp:coreProperties>
</file>