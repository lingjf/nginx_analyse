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F64789">
        <w:rPr>
          <w:rFonts w:hint="eastAsia"/>
        </w:rPr>
        <w:t>Output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3B1907" w:rsidP="003B1907">
      <w:pPr>
        <w:pStyle w:val="Heading1"/>
        <w:rPr>
          <w:rFonts w:hint="eastAsia"/>
        </w:rPr>
      </w:pPr>
      <w:r>
        <w:rPr>
          <w:rFonts w:hint="eastAsia"/>
        </w:rPr>
        <w:t>分析</w:t>
      </w:r>
    </w:p>
    <w:p w:rsidR="007154FE" w:rsidRDefault="007154FE" w:rsidP="007154F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Content</w:t>
      </w:r>
      <w:r>
        <w:rPr>
          <w:rFonts w:hint="eastAsia"/>
        </w:rPr>
        <w:t>阶段处理中，已计算出要发送的</w:t>
      </w:r>
      <w:r>
        <w:rPr>
          <w:rFonts w:hint="eastAsia"/>
        </w:rPr>
        <w:t>Response</w:t>
      </w:r>
      <w:r w:rsidR="000B2FDE">
        <w:rPr>
          <w:rFonts w:hint="eastAsia"/>
        </w:rPr>
        <w:t>：</w:t>
      </w:r>
    </w:p>
    <w:p w:rsidR="007154FE" w:rsidRDefault="007154FE" w:rsidP="007154FE">
      <w:pPr>
        <w:pStyle w:val="BodyTextFirstIndent"/>
        <w:ind w:firstLine="420"/>
        <w:rPr>
          <w:rFonts w:hint="eastAsia"/>
        </w:rPr>
      </w:pPr>
    </w:p>
    <w:p w:rsidR="007154FE" w:rsidRPr="007154FE" w:rsidRDefault="007154FE" w:rsidP="007154FE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-1409700</wp:posOffset>
            </wp:positionV>
            <wp:extent cx="6400800" cy="1600200"/>
            <wp:effectExtent l="19050" t="0" r="0" b="0"/>
            <wp:wrapTopAndBottom/>
            <wp:docPr id="1" name="Picture 0" descr="http_outpu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outpu_cont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2E6" w:rsidRDefault="00FF7741" w:rsidP="00FF7741">
      <w:pPr>
        <w:pStyle w:val="Heading1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Header</w:t>
      </w:r>
    </w:p>
    <w:p w:rsidR="000B2FDE" w:rsidRPr="000B2FDE" w:rsidRDefault="000B2FDE" w:rsidP="000B2FD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ngx_chain_t</w:t>
      </w:r>
      <w:r>
        <w:rPr>
          <w:rFonts w:hint="eastAsia"/>
        </w:rPr>
        <w:t>经过</w:t>
      </w:r>
      <w:r>
        <w:rPr>
          <w:rFonts w:hint="eastAsia"/>
        </w:rPr>
        <w:t>Header</w:t>
      </w:r>
      <w:r>
        <w:rPr>
          <w:rFonts w:hint="eastAsia"/>
        </w:rPr>
        <w:t>过滤器区。</w:t>
      </w:r>
    </w:p>
    <w:p w:rsidR="00FF7741" w:rsidRPr="00FF7741" w:rsidRDefault="00FF7741" w:rsidP="00FF7741">
      <w:pPr>
        <w:pStyle w:val="Heading1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Body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B2FDE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B1907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677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072C"/>
    <w:rsid w:val="006C4C09"/>
    <w:rsid w:val="006D6D19"/>
    <w:rsid w:val="006E5DBF"/>
    <w:rsid w:val="006E6550"/>
    <w:rsid w:val="006F4B8F"/>
    <w:rsid w:val="00707D76"/>
    <w:rsid w:val="007154FE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627DF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11E1"/>
    <w:rsid w:val="00A22DDD"/>
    <w:rsid w:val="00A25F3E"/>
    <w:rsid w:val="00A5687D"/>
    <w:rsid w:val="00A619BE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64789"/>
    <w:rsid w:val="00F76C5C"/>
    <w:rsid w:val="00F8788B"/>
    <w:rsid w:val="00FA2955"/>
    <w:rsid w:val="00FA3C6B"/>
    <w:rsid w:val="00FA4C97"/>
    <w:rsid w:val="00FB00A9"/>
    <w:rsid w:val="00FC22E6"/>
    <w:rsid w:val="00FE4394"/>
    <w:rsid w:val="00FE7433"/>
    <w:rsid w:val="00FF22B7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106</cp:revision>
  <dcterms:created xsi:type="dcterms:W3CDTF">2013-02-18T03:15:00Z</dcterms:created>
  <dcterms:modified xsi:type="dcterms:W3CDTF">2013-04-03T08:24:00Z</dcterms:modified>
</cp:coreProperties>
</file>