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196AF3">
        <w:t>Index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196AF3" w:rsidRDefault="00196AF3" w:rsidP="00196AF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当我们访问一个目录时，</w:t>
      </w:r>
      <w:r>
        <w:rPr>
          <w:rFonts w:hint="eastAsia"/>
        </w:rPr>
        <w:t>Nginx</w:t>
      </w:r>
      <w:r>
        <w:rPr>
          <w:rFonts w:hint="eastAsia"/>
        </w:rPr>
        <w:t>如何处理？</w:t>
      </w:r>
    </w:p>
    <w:p w:rsidR="009B752E" w:rsidRDefault="009B752E" w:rsidP="009B752E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index</w:t>
      </w:r>
    </w:p>
    <w:p w:rsidR="009B752E" w:rsidRDefault="009B752E" w:rsidP="009B752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指定某个</w:t>
      </w:r>
      <w:r w:rsidR="00FA4C97">
        <w:rPr>
          <w:rFonts w:hint="eastAsia"/>
        </w:rPr>
        <w:t>默认</w:t>
      </w:r>
      <w:r>
        <w:rPr>
          <w:rFonts w:hint="eastAsia"/>
        </w:rPr>
        <w:t>文件，比如：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>index.php</w:t>
      </w:r>
    </w:p>
    <w:p w:rsidR="009B752E" w:rsidRDefault="009B752E" w:rsidP="009B752E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auto index</w:t>
      </w:r>
    </w:p>
    <w:p w:rsidR="009B752E" w:rsidRDefault="009B752E" w:rsidP="009B752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列出目录下的文件列表</w:t>
      </w:r>
    </w:p>
    <w:p w:rsidR="009B752E" w:rsidRDefault="009B752E" w:rsidP="009B752E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random index</w:t>
      </w:r>
    </w:p>
    <w:p w:rsidR="009B752E" w:rsidRPr="00196AF3" w:rsidRDefault="009B752E" w:rsidP="009B752E">
      <w:pPr>
        <w:pStyle w:val="BodyTextFirstIndent"/>
        <w:tabs>
          <w:tab w:val="left" w:pos="2145"/>
        </w:tabs>
        <w:ind w:left="1140" w:firstLineChars="0" w:firstLine="0"/>
        <w:rPr>
          <w:rFonts w:hint="eastAsia"/>
        </w:rPr>
      </w:pPr>
      <w:r>
        <w:rPr>
          <w:rFonts w:hint="eastAsia"/>
        </w:rPr>
        <w:t>随机访问目录下一个文件</w:t>
      </w:r>
      <w:r>
        <w:tab/>
      </w:r>
    </w:p>
    <w:p w:rsidR="00B138CE" w:rsidRDefault="003B0669" w:rsidP="00B138CE">
      <w:pPr>
        <w:pStyle w:val="Heading1"/>
        <w:rPr>
          <w:rFonts w:hint="eastAsia"/>
        </w:rPr>
      </w:pPr>
      <w:r>
        <w:rPr>
          <w:rFonts w:hint="eastAsia"/>
        </w:rPr>
        <w:t>Index</w:t>
      </w:r>
    </w:p>
    <w:p w:rsidR="0087442B" w:rsidRDefault="0087442B" w:rsidP="0087442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ngx_http_index_module</w:t>
      </w:r>
      <w:r>
        <w:rPr>
          <w:rFonts w:hint="eastAsia"/>
        </w:rPr>
        <w:t>模块实现该功能。</w:t>
      </w:r>
    </w:p>
    <w:p w:rsidR="0087442B" w:rsidRDefault="0087442B" w:rsidP="0087442B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87442B" w:rsidRPr="0087442B" w:rsidRDefault="0087442B" w:rsidP="00664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87442B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location / {</w:t>
      </w:r>
    </w:p>
    <w:p w:rsidR="0087442B" w:rsidRPr="0087442B" w:rsidRDefault="0087442B" w:rsidP="00664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87442B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index index.html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index.</w:t>
      </w:r>
      <w:r w:rsidR="00664D0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php</w:t>
      </w:r>
      <w:r w:rsidRPr="0087442B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87442B" w:rsidRPr="0087442B" w:rsidRDefault="0087442B" w:rsidP="00664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87442B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87442B" w:rsidRPr="0087442B" w:rsidRDefault="00664D02" w:rsidP="0087442B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-2581275</wp:posOffset>
            </wp:positionV>
            <wp:extent cx="7343775" cy="2771775"/>
            <wp:effectExtent l="19050" t="0" r="9525" b="0"/>
            <wp:wrapTopAndBottom/>
            <wp:docPr id="1" name="Picture 0" descr="http_index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index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42B" w:rsidRDefault="00797978" w:rsidP="0087442B">
      <w:pPr>
        <w:pStyle w:val="Heading2"/>
        <w:rPr>
          <w:rFonts w:hint="eastAsia"/>
        </w:rPr>
      </w:pPr>
      <w:r>
        <w:rPr>
          <w:rFonts w:hint="eastAsia"/>
        </w:rPr>
        <w:t>阶段处理</w:t>
      </w:r>
    </w:p>
    <w:p w:rsidR="00797978" w:rsidRDefault="00797978" w:rsidP="0079797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ngx_http_index_module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回调函数中，注册</w:t>
      </w:r>
      <w:r>
        <w:rPr>
          <w:rFonts w:hint="eastAsia"/>
        </w:rPr>
        <w:t>Content</w:t>
      </w:r>
      <w:r>
        <w:rPr>
          <w:rFonts w:hint="eastAsia"/>
        </w:rPr>
        <w:t>阶段的回调处理函数</w:t>
      </w:r>
      <w:r>
        <w:rPr>
          <w:rFonts w:hint="eastAsia"/>
        </w:rPr>
        <w:t>ngx_http_index_handler()</w:t>
      </w:r>
      <w:r>
        <w:rPr>
          <w:rFonts w:hint="eastAsia"/>
        </w:rPr>
        <w:t>。</w:t>
      </w:r>
    </w:p>
    <w:p w:rsidR="00797978" w:rsidRDefault="00797978" w:rsidP="0079797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ngx_http_index_handler()</w:t>
      </w:r>
      <w:r>
        <w:rPr>
          <w:rFonts w:hint="eastAsia"/>
        </w:rPr>
        <w:t>查找上述配置中的文件是否存在，如果存在则发起内部重定向（</w:t>
      </w:r>
      <w:r>
        <w:rPr>
          <w:rFonts w:hint="eastAsia"/>
        </w:rPr>
        <w:t>internal redirect</w:t>
      </w:r>
      <w:r>
        <w:rPr>
          <w:rFonts w:hint="eastAsia"/>
        </w:rPr>
        <w:t>）到找到的文件。</w:t>
      </w:r>
    </w:p>
    <w:p w:rsidR="00797978" w:rsidRDefault="00797978" w:rsidP="007C1C36">
      <w:pPr>
        <w:pStyle w:val="Heading2"/>
        <w:rPr>
          <w:rFonts w:hint="eastAsia"/>
        </w:rPr>
      </w:pPr>
      <w:r>
        <w:rPr>
          <w:rFonts w:hint="eastAsia"/>
        </w:rPr>
        <w:t>内部重定向</w:t>
      </w:r>
    </w:p>
    <w:p w:rsidR="00830891" w:rsidRDefault="00830891" w:rsidP="0083089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由函数</w:t>
      </w:r>
      <w:r>
        <w:rPr>
          <w:rFonts w:hint="eastAsia"/>
        </w:rPr>
        <w:t>ngx_http_internal_redirect()</w:t>
      </w:r>
      <w:r>
        <w:rPr>
          <w:rFonts w:hint="eastAsia"/>
        </w:rPr>
        <w:t>完成内部重定向。</w:t>
      </w:r>
    </w:p>
    <w:p w:rsidR="00830891" w:rsidRDefault="00830891" w:rsidP="008E7B00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ngx_request_t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830891" w:rsidRDefault="00830891" w:rsidP="008E7B00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Location</w:t>
      </w:r>
      <w:r>
        <w:rPr>
          <w:rFonts w:hint="eastAsia"/>
        </w:rPr>
        <w:t>。</w:t>
      </w:r>
    </w:p>
    <w:p w:rsidR="00830891" w:rsidRPr="00830891" w:rsidRDefault="00CD17C6" w:rsidP="008E7B00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Server Rewrite</w:t>
      </w:r>
      <w:r>
        <w:rPr>
          <w:rFonts w:hint="eastAsia"/>
        </w:rPr>
        <w:t>阶段重新</w:t>
      </w:r>
      <w:r w:rsidR="00830891">
        <w:rPr>
          <w:rFonts w:hint="eastAsia"/>
        </w:rPr>
        <w:t>调用阶段处理函数</w:t>
      </w:r>
      <w:r>
        <w:rPr>
          <w:rFonts w:hint="eastAsia"/>
        </w:rPr>
        <w:t>ngx_http_core_run_phases()</w:t>
      </w:r>
      <w:r w:rsidR="008E7B00">
        <w:rPr>
          <w:rFonts w:hint="eastAsia"/>
        </w:rPr>
        <w:t>。</w:t>
      </w:r>
    </w:p>
    <w:p w:rsidR="003B0669" w:rsidRDefault="003B0669" w:rsidP="003B0669">
      <w:pPr>
        <w:pStyle w:val="Heading1"/>
        <w:rPr>
          <w:rFonts w:hint="eastAsia"/>
        </w:rPr>
      </w:pPr>
      <w:r>
        <w:rPr>
          <w:rFonts w:hint="eastAsia"/>
        </w:rPr>
        <w:t>Auto index</w:t>
      </w:r>
    </w:p>
    <w:p w:rsidR="006841B4" w:rsidRDefault="006841B4" w:rsidP="006841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ngx_http_autoindex_module</w:t>
      </w:r>
      <w:r>
        <w:rPr>
          <w:rFonts w:hint="eastAsia"/>
        </w:rPr>
        <w:t>模块实现该功能。</w:t>
      </w:r>
    </w:p>
    <w:p w:rsidR="006841B4" w:rsidRDefault="006841B4" w:rsidP="006841B4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6841B4" w:rsidRDefault="006841B4" w:rsidP="006841B4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 {</w:t>
      </w:r>
    </w:p>
    <w:p w:rsidR="006841B4" w:rsidRDefault="006841B4" w:rsidP="006841B4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autoindex on;</w:t>
      </w:r>
    </w:p>
    <w:p w:rsidR="006841B4" w:rsidRDefault="006841B4" w:rsidP="006841B4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6841B4" w:rsidRDefault="006841B4" w:rsidP="006841B4">
      <w:pPr>
        <w:pStyle w:val="Heading2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-2085975</wp:posOffset>
            </wp:positionV>
            <wp:extent cx="4086225" cy="2276475"/>
            <wp:effectExtent l="19050" t="0" r="9525" b="0"/>
            <wp:wrapTopAndBottom/>
            <wp:docPr id="2" name="Picture 1" descr="http_index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index_configura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阶段处理</w:t>
      </w:r>
    </w:p>
    <w:p w:rsidR="006841B4" w:rsidRDefault="006841B4" w:rsidP="006841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ngx_http_autoindex_module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回调函数中，注册</w:t>
      </w:r>
      <w:r>
        <w:rPr>
          <w:rFonts w:hint="eastAsia"/>
        </w:rPr>
        <w:t>Content</w:t>
      </w:r>
      <w:r>
        <w:rPr>
          <w:rFonts w:hint="eastAsia"/>
        </w:rPr>
        <w:t>阶段的回调处理函数</w:t>
      </w:r>
      <w:r>
        <w:rPr>
          <w:rFonts w:hint="eastAsia"/>
        </w:rPr>
        <w:t>ngx_http_autoindex_handler()</w:t>
      </w:r>
      <w:r>
        <w:rPr>
          <w:rFonts w:hint="eastAsia"/>
        </w:rPr>
        <w:t>。</w:t>
      </w:r>
    </w:p>
    <w:p w:rsidR="006841B4" w:rsidRDefault="006841B4" w:rsidP="006841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ngx_http_autoindex_handler()</w:t>
      </w:r>
      <w:r w:rsidR="00FF22B7">
        <w:rPr>
          <w:rFonts w:hint="eastAsia"/>
        </w:rPr>
        <w:t>打开目录文件，生成内容，调用</w:t>
      </w:r>
      <w:r w:rsidR="00FF22B7">
        <w:rPr>
          <w:rFonts w:hint="eastAsia"/>
        </w:rPr>
        <w:t>ngx_http_send_header()</w:t>
      </w:r>
      <w:r w:rsidR="00FF22B7">
        <w:rPr>
          <w:rFonts w:hint="eastAsia"/>
        </w:rPr>
        <w:t>和</w:t>
      </w:r>
      <w:r w:rsidR="00FF22B7">
        <w:rPr>
          <w:rFonts w:hint="eastAsia"/>
        </w:rPr>
        <w:t>ngx_http_output_filter()</w:t>
      </w:r>
      <w:r w:rsidR="00FF22B7">
        <w:rPr>
          <w:rFonts w:hint="eastAsia"/>
        </w:rPr>
        <w:t>发送</w:t>
      </w:r>
      <w:r w:rsidR="00FF22B7">
        <w:rPr>
          <w:rFonts w:hint="eastAsia"/>
        </w:rPr>
        <w:t>Response</w:t>
      </w:r>
      <w:r>
        <w:rPr>
          <w:rFonts w:hint="eastAsia"/>
        </w:rPr>
        <w:t>。</w:t>
      </w:r>
    </w:p>
    <w:p w:rsidR="00FF22B7" w:rsidRPr="006841B4" w:rsidRDefault="00FF22B7" w:rsidP="006841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>Content</w:t>
      </w:r>
      <w:r>
        <w:rPr>
          <w:rFonts w:hint="eastAsia"/>
        </w:rPr>
        <w:t>阶段处理。</w:t>
      </w:r>
    </w:p>
    <w:p w:rsidR="003B0669" w:rsidRDefault="003B0669" w:rsidP="003B0669">
      <w:pPr>
        <w:pStyle w:val="Heading1"/>
        <w:rPr>
          <w:rFonts w:hint="eastAsia"/>
        </w:rPr>
      </w:pPr>
      <w:r>
        <w:rPr>
          <w:rFonts w:hint="eastAsia"/>
        </w:rPr>
        <w:t>Random index</w:t>
      </w:r>
    </w:p>
    <w:p w:rsidR="00E34E53" w:rsidRDefault="00E34E53" w:rsidP="00E34E5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ngx_http_random_index_module</w:t>
      </w:r>
      <w:r>
        <w:rPr>
          <w:rFonts w:hint="eastAsia"/>
        </w:rPr>
        <w:t>模块实现该功能。</w:t>
      </w:r>
    </w:p>
    <w:p w:rsidR="00E34E53" w:rsidRPr="00E34E53" w:rsidRDefault="00F514FF" w:rsidP="00E34E53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98</cp:revision>
  <dcterms:created xsi:type="dcterms:W3CDTF">2013-02-18T03:15:00Z</dcterms:created>
  <dcterms:modified xsi:type="dcterms:W3CDTF">2013-03-15T08:36:00Z</dcterms:modified>
</cp:coreProperties>
</file>