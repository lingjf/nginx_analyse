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 xml:space="preserve">Nginx </w:t>
      </w:r>
      <w:r w:rsidR="00C410AE">
        <w:t xml:space="preserve">HTTP </w:t>
      </w:r>
      <w:r w:rsidR="00282CBB">
        <w:t>Access</w:t>
      </w:r>
    </w:p>
    <w:p w:rsidR="00725479" w:rsidRDefault="003F44B9" w:rsidP="000630FB">
      <w:pPr>
        <w:pStyle w:val="Heading1"/>
      </w:pPr>
      <w:r>
        <w:rPr>
          <w:rFonts w:hint="eastAsia"/>
        </w:rPr>
        <w:t>概述</w:t>
      </w:r>
    </w:p>
    <w:p w:rsidR="00E34E53" w:rsidRDefault="00BD624E" w:rsidP="00BD624E">
      <w:pPr>
        <w:pStyle w:val="Heading1"/>
        <w:rPr>
          <w:rFonts w:hint="eastAsia"/>
        </w:rPr>
      </w:pPr>
      <w:r>
        <w:t>Access</w:t>
      </w:r>
    </w:p>
    <w:p w:rsidR="004C76DD" w:rsidRPr="004C76DD" w:rsidRDefault="004C76DD" w:rsidP="004C76DD">
      <w:pPr>
        <w:pStyle w:val="BodyTextFirstIndent"/>
        <w:ind w:firstLine="420"/>
      </w:pPr>
      <w:proofErr w:type="spellStart"/>
      <w:r>
        <w:rPr>
          <w:rFonts w:hint="eastAsia"/>
        </w:rPr>
        <w:t>ngx_http_access_moudle</w:t>
      </w:r>
      <w:proofErr w:type="spellEnd"/>
      <w:r>
        <w:rPr>
          <w:rFonts w:hint="eastAsia"/>
        </w:rPr>
        <w:t>模块实现对</w:t>
      </w:r>
      <w:r>
        <w:rPr>
          <w:rFonts w:hint="eastAsia"/>
        </w:rPr>
        <w:t>Client IP</w:t>
      </w:r>
      <w:r>
        <w:rPr>
          <w:rFonts w:hint="eastAsia"/>
        </w:rPr>
        <w:t>的访问控制。</w:t>
      </w:r>
    </w:p>
    <w:p w:rsidR="00BD624E" w:rsidRDefault="00BD624E" w:rsidP="00BD624E">
      <w:pPr>
        <w:pStyle w:val="Heading2"/>
        <w:rPr>
          <w:rFonts w:hint="eastAsia"/>
        </w:rPr>
      </w:pPr>
      <w:r>
        <w:rPr>
          <w:rFonts w:hint="eastAsia"/>
        </w:rPr>
        <w:t>配置</w:t>
      </w:r>
    </w:p>
    <w:p w:rsidR="00BD624E" w:rsidRDefault="00BD624E" w:rsidP="00BD624E">
      <w:pPr>
        <w:pStyle w:val="HTMLPreformatted"/>
        <w:ind w:left="420"/>
        <w:rPr>
          <w:color w:val="000000"/>
        </w:rPr>
      </w:pPr>
      <w:proofErr w:type="gramStart"/>
      <w:r>
        <w:rPr>
          <w:color w:val="000000"/>
        </w:rPr>
        <w:t>location</w:t>
      </w:r>
      <w:proofErr w:type="gramEnd"/>
      <w:r>
        <w:rPr>
          <w:color w:val="000000"/>
        </w:rPr>
        <w:t xml:space="preserve"> / {</w:t>
      </w:r>
    </w:p>
    <w:p w:rsidR="00BD624E" w:rsidRDefault="00BD624E" w:rsidP="00BD624E">
      <w:pPr>
        <w:pStyle w:val="HTMLPreformatted"/>
        <w:ind w:left="42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deny  192.168.1.1</w:t>
      </w:r>
      <w:proofErr w:type="gramEnd"/>
      <w:r>
        <w:rPr>
          <w:color w:val="000000"/>
        </w:rPr>
        <w:t>;</w:t>
      </w:r>
    </w:p>
    <w:p w:rsidR="00BD624E" w:rsidRDefault="00BD624E" w:rsidP="00BD624E">
      <w:pPr>
        <w:pStyle w:val="HTMLPreformatted"/>
        <w:ind w:left="42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allow</w:t>
      </w:r>
      <w:proofErr w:type="gramEnd"/>
      <w:r>
        <w:rPr>
          <w:color w:val="000000"/>
        </w:rPr>
        <w:t xml:space="preserve"> 192.168.1.0/24;</w:t>
      </w:r>
    </w:p>
    <w:p w:rsidR="00BD624E" w:rsidRDefault="00BD624E" w:rsidP="00BD624E">
      <w:pPr>
        <w:pStyle w:val="HTMLPreformatted"/>
        <w:ind w:left="420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deny  all</w:t>
      </w:r>
      <w:proofErr w:type="gramEnd"/>
      <w:r>
        <w:rPr>
          <w:color w:val="000000"/>
        </w:rPr>
        <w:t>;</w:t>
      </w:r>
    </w:p>
    <w:p w:rsidR="00BD624E" w:rsidRDefault="00BD624E" w:rsidP="00BD624E">
      <w:pPr>
        <w:pStyle w:val="HTMLPreformatted"/>
        <w:ind w:left="420"/>
        <w:rPr>
          <w:color w:val="000000"/>
        </w:rPr>
      </w:pPr>
      <w:r>
        <w:rPr>
          <w:color w:val="000000"/>
        </w:rPr>
        <w:t>}</w:t>
      </w:r>
    </w:p>
    <w:p w:rsidR="00BD624E" w:rsidRDefault="004C76DD" w:rsidP="00BD624E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这个配置例子的功能是允许</w:t>
      </w:r>
      <w:r w:rsidR="008B4EC7">
        <w:rPr>
          <w:rFonts w:hint="eastAsia"/>
        </w:rPr>
        <w:t>[</w:t>
      </w:r>
      <w:r>
        <w:rPr>
          <w:rFonts w:hint="eastAsia"/>
        </w:rPr>
        <w:t xml:space="preserve">192.168.1.2 </w:t>
      </w:r>
      <w:r>
        <w:t>–</w:t>
      </w:r>
      <w:r>
        <w:rPr>
          <w:rFonts w:hint="eastAsia"/>
        </w:rPr>
        <w:t xml:space="preserve"> 192.168.1.255</w:t>
      </w:r>
      <w:r w:rsidR="008B4EC7">
        <w:rPr>
          <w:rFonts w:hint="eastAsia"/>
        </w:rPr>
        <w:t>]</w:t>
      </w:r>
      <w:r>
        <w:rPr>
          <w:rFonts w:hint="eastAsia"/>
        </w:rPr>
        <w:t>区间的</w:t>
      </w:r>
      <w:r>
        <w:rPr>
          <w:rFonts w:hint="eastAsia"/>
        </w:rPr>
        <w:t>IP</w:t>
      </w:r>
      <w:r w:rsidR="00AB19F2">
        <w:rPr>
          <w:rFonts w:hint="eastAsia"/>
        </w:rPr>
        <w:t>地址访问，拒绝</w:t>
      </w:r>
      <w:r>
        <w:rPr>
          <w:rFonts w:hint="eastAsia"/>
        </w:rPr>
        <w:t>其它所有</w:t>
      </w:r>
      <w:r>
        <w:rPr>
          <w:rFonts w:hint="eastAsia"/>
        </w:rPr>
        <w:t>IP</w:t>
      </w:r>
      <w:r>
        <w:rPr>
          <w:rFonts w:hint="eastAsia"/>
        </w:rPr>
        <w:t>访问。</w:t>
      </w:r>
      <w:r w:rsidRPr="00BD624E">
        <w:rPr>
          <w:rFonts w:hint="eastAsia"/>
        </w:rPr>
        <w:t xml:space="preserve"> </w:t>
      </w:r>
    </w:p>
    <w:p w:rsidR="004A5F22" w:rsidRDefault="004A5F22" w:rsidP="00BD624E">
      <w:pPr>
        <w:pStyle w:val="BodyTextFirstIndent"/>
        <w:ind w:firstLine="420"/>
        <w:rPr>
          <w:rFonts w:hint="eastAsia"/>
        </w:rPr>
      </w:pPr>
    </w:p>
    <w:p w:rsidR="009E1F4C" w:rsidRDefault="00072D3A" w:rsidP="00B45637">
      <w:pPr>
        <w:pStyle w:val="BodyTextFirstIndent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-3286125</wp:posOffset>
            </wp:positionV>
            <wp:extent cx="4800600" cy="3476625"/>
            <wp:effectExtent l="19050" t="0" r="0" b="0"/>
            <wp:wrapTopAndBottom/>
            <wp:docPr id="2" name="Picture 1" descr="http_access_config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access_configuratio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45637">
        <w:rPr>
          <w:rFonts w:hint="eastAsia"/>
        </w:rPr>
        <w:t>ngx_http_access_loc_conf_t</w:t>
      </w:r>
      <w:proofErr w:type="spellEnd"/>
    </w:p>
    <w:p w:rsidR="00653633" w:rsidRDefault="00653633" w:rsidP="00653633">
      <w:pPr>
        <w:pStyle w:val="BodyTextFirstIndent"/>
        <w:ind w:left="1140" w:firstLineChars="0" w:firstLine="0"/>
        <w:rPr>
          <w:rFonts w:hint="eastAsia"/>
        </w:rPr>
      </w:pPr>
      <w:proofErr w:type="spellStart"/>
      <w:r>
        <w:rPr>
          <w:rFonts w:hint="eastAsia"/>
        </w:rPr>
        <w:t>ngx_http_access_moudle</w:t>
      </w:r>
      <w:proofErr w:type="spellEnd"/>
      <w:r>
        <w:rPr>
          <w:rFonts w:hint="eastAsia"/>
        </w:rPr>
        <w:t>模块的</w:t>
      </w:r>
      <w:r>
        <w:rPr>
          <w:rFonts w:hint="eastAsia"/>
        </w:rPr>
        <w:t>Location Conf</w:t>
      </w:r>
      <w:r>
        <w:rPr>
          <w:rFonts w:hint="eastAsia"/>
        </w:rPr>
        <w:t>数据结构。包含了一个</w:t>
      </w:r>
      <w:r>
        <w:rPr>
          <w:rFonts w:hint="eastAsia"/>
        </w:rPr>
        <w:t>rule</w:t>
      </w:r>
      <w:r>
        <w:rPr>
          <w:rFonts w:hint="eastAsia"/>
        </w:rPr>
        <w:t>数组。</w:t>
      </w:r>
    </w:p>
    <w:p w:rsidR="00B45637" w:rsidRDefault="00B45637" w:rsidP="00B45637">
      <w:pPr>
        <w:pStyle w:val="BodyTextFirstIndent"/>
        <w:numPr>
          <w:ilvl w:val="0"/>
          <w:numId w:val="1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ngx_http_access_rule_t</w:t>
      </w:r>
      <w:proofErr w:type="spellEnd"/>
    </w:p>
    <w:p w:rsidR="00AB19F2" w:rsidRDefault="00AB19F2" w:rsidP="00AB19F2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表示一个</w:t>
      </w:r>
      <w:r>
        <w:rPr>
          <w:rFonts w:hint="eastAsia"/>
        </w:rPr>
        <w:t>rule</w:t>
      </w:r>
      <w:r>
        <w:rPr>
          <w:rFonts w:hint="eastAsia"/>
        </w:rPr>
        <w:t>。</w:t>
      </w:r>
    </w:p>
    <w:p w:rsidR="00AB19F2" w:rsidRDefault="00AB19F2" w:rsidP="00AB19F2">
      <w:pPr>
        <w:pStyle w:val="BodyTextFirstIndent"/>
        <w:numPr>
          <w:ilvl w:val="0"/>
          <w:numId w:val="1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AB19F2" w:rsidRDefault="00AB19F2" w:rsidP="00AB19F2">
      <w:pPr>
        <w:pStyle w:val="BodyTextFirstIndent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mask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地址掩码</w:t>
      </w:r>
    </w:p>
    <w:p w:rsidR="00AB19F2" w:rsidRPr="00BD624E" w:rsidRDefault="00AB19F2" w:rsidP="00AB19F2">
      <w:pPr>
        <w:pStyle w:val="BodyTextFirstIndent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deny</w:t>
      </w:r>
      <w:r>
        <w:rPr>
          <w:rFonts w:hint="eastAsia"/>
        </w:rPr>
        <w:t>：是否拒绝</w:t>
      </w:r>
    </w:p>
    <w:p w:rsidR="00203505" w:rsidRDefault="00203505" w:rsidP="00203505">
      <w:pPr>
        <w:pStyle w:val="Heading2"/>
        <w:rPr>
          <w:rFonts w:hint="eastAsia"/>
        </w:rPr>
      </w:pPr>
      <w:r>
        <w:rPr>
          <w:rFonts w:hint="eastAsia"/>
        </w:rPr>
        <w:t>算法</w:t>
      </w:r>
    </w:p>
    <w:p w:rsidR="006D570C" w:rsidRDefault="006D570C" w:rsidP="006D570C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rule</w:t>
      </w:r>
      <w:r>
        <w:rPr>
          <w:rFonts w:hint="eastAsia"/>
        </w:rPr>
        <w:t>数组中找到第一个匹配</w:t>
      </w:r>
      <w:r>
        <w:rPr>
          <w:rFonts w:hint="eastAsia"/>
        </w:rPr>
        <w:t>Client IP</w:t>
      </w:r>
      <w:r>
        <w:rPr>
          <w:rFonts w:hint="eastAsia"/>
        </w:rPr>
        <w:t>的</w:t>
      </w:r>
      <w:r>
        <w:rPr>
          <w:rFonts w:hint="eastAsia"/>
        </w:rPr>
        <w:t>rule</w:t>
      </w:r>
      <w:r>
        <w:rPr>
          <w:rFonts w:hint="eastAsia"/>
        </w:rPr>
        <w:t>。</w:t>
      </w:r>
    </w:p>
    <w:p w:rsidR="006D570C" w:rsidRDefault="006D570C" w:rsidP="006D570C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deny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，则拒绝，否则允许。</w:t>
      </w:r>
    </w:p>
    <w:p w:rsidR="00CF2947" w:rsidRDefault="00CF2947" w:rsidP="006D570C">
      <w:pPr>
        <w:pStyle w:val="BodyTextFirstIndent"/>
        <w:ind w:firstLine="420"/>
        <w:rPr>
          <w:rFonts w:hint="eastAsia"/>
        </w:rPr>
      </w:pPr>
    </w:p>
    <w:p w:rsidR="005171AB" w:rsidRDefault="005171AB" w:rsidP="006D570C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 xml:space="preserve">FOR EACH rule IN </w:t>
      </w:r>
      <w:proofErr w:type="gramStart"/>
      <w:r>
        <w:rPr>
          <w:rFonts w:hint="eastAsia"/>
        </w:rPr>
        <w:t>rules :</w:t>
      </w:r>
      <w:proofErr w:type="gramEnd"/>
    </w:p>
    <w:p w:rsidR="005171AB" w:rsidRDefault="005171AB" w:rsidP="006D570C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ab/>
        <w:t xml:space="preserve">IF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 xml:space="preserve"> &amp; </w:t>
      </w:r>
      <w:proofErr w:type="spellStart"/>
      <w:r>
        <w:rPr>
          <w:rFonts w:hint="eastAsia"/>
        </w:rPr>
        <w:t>rule.mask</w:t>
      </w:r>
      <w:proofErr w:type="spellEnd"/>
      <w:r>
        <w:rPr>
          <w:rFonts w:hint="eastAsia"/>
        </w:rPr>
        <w:t xml:space="preserve"> == </w:t>
      </w:r>
      <w:proofErr w:type="spellStart"/>
      <w:proofErr w:type="gramStart"/>
      <w:r>
        <w:rPr>
          <w:rFonts w:hint="eastAsia"/>
        </w:rPr>
        <w:t>rule.addr</w:t>
      </w:r>
      <w:proofErr w:type="spellEnd"/>
      <w:r>
        <w:rPr>
          <w:rFonts w:hint="eastAsia"/>
        </w:rPr>
        <w:t xml:space="preserve"> :</w:t>
      </w:r>
      <w:proofErr w:type="gramEnd"/>
    </w:p>
    <w:p w:rsidR="005171AB" w:rsidRDefault="005171AB" w:rsidP="006D570C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proofErr w:type="spellStart"/>
      <w:r>
        <w:rPr>
          <w:rFonts w:hint="eastAsia"/>
        </w:rPr>
        <w:t>rule.deny</w:t>
      </w:r>
      <w:proofErr w:type="spellEnd"/>
    </w:p>
    <w:p w:rsidR="005171AB" w:rsidRDefault="005171AB" w:rsidP="006D570C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ab/>
        <w:t>ENDIF</w:t>
      </w:r>
    </w:p>
    <w:p w:rsidR="005171AB" w:rsidRPr="006D570C" w:rsidRDefault="005171AB" w:rsidP="006D570C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ENDFOR</w:t>
      </w:r>
    </w:p>
    <w:p w:rsidR="003A00F4" w:rsidRDefault="003A00F4" w:rsidP="00670B41">
      <w:pPr>
        <w:pStyle w:val="Heading2"/>
        <w:rPr>
          <w:rFonts w:hint="eastAsia"/>
        </w:rPr>
      </w:pPr>
      <w:r>
        <w:rPr>
          <w:rFonts w:hint="eastAsia"/>
        </w:rPr>
        <w:t>运行</w:t>
      </w:r>
    </w:p>
    <w:p w:rsidR="00CC699A" w:rsidRPr="00CC699A" w:rsidRDefault="00CC699A" w:rsidP="00CC699A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ACCESS</w:t>
      </w:r>
      <w:r>
        <w:rPr>
          <w:rFonts w:hint="eastAsia"/>
        </w:rPr>
        <w:t>阶段运行。</w:t>
      </w: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A5687D" w:rsidRDefault="00A904BA" w:rsidP="0086170D">
      <w:pPr>
        <w:ind w:firstLine="420"/>
      </w:pPr>
      <w:r>
        <w:rPr>
          <w:rFonts w:hint="eastAsia"/>
        </w:rPr>
        <w:t>暂</w:t>
      </w:r>
      <w:r w:rsidR="00093F5C">
        <w:rPr>
          <w:rFonts w:hint="eastAsia"/>
        </w:rPr>
        <w:t>无</w:t>
      </w: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https://github.com/lingjf/nginx_analyse/blob/master/doc/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322"/>
    <w:multiLevelType w:val="hybridMultilevel"/>
    <w:tmpl w:val="505C54AA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1813545E"/>
    <w:multiLevelType w:val="hybridMultilevel"/>
    <w:tmpl w:val="1E6EA2D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1AC81377"/>
    <w:multiLevelType w:val="hybridMultilevel"/>
    <w:tmpl w:val="E39A1E30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30C35E33"/>
    <w:multiLevelType w:val="hybridMultilevel"/>
    <w:tmpl w:val="18804FF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3870616A"/>
    <w:multiLevelType w:val="hybridMultilevel"/>
    <w:tmpl w:val="CF5EF0FE"/>
    <w:lvl w:ilvl="0" w:tplc="0409000F">
      <w:start w:val="1"/>
      <w:numFmt w:val="decimal"/>
      <w:lvlText w:val="%1.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5">
    <w:nsid w:val="40C04763"/>
    <w:multiLevelType w:val="hybridMultilevel"/>
    <w:tmpl w:val="888AA63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536C2A96"/>
    <w:multiLevelType w:val="hybridMultilevel"/>
    <w:tmpl w:val="F4F26DE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57E23A7B"/>
    <w:multiLevelType w:val="hybridMultilevel"/>
    <w:tmpl w:val="631E055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>
    <w:nsid w:val="63310DD7"/>
    <w:multiLevelType w:val="hybridMultilevel"/>
    <w:tmpl w:val="00C6EC2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>
    <w:nsid w:val="7ABA7BB7"/>
    <w:multiLevelType w:val="hybridMultilevel"/>
    <w:tmpl w:val="017AE8D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8"/>
  </w:num>
  <w:num w:numId="10">
    <w:abstractNumId w:val="9"/>
  </w:num>
  <w:num w:numId="11">
    <w:abstractNumId w:val="3"/>
  </w:num>
  <w:num w:numId="12">
    <w:abstractNumId w:val="4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32169"/>
    <w:rsid w:val="00006E62"/>
    <w:rsid w:val="00023F43"/>
    <w:rsid w:val="00060CE3"/>
    <w:rsid w:val="00061B51"/>
    <w:rsid w:val="00062EF6"/>
    <w:rsid w:val="000630FB"/>
    <w:rsid w:val="00072D3A"/>
    <w:rsid w:val="00077391"/>
    <w:rsid w:val="00081CDF"/>
    <w:rsid w:val="0009112C"/>
    <w:rsid w:val="00093F5C"/>
    <w:rsid w:val="00093FDC"/>
    <w:rsid w:val="00097407"/>
    <w:rsid w:val="000A21DD"/>
    <w:rsid w:val="000A2952"/>
    <w:rsid w:val="000F060A"/>
    <w:rsid w:val="000F0EAF"/>
    <w:rsid w:val="000F6D42"/>
    <w:rsid w:val="00107FBD"/>
    <w:rsid w:val="0012332B"/>
    <w:rsid w:val="00127BE9"/>
    <w:rsid w:val="0013420B"/>
    <w:rsid w:val="001415F3"/>
    <w:rsid w:val="00155BA6"/>
    <w:rsid w:val="00155EB6"/>
    <w:rsid w:val="00157F86"/>
    <w:rsid w:val="001823DA"/>
    <w:rsid w:val="00196AF3"/>
    <w:rsid w:val="001979E5"/>
    <w:rsid w:val="001A3166"/>
    <w:rsid w:val="001B6594"/>
    <w:rsid w:val="001C1C54"/>
    <w:rsid w:val="001C7BEA"/>
    <w:rsid w:val="001D40C5"/>
    <w:rsid w:val="001D4345"/>
    <w:rsid w:val="001D530C"/>
    <w:rsid w:val="001F456A"/>
    <w:rsid w:val="00203505"/>
    <w:rsid w:val="00206DA4"/>
    <w:rsid w:val="002156C2"/>
    <w:rsid w:val="00221AC5"/>
    <w:rsid w:val="00233B47"/>
    <w:rsid w:val="0023585E"/>
    <w:rsid w:val="00242A8A"/>
    <w:rsid w:val="002546C9"/>
    <w:rsid w:val="0025532A"/>
    <w:rsid w:val="002672EB"/>
    <w:rsid w:val="00282CBB"/>
    <w:rsid w:val="002A0862"/>
    <w:rsid w:val="002B2135"/>
    <w:rsid w:val="002B6B81"/>
    <w:rsid w:val="002C3D53"/>
    <w:rsid w:val="002C4F0E"/>
    <w:rsid w:val="002C6664"/>
    <w:rsid w:val="002E3594"/>
    <w:rsid w:val="002E5A5E"/>
    <w:rsid w:val="002F4F08"/>
    <w:rsid w:val="002F6657"/>
    <w:rsid w:val="00314754"/>
    <w:rsid w:val="00320616"/>
    <w:rsid w:val="003312AA"/>
    <w:rsid w:val="00332169"/>
    <w:rsid w:val="0033788A"/>
    <w:rsid w:val="003604A6"/>
    <w:rsid w:val="003857C9"/>
    <w:rsid w:val="00397779"/>
    <w:rsid w:val="003A00F4"/>
    <w:rsid w:val="003A0A64"/>
    <w:rsid w:val="003A0E5B"/>
    <w:rsid w:val="003B0669"/>
    <w:rsid w:val="003E4E9B"/>
    <w:rsid w:val="003F44B9"/>
    <w:rsid w:val="00400431"/>
    <w:rsid w:val="004110BF"/>
    <w:rsid w:val="00421BC5"/>
    <w:rsid w:val="004224DE"/>
    <w:rsid w:val="004334E4"/>
    <w:rsid w:val="004404E3"/>
    <w:rsid w:val="00442727"/>
    <w:rsid w:val="004537F3"/>
    <w:rsid w:val="004554CC"/>
    <w:rsid w:val="00465F91"/>
    <w:rsid w:val="00472756"/>
    <w:rsid w:val="00475B70"/>
    <w:rsid w:val="004901C2"/>
    <w:rsid w:val="00493C10"/>
    <w:rsid w:val="00495938"/>
    <w:rsid w:val="004A2380"/>
    <w:rsid w:val="004A34D4"/>
    <w:rsid w:val="004A5822"/>
    <w:rsid w:val="004A5F22"/>
    <w:rsid w:val="004A7391"/>
    <w:rsid w:val="004B2803"/>
    <w:rsid w:val="004B4410"/>
    <w:rsid w:val="004C76DD"/>
    <w:rsid w:val="004E1A5D"/>
    <w:rsid w:val="004F074F"/>
    <w:rsid w:val="005171AB"/>
    <w:rsid w:val="005276B0"/>
    <w:rsid w:val="00540372"/>
    <w:rsid w:val="005547EB"/>
    <w:rsid w:val="00557AA1"/>
    <w:rsid w:val="0057691B"/>
    <w:rsid w:val="005B62DC"/>
    <w:rsid w:val="005B7048"/>
    <w:rsid w:val="005B79CC"/>
    <w:rsid w:val="005C6391"/>
    <w:rsid w:val="005C7341"/>
    <w:rsid w:val="005D166D"/>
    <w:rsid w:val="005E114C"/>
    <w:rsid w:val="005E17B6"/>
    <w:rsid w:val="005F054D"/>
    <w:rsid w:val="005F49F3"/>
    <w:rsid w:val="00613A0F"/>
    <w:rsid w:val="00635931"/>
    <w:rsid w:val="00651E4A"/>
    <w:rsid w:val="00653633"/>
    <w:rsid w:val="00664D02"/>
    <w:rsid w:val="00666A17"/>
    <w:rsid w:val="00670B41"/>
    <w:rsid w:val="006756D3"/>
    <w:rsid w:val="006841B4"/>
    <w:rsid w:val="006869FD"/>
    <w:rsid w:val="006A4684"/>
    <w:rsid w:val="006A487C"/>
    <w:rsid w:val="006B7B93"/>
    <w:rsid w:val="006C4C09"/>
    <w:rsid w:val="006D570C"/>
    <w:rsid w:val="006D6D19"/>
    <w:rsid w:val="006E5DBF"/>
    <w:rsid w:val="006E6550"/>
    <w:rsid w:val="006F4B8F"/>
    <w:rsid w:val="00707D76"/>
    <w:rsid w:val="007166F7"/>
    <w:rsid w:val="007168F3"/>
    <w:rsid w:val="00725479"/>
    <w:rsid w:val="00737D95"/>
    <w:rsid w:val="00765EB8"/>
    <w:rsid w:val="00770AAD"/>
    <w:rsid w:val="00770E23"/>
    <w:rsid w:val="00776965"/>
    <w:rsid w:val="00777F42"/>
    <w:rsid w:val="00797978"/>
    <w:rsid w:val="007A1017"/>
    <w:rsid w:val="007A1808"/>
    <w:rsid w:val="007C1C36"/>
    <w:rsid w:val="007C2D1B"/>
    <w:rsid w:val="00825A0F"/>
    <w:rsid w:val="00830891"/>
    <w:rsid w:val="008334EC"/>
    <w:rsid w:val="00836DD3"/>
    <w:rsid w:val="0086170D"/>
    <w:rsid w:val="00870A94"/>
    <w:rsid w:val="0087442B"/>
    <w:rsid w:val="00885EE3"/>
    <w:rsid w:val="008B367F"/>
    <w:rsid w:val="008B4EC7"/>
    <w:rsid w:val="008E7B00"/>
    <w:rsid w:val="008F1C71"/>
    <w:rsid w:val="008F6904"/>
    <w:rsid w:val="0091187D"/>
    <w:rsid w:val="00922800"/>
    <w:rsid w:val="009228CC"/>
    <w:rsid w:val="00930D41"/>
    <w:rsid w:val="009501D3"/>
    <w:rsid w:val="00953B1C"/>
    <w:rsid w:val="00955549"/>
    <w:rsid w:val="00964C30"/>
    <w:rsid w:val="00974A3E"/>
    <w:rsid w:val="0098199F"/>
    <w:rsid w:val="00987478"/>
    <w:rsid w:val="00994D61"/>
    <w:rsid w:val="009B752E"/>
    <w:rsid w:val="009C5934"/>
    <w:rsid w:val="009C68C1"/>
    <w:rsid w:val="009D10E5"/>
    <w:rsid w:val="009D2538"/>
    <w:rsid w:val="009E1F4C"/>
    <w:rsid w:val="009F11E1"/>
    <w:rsid w:val="00A22DDD"/>
    <w:rsid w:val="00A25F3E"/>
    <w:rsid w:val="00A5687D"/>
    <w:rsid w:val="00A904BA"/>
    <w:rsid w:val="00A90B2F"/>
    <w:rsid w:val="00AA5CF8"/>
    <w:rsid w:val="00AA6150"/>
    <w:rsid w:val="00AB0F33"/>
    <w:rsid w:val="00AB19F2"/>
    <w:rsid w:val="00AB266F"/>
    <w:rsid w:val="00AD077F"/>
    <w:rsid w:val="00B0644D"/>
    <w:rsid w:val="00B138CE"/>
    <w:rsid w:val="00B1598C"/>
    <w:rsid w:val="00B441F8"/>
    <w:rsid w:val="00B45291"/>
    <w:rsid w:val="00B45637"/>
    <w:rsid w:val="00B4671A"/>
    <w:rsid w:val="00B51017"/>
    <w:rsid w:val="00B56691"/>
    <w:rsid w:val="00B63E87"/>
    <w:rsid w:val="00B72FBD"/>
    <w:rsid w:val="00B96CC7"/>
    <w:rsid w:val="00BB5FF7"/>
    <w:rsid w:val="00BD17C3"/>
    <w:rsid w:val="00BD624E"/>
    <w:rsid w:val="00BF2CCA"/>
    <w:rsid w:val="00BF4482"/>
    <w:rsid w:val="00C410AE"/>
    <w:rsid w:val="00C66132"/>
    <w:rsid w:val="00C740EA"/>
    <w:rsid w:val="00C8703D"/>
    <w:rsid w:val="00CB7FBA"/>
    <w:rsid w:val="00CC699A"/>
    <w:rsid w:val="00CD17C6"/>
    <w:rsid w:val="00CD299D"/>
    <w:rsid w:val="00CD3A9F"/>
    <w:rsid w:val="00CE00C7"/>
    <w:rsid w:val="00CE2060"/>
    <w:rsid w:val="00CF2947"/>
    <w:rsid w:val="00CF7DB5"/>
    <w:rsid w:val="00D02F5E"/>
    <w:rsid w:val="00D057E3"/>
    <w:rsid w:val="00D32CDF"/>
    <w:rsid w:val="00D4228D"/>
    <w:rsid w:val="00D50A6E"/>
    <w:rsid w:val="00D569C9"/>
    <w:rsid w:val="00D609A7"/>
    <w:rsid w:val="00D66958"/>
    <w:rsid w:val="00D75E5A"/>
    <w:rsid w:val="00D80A3C"/>
    <w:rsid w:val="00D84B84"/>
    <w:rsid w:val="00D84BB5"/>
    <w:rsid w:val="00D905F8"/>
    <w:rsid w:val="00D965B7"/>
    <w:rsid w:val="00DA3F7C"/>
    <w:rsid w:val="00DC181C"/>
    <w:rsid w:val="00DC392F"/>
    <w:rsid w:val="00DE0728"/>
    <w:rsid w:val="00DE6B5B"/>
    <w:rsid w:val="00DF4476"/>
    <w:rsid w:val="00E02ACB"/>
    <w:rsid w:val="00E104C4"/>
    <w:rsid w:val="00E11538"/>
    <w:rsid w:val="00E22C04"/>
    <w:rsid w:val="00E231B7"/>
    <w:rsid w:val="00E34E53"/>
    <w:rsid w:val="00E84D25"/>
    <w:rsid w:val="00E92784"/>
    <w:rsid w:val="00EA2555"/>
    <w:rsid w:val="00EB05EB"/>
    <w:rsid w:val="00EB0BC8"/>
    <w:rsid w:val="00EB5D76"/>
    <w:rsid w:val="00ED7050"/>
    <w:rsid w:val="00EE1B24"/>
    <w:rsid w:val="00EE6A69"/>
    <w:rsid w:val="00F00912"/>
    <w:rsid w:val="00F05FFC"/>
    <w:rsid w:val="00F15E00"/>
    <w:rsid w:val="00F16208"/>
    <w:rsid w:val="00F42F23"/>
    <w:rsid w:val="00F501EA"/>
    <w:rsid w:val="00F514FF"/>
    <w:rsid w:val="00F54525"/>
    <w:rsid w:val="00F56280"/>
    <w:rsid w:val="00F76C5C"/>
    <w:rsid w:val="00F8788B"/>
    <w:rsid w:val="00FA2955"/>
    <w:rsid w:val="00FA3C6B"/>
    <w:rsid w:val="00FA4C97"/>
    <w:rsid w:val="00FB00A9"/>
    <w:rsid w:val="00FE4394"/>
    <w:rsid w:val="00FE7433"/>
    <w:rsid w:val="00FF2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2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060C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0CE3"/>
    <w:rPr>
      <w:rFonts w:ascii="Tahoma" w:hAnsi="Tahoma" w:cs="Tahoma"/>
      <w:kern w:val="2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44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442B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7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2075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Ling, Jianfa (NSN - CN/Hangzhou)</dc:creator>
  <cp:lastModifiedBy>Ling Jianfa</cp:lastModifiedBy>
  <cp:revision>116</cp:revision>
  <dcterms:created xsi:type="dcterms:W3CDTF">2013-02-18T03:15:00Z</dcterms:created>
  <dcterms:modified xsi:type="dcterms:W3CDTF">2013-04-01T09:39:00Z</dcterms:modified>
</cp:coreProperties>
</file>