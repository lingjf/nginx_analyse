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30FB" w:rsidRDefault="000630FB" w:rsidP="000630FB">
      <w:pPr>
        <w:pStyle w:val="Title"/>
      </w:pPr>
      <w:r>
        <w:t xml:space="preserve">Nginx </w:t>
      </w:r>
      <w:r w:rsidR="00C410AE">
        <w:t xml:space="preserve">HTTP </w:t>
      </w:r>
      <w:r w:rsidR="007166F7">
        <w:t>Proxy</w:t>
      </w:r>
    </w:p>
    <w:p w:rsidR="00725479" w:rsidRDefault="003F44B9" w:rsidP="000630FB">
      <w:pPr>
        <w:pStyle w:val="Heading1"/>
        <w:rPr>
          <w:rFonts w:hint="eastAsia"/>
        </w:rPr>
      </w:pPr>
      <w:r>
        <w:rPr>
          <w:rFonts w:hint="eastAsia"/>
        </w:rPr>
        <w:t>概述</w:t>
      </w:r>
    </w:p>
    <w:p w:rsidR="00B138CE" w:rsidRPr="00B138CE" w:rsidRDefault="00B138CE" w:rsidP="00B138CE">
      <w:pPr>
        <w:pStyle w:val="Heading1"/>
      </w:pPr>
      <w:r>
        <w:rPr>
          <w:rFonts w:hint="eastAsia"/>
        </w:rPr>
        <w:t>配置</w:t>
      </w:r>
    </w:p>
    <w:p w:rsidR="00D50A6E" w:rsidRPr="00D50A6E" w:rsidRDefault="00493C10" w:rsidP="00493C10">
      <w:pPr>
        <w:pStyle w:val="Heading1"/>
      </w:pPr>
      <w:r>
        <w:t>Connect</w:t>
      </w:r>
    </w:p>
    <w:p w:rsidR="000630FB" w:rsidRDefault="000630FB" w:rsidP="000630FB">
      <w:pPr>
        <w:pStyle w:val="Heading1"/>
      </w:pPr>
      <w:r>
        <w:rPr>
          <w:rFonts w:hint="eastAsia"/>
        </w:rPr>
        <w:t>Prototype</w:t>
      </w:r>
    </w:p>
    <w:p w:rsidR="00A5687D" w:rsidRDefault="00A904BA" w:rsidP="0086170D">
      <w:pPr>
        <w:ind w:firstLine="420"/>
      </w:pPr>
      <w:r>
        <w:rPr>
          <w:rFonts w:hint="eastAsia"/>
        </w:rPr>
        <w:t>暂</w:t>
      </w:r>
      <w:r w:rsidR="00093F5C">
        <w:rPr>
          <w:rFonts w:hint="eastAsia"/>
        </w:rPr>
        <w:t>无</w:t>
      </w:r>
    </w:p>
    <w:p w:rsidR="00737D95" w:rsidRDefault="00737D95" w:rsidP="00737D95">
      <w:pPr>
        <w:pStyle w:val="Heading1"/>
      </w:pPr>
      <w:r>
        <w:rPr>
          <w:rFonts w:hint="eastAsia"/>
        </w:rPr>
        <w:t>Latest revision</w:t>
      </w:r>
    </w:p>
    <w:p w:rsidR="00737D95" w:rsidRPr="00737D95" w:rsidRDefault="00737D95" w:rsidP="00737D95">
      <w:pPr>
        <w:pStyle w:val="BodyTextFirstIndent"/>
        <w:ind w:firstLine="420"/>
      </w:pPr>
      <w:r w:rsidRPr="00737D95">
        <w:t>https://github.com/lingjf/nginx_analyse/blob/master/doc/</w:t>
      </w:r>
    </w:p>
    <w:p w:rsidR="000630FB" w:rsidRPr="003C0BFA" w:rsidRDefault="000630FB" w:rsidP="000630FB"/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Default="000630FB" w:rsidP="000630FB">
      <w:pPr>
        <w:pStyle w:val="BodyTextFirstIndent"/>
        <w:ind w:firstLine="420"/>
      </w:pPr>
    </w:p>
    <w:p w:rsidR="000630FB" w:rsidRPr="00E86819" w:rsidRDefault="000630FB" w:rsidP="000630FB">
      <w:pPr>
        <w:pStyle w:val="BodyTextFirstIndent"/>
        <w:ind w:firstLine="420"/>
      </w:pPr>
    </w:p>
    <w:p w:rsidR="000630FB" w:rsidRPr="007C0D97" w:rsidRDefault="000630FB" w:rsidP="000630FB">
      <w:pPr>
        <w:pStyle w:val="BodyTextFirstIndent"/>
        <w:ind w:firstLine="420"/>
      </w:pPr>
    </w:p>
    <w:p w:rsidR="004A7391" w:rsidRPr="00777F42" w:rsidRDefault="004A7391" w:rsidP="00FE7433"/>
    <w:sectPr w:rsidR="004A7391" w:rsidRPr="00777F42" w:rsidSect="00A94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6E6322"/>
    <w:multiLevelType w:val="hybridMultilevel"/>
    <w:tmpl w:val="505C54AA"/>
    <w:lvl w:ilvl="0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">
    <w:nsid w:val="1813545E"/>
    <w:multiLevelType w:val="hybridMultilevel"/>
    <w:tmpl w:val="1E6EA2D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>
    <w:nsid w:val="1AC81377"/>
    <w:multiLevelType w:val="hybridMultilevel"/>
    <w:tmpl w:val="E39A1E30"/>
    <w:lvl w:ilvl="0" w:tplc="04090011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40C04763"/>
    <w:multiLevelType w:val="hybridMultilevel"/>
    <w:tmpl w:val="888AA630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4">
    <w:nsid w:val="43F41F1A"/>
    <w:multiLevelType w:val="hybridMultilevel"/>
    <w:tmpl w:val="3C107EF8"/>
    <w:lvl w:ilvl="0" w:tplc="89F64830">
      <w:start w:val="1"/>
      <w:numFmt w:val="decimal"/>
      <w:pStyle w:val="a"/>
      <w:lvlText w:val="[%1]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536C2A96"/>
    <w:multiLevelType w:val="hybridMultilevel"/>
    <w:tmpl w:val="F4F26DE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6">
    <w:nsid w:val="57E23A7B"/>
    <w:multiLevelType w:val="hybridMultilevel"/>
    <w:tmpl w:val="631E055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7">
    <w:nsid w:val="71AE5FBE"/>
    <w:multiLevelType w:val="multilevel"/>
    <w:tmpl w:val="EA1CFC3E"/>
    <w:lvl w:ilvl="0">
      <w:start w:val="1"/>
      <w:numFmt w:val="decimal"/>
      <w:pStyle w:val="Heading1"/>
      <w:lvlText w:val="%1."/>
      <w:lvlJc w:val="left"/>
      <w:pPr>
        <w:tabs>
          <w:tab w:val="num" w:pos="851"/>
        </w:tabs>
        <w:ind w:left="1418" w:hanging="1418"/>
      </w:pPr>
      <w:rPr>
        <w:rFonts w:hint="eastAsia"/>
        <w:b/>
        <w:i w:val="0"/>
        <w:color w:val="auto"/>
        <w:w w:val="100"/>
        <w:sz w:val="36"/>
        <w:szCs w:val="36"/>
        <w:u w:val="none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1418" w:hanging="1418"/>
      </w:pPr>
      <w:rPr>
        <w:rFonts w:hint="eastAsia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>
    <w:nsid w:val="7ABA7BB7"/>
    <w:multiLevelType w:val="hybridMultilevel"/>
    <w:tmpl w:val="017AE8D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0"/>
  </w:num>
  <w:num w:numId="5">
    <w:abstractNumId w:val="3"/>
  </w:num>
  <w:num w:numId="6">
    <w:abstractNumId w:val="2"/>
  </w:num>
  <w:num w:numId="7">
    <w:abstractNumId w:val="5"/>
  </w:num>
  <w:num w:numId="8">
    <w:abstractNumId w:val="1"/>
  </w:num>
  <w:num w:numId="9">
    <w:abstractNumId w:val="6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proofState w:spelling="clean" w:grammar="clean"/>
  <w:attachedTemplate r:id="rId1"/>
  <w:stylePaneFormatFilter w:val="3001"/>
  <w:defaultTabStop w:val="4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332169"/>
    <w:rsid w:val="00006E62"/>
    <w:rsid w:val="00023F43"/>
    <w:rsid w:val="00060CE3"/>
    <w:rsid w:val="00061B51"/>
    <w:rsid w:val="00062EF6"/>
    <w:rsid w:val="000630FB"/>
    <w:rsid w:val="00077391"/>
    <w:rsid w:val="00081CDF"/>
    <w:rsid w:val="0009112C"/>
    <w:rsid w:val="00093F5C"/>
    <w:rsid w:val="00093FDC"/>
    <w:rsid w:val="00097407"/>
    <w:rsid w:val="000A21DD"/>
    <w:rsid w:val="000A2952"/>
    <w:rsid w:val="000F060A"/>
    <w:rsid w:val="000F0EAF"/>
    <w:rsid w:val="000F6D42"/>
    <w:rsid w:val="00107FBD"/>
    <w:rsid w:val="00127BE9"/>
    <w:rsid w:val="0013420B"/>
    <w:rsid w:val="001415F3"/>
    <w:rsid w:val="00155EB6"/>
    <w:rsid w:val="00157F86"/>
    <w:rsid w:val="001823DA"/>
    <w:rsid w:val="001979E5"/>
    <w:rsid w:val="001A3166"/>
    <w:rsid w:val="001B6594"/>
    <w:rsid w:val="001C1C54"/>
    <w:rsid w:val="001C7BEA"/>
    <w:rsid w:val="001D40C5"/>
    <w:rsid w:val="001D4345"/>
    <w:rsid w:val="001D530C"/>
    <w:rsid w:val="001F456A"/>
    <w:rsid w:val="00206DA4"/>
    <w:rsid w:val="002156C2"/>
    <w:rsid w:val="00221AC5"/>
    <w:rsid w:val="00233B47"/>
    <w:rsid w:val="0023585E"/>
    <w:rsid w:val="00242A8A"/>
    <w:rsid w:val="002546C9"/>
    <w:rsid w:val="0025532A"/>
    <w:rsid w:val="002672EB"/>
    <w:rsid w:val="002A0862"/>
    <w:rsid w:val="002B2135"/>
    <w:rsid w:val="002B6B81"/>
    <w:rsid w:val="002C3D53"/>
    <w:rsid w:val="002C4F0E"/>
    <w:rsid w:val="002C6664"/>
    <w:rsid w:val="002E3594"/>
    <w:rsid w:val="002E5A5E"/>
    <w:rsid w:val="002F4F08"/>
    <w:rsid w:val="002F6657"/>
    <w:rsid w:val="00314754"/>
    <w:rsid w:val="00320616"/>
    <w:rsid w:val="003312AA"/>
    <w:rsid w:val="00332169"/>
    <w:rsid w:val="0033788A"/>
    <w:rsid w:val="003604A6"/>
    <w:rsid w:val="003857C9"/>
    <w:rsid w:val="00397779"/>
    <w:rsid w:val="003A0A64"/>
    <w:rsid w:val="003E4E9B"/>
    <w:rsid w:val="003F44B9"/>
    <w:rsid w:val="00400431"/>
    <w:rsid w:val="004110BF"/>
    <w:rsid w:val="00421BC5"/>
    <w:rsid w:val="004224DE"/>
    <w:rsid w:val="004334E4"/>
    <w:rsid w:val="00442727"/>
    <w:rsid w:val="004537F3"/>
    <w:rsid w:val="004554CC"/>
    <w:rsid w:val="00465F91"/>
    <w:rsid w:val="00472756"/>
    <w:rsid w:val="00475B70"/>
    <w:rsid w:val="004901C2"/>
    <w:rsid w:val="00493C10"/>
    <w:rsid w:val="00495938"/>
    <w:rsid w:val="004A2380"/>
    <w:rsid w:val="004A34D4"/>
    <w:rsid w:val="004A5822"/>
    <w:rsid w:val="004A7391"/>
    <w:rsid w:val="004B2803"/>
    <w:rsid w:val="004B4410"/>
    <w:rsid w:val="004E1A5D"/>
    <w:rsid w:val="004F074F"/>
    <w:rsid w:val="005276B0"/>
    <w:rsid w:val="00540372"/>
    <w:rsid w:val="005547EB"/>
    <w:rsid w:val="00557AA1"/>
    <w:rsid w:val="0057691B"/>
    <w:rsid w:val="005B62DC"/>
    <w:rsid w:val="005B7048"/>
    <w:rsid w:val="005B79CC"/>
    <w:rsid w:val="005C6391"/>
    <w:rsid w:val="005C7341"/>
    <w:rsid w:val="005D166D"/>
    <w:rsid w:val="005E114C"/>
    <w:rsid w:val="005E17B6"/>
    <w:rsid w:val="005F054D"/>
    <w:rsid w:val="005F49F3"/>
    <w:rsid w:val="00613A0F"/>
    <w:rsid w:val="00635931"/>
    <w:rsid w:val="00651E4A"/>
    <w:rsid w:val="00666A17"/>
    <w:rsid w:val="006756D3"/>
    <w:rsid w:val="006869FD"/>
    <w:rsid w:val="006A4684"/>
    <w:rsid w:val="006A487C"/>
    <w:rsid w:val="006B7B93"/>
    <w:rsid w:val="006C4C09"/>
    <w:rsid w:val="006D6D19"/>
    <w:rsid w:val="006E5DBF"/>
    <w:rsid w:val="006E6550"/>
    <w:rsid w:val="006F4B8F"/>
    <w:rsid w:val="00707D76"/>
    <w:rsid w:val="007166F7"/>
    <w:rsid w:val="007168F3"/>
    <w:rsid w:val="00725479"/>
    <w:rsid w:val="00737D95"/>
    <w:rsid w:val="00765EB8"/>
    <w:rsid w:val="00770AAD"/>
    <w:rsid w:val="00770E23"/>
    <w:rsid w:val="00776965"/>
    <w:rsid w:val="00777F42"/>
    <w:rsid w:val="007A1017"/>
    <w:rsid w:val="007A1808"/>
    <w:rsid w:val="007C2D1B"/>
    <w:rsid w:val="00825A0F"/>
    <w:rsid w:val="008334EC"/>
    <w:rsid w:val="00836DD3"/>
    <w:rsid w:val="0086170D"/>
    <w:rsid w:val="00870A94"/>
    <w:rsid w:val="00885EE3"/>
    <w:rsid w:val="008B367F"/>
    <w:rsid w:val="008F1C71"/>
    <w:rsid w:val="008F6904"/>
    <w:rsid w:val="0091187D"/>
    <w:rsid w:val="00922800"/>
    <w:rsid w:val="009228CC"/>
    <w:rsid w:val="00930D41"/>
    <w:rsid w:val="009501D3"/>
    <w:rsid w:val="00953B1C"/>
    <w:rsid w:val="00955549"/>
    <w:rsid w:val="00964C30"/>
    <w:rsid w:val="00974A3E"/>
    <w:rsid w:val="0098199F"/>
    <w:rsid w:val="00987478"/>
    <w:rsid w:val="00994D61"/>
    <w:rsid w:val="009C5934"/>
    <w:rsid w:val="009C68C1"/>
    <w:rsid w:val="009D10E5"/>
    <w:rsid w:val="009D2538"/>
    <w:rsid w:val="009F11E1"/>
    <w:rsid w:val="00A22DDD"/>
    <w:rsid w:val="00A25F3E"/>
    <w:rsid w:val="00A5687D"/>
    <w:rsid w:val="00A904BA"/>
    <w:rsid w:val="00A90B2F"/>
    <w:rsid w:val="00AA5CF8"/>
    <w:rsid w:val="00AA6150"/>
    <w:rsid w:val="00AB0F33"/>
    <w:rsid w:val="00AB266F"/>
    <w:rsid w:val="00AD077F"/>
    <w:rsid w:val="00B0644D"/>
    <w:rsid w:val="00B138CE"/>
    <w:rsid w:val="00B1598C"/>
    <w:rsid w:val="00B441F8"/>
    <w:rsid w:val="00B45291"/>
    <w:rsid w:val="00B4671A"/>
    <w:rsid w:val="00B51017"/>
    <w:rsid w:val="00B56691"/>
    <w:rsid w:val="00B63E87"/>
    <w:rsid w:val="00B72FBD"/>
    <w:rsid w:val="00B96CC7"/>
    <w:rsid w:val="00BB5FF7"/>
    <w:rsid w:val="00BD17C3"/>
    <w:rsid w:val="00BF2CCA"/>
    <w:rsid w:val="00BF4482"/>
    <w:rsid w:val="00C410AE"/>
    <w:rsid w:val="00C66132"/>
    <w:rsid w:val="00C740EA"/>
    <w:rsid w:val="00C8703D"/>
    <w:rsid w:val="00CB7FBA"/>
    <w:rsid w:val="00CD299D"/>
    <w:rsid w:val="00CD3A9F"/>
    <w:rsid w:val="00CE00C7"/>
    <w:rsid w:val="00CE2060"/>
    <w:rsid w:val="00CF7DB5"/>
    <w:rsid w:val="00D02F5E"/>
    <w:rsid w:val="00D057E3"/>
    <w:rsid w:val="00D32CDF"/>
    <w:rsid w:val="00D4228D"/>
    <w:rsid w:val="00D50A6E"/>
    <w:rsid w:val="00D569C9"/>
    <w:rsid w:val="00D609A7"/>
    <w:rsid w:val="00D66958"/>
    <w:rsid w:val="00D75E5A"/>
    <w:rsid w:val="00D80A3C"/>
    <w:rsid w:val="00D84B84"/>
    <w:rsid w:val="00D84BB5"/>
    <w:rsid w:val="00D905F8"/>
    <w:rsid w:val="00D965B7"/>
    <w:rsid w:val="00DA3F7C"/>
    <w:rsid w:val="00DC181C"/>
    <w:rsid w:val="00DC392F"/>
    <w:rsid w:val="00DE0728"/>
    <w:rsid w:val="00DE6B5B"/>
    <w:rsid w:val="00DF4476"/>
    <w:rsid w:val="00E02ACB"/>
    <w:rsid w:val="00E104C4"/>
    <w:rsid w:val="00E11538"/>
    <w:rsid w:val="00E22C04"/>
    <w:rsid w:val="00E231B7"/>
    <w:rsid w:val="00E84D25"/>
    <w:rsid w:val="00E92784"/>
    <w:rsid w:val="00EA2555"/>
    <w:rsid w:val="00EB05EB"/>
    <w:rsid w:val="00EB0BC8"/>
    <w:rsid w:val="00EB5D76"/>
    <w:rsid w:val="00ED7050"/>
    <w:rsid w:val="00EE1B24"/>
    <w:rsid w:val="00EE6A69"/>
    <w:rsid w:val="00F00912"/>
    <w:rsid w:val="00F05FFC"/>
    <w:rsid w:val="00F15E00"/>
    <w:rsid w:val="00F16208"/>
    <w:rsid w:val="00F42F23"/>
    <w:rsid w:val="00F501EA"/>
    <w:rsid w:val="00F54525"/>
    <w:rsid w:val="00F56280"/>
    <w:rsid w:val="00F76C5C"/>
    <w:rsid w:val="00F8788B"/>
    <w:rsid w:val="00FA2955"/>
    <w:rsid w:val="00FA3C6B"/>
    <w:rsid w:val="00FB00A9"/>
    <w:rsid w:val="00FE4394"/>
    <w:rsid w:val="00FE7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630FB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BodyTextFirstIndent"/>
    <w:qFormat/>
    <w:rsid w:val="006C4C09"/>
    <w:pPr>
      <w:keepNext/>
      <w:keepLines/>
      <w:numPr>
        <w:numId w:val="1"/>
      </w:numPr>
      <w:spacing w:before="120" w:after="60"/>
      <w:jc w:val="left"/>
      <w:outlineLvl w:val="0"/>
    </w:pPr>
    <w:rPr>
      <w:rFonts w:ascii="Arial" w:hAnsi="Arial"/>
      <w:b/>
      <w:bCs/>
      <w:kern w:val="0"/>
      <w:sz w:val="36"/>
      <w:szCs w:val="36"/>
    </w:rPr>
  </w:style>
  <w:style w:type="paragraph" w:styleId="Heading2">
    <w:name w:val="heading 2"/>
    <w:basedOn w:val="Heading1"/>
    <w:next w:val="BodyTextFirstIndent"/>
    <w:qFormat/>
    <w:rsid w:val="006C4C09"/>
    <w:pPr>
      <w:numPr>
        <w:ilvl w:val="1"/>
      </w:numPr>
      <w:outlineLvl w:val="1"/>
    </w:pPr>
    <w:rPr>
      <w:bCs w:val="0"/>
      <w:sz w:val="30"/>
      <w:szCs w:val="32"/>
    </w:rPr>
  </w:style>
  <w:style w:type="paragraph" w:styleId="Heading3">
    <w:name w:val="heading 3"/>
    <w:basedOn w:val="Heading1"/>
    <w:next w:val="BodyTextFirstIndent"/>
    <w:qFormat/>
    <w:rsid w:val="006C4C09"/>
    <w:pPr>
      <w:numPr>
        <w:ilvl w:val="2"/>
      </w:numPr>
      <w:outlineLvl w:val="2"/>
    </w:pPr>
    <w:rPr>
      <w:bCs w:val="0"/>
      <w:sz w:val="24"/>
      <w:szCs w:val="32"/>
    </w:rPr>
  </w:style>
  <w:style w:type="paragraph" w:styleId="Heading4">
    <w:name w:val="heading 4"/>
    <w:basedOn w:val="Heading1"/>
    <w:next w:val="BodyTextFirstIndent"/>
    <w:qFormat/>
    <w:rsid w:val="006C4C09"/>
    <w:pPr>
      <w:numPr>
        <w:ilvl w:val="3"/>
      </w:numPr>
      <w:outlineLvl w:val="3"/>
    </w:pPr>
    <w:rPr>
      <w:bCs w:val="0"/>
      <w:sz w:val="21"/>
      <w:szCs w:val="28"/>
    </w:rPr>
  </w:style>
  <w:style w:type="paragraph" w:styleId="Heading5">
    <w:name w:val="heading 5"/>
    <w:basedOn w:val="Heading1"/>
    <w:next w:val="BodyTextFirstIndent"/>
    <w:qFormat/>
    <w:rsid w:val="006C4C09"/>
    <w:pPr>
      <w:numPr>
        <w:ilvl w:val="4"/>
      </w:numPr>
      <w:outlineLvl w:val="4"/>
    </w:pPr>
    <w:rPr>
      <w:b w:val="0"/>
      <w:bCs w:val="0"/>
      <w:i/>
      <w:sz w:val="21"/>
      <w:szCs w:val="28"/>
    </w:rPr>
  </w:style>
  <w:style w:type="paragraph" w:styleId="Heading6">
    <w:name w:val="heading 6"/>
    <w:basedOn w:val="Heading1"/>
    <w:next w:val="BodyTextFirstIndent"/>
    <w:qFormat/>
    <w:rsid w:val="006C4C09"/>
    <w:pPr>
      <w:numPr>
        <w:ilvl w:val="5"/>
      </w:numPr>
      <w:outlineLvl w:val="5"/>
    </w:pPr>
    <w:rPr>
      <w:b w:val="0"/>
      <w:bCs w:val="0"/>
      <w:sz w:val="21"/>
    </w:rPr>
  </w:style>
  <w:style w:type="paragraph" w:styleId="Heading7">
    <w:name w:val="heading 7"/>
    <w:basedOn w:val="Heading1"/>
    <w:next w:val="BodyTextFirstIndent"/>
    <w:qFormat/>
    <w:rsid w:val="006C4C09"/>
    <w:pPr>
      <w:numPr>
        <w:ilvl w:val="6"/>
      </w:numPr>
      <w:outlineLvl w:val="6"/>
    </w:pPr>
    <w:rPr>
      <w:b w:val="0"/>
      <w:bCs w:val="0"/>
      <w:sz w:val="21"/>
    </w:rPr>
  </w:style>
  <w:style w:type="paragraph" w:styleId="Heading8">
    <w:name w:val="heading 8"/>
    <w:basedOn w:val="Heading1"/>
    <w:next w:val="BodyTextFirstIndent"/>
    <w:qFormat/>
    <w:rsid w:val="006C4C09"/>
    <w:pPr>
      <w:numPr>
        <w:ilvl w:val="7"/>
      </w:numPr>
      <w:outlineLvl w:val="7"/>
    </w:pPr>
    <w:rPr>
      <w:b w:val="0"/>
      <w:sz w:val="21"/>
    </w:rPr>
  </w:style>
  <w:style w:type="paragraph" w:styleId="Heading9">
    <w:name w:val="heading 9"/>
    <w:basedOn w:val="Heading1"/>
    <w:next w:val="BodyTextFirstIndent"/>
    <w:qFormat/>
    <w:rsid w:val="006C4C09"/>
    <w:pPr>
      <w:numPr>
        <w:ilvl w:val="8"/>
      </w:numPr>
      <w:outlineLvl w:val="8"/>
    </w:pPr>
    <w:rPr>
      <w:b w:val="0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6E6550"/>
    <w:pPr>
      <w:shd w:val="clear" w:color="auto" w:fill="000080"/>
    </w:pPr>
  </w:style>
  <w:style w:type="paragraph" w:customStyle="1" w:styleId="a0">
    <w:name w:val="正标题"/>
    <w:basedOn w:val="Normal"/>
    <w:rsid w:val="005547EB"/>
    <w:pPr>
      <w:jc w:val="right"/>
      <w:outlineLvl w:val="0"/>
    </w:pPr>
    <w:rPr>
      <w:rFonts w:ascii="Arial" w:hAnsi="Arial"/>
      <w:b/>
      <w:sz w:val="52"/>
      <w:szCs w:val="52"/>
    </w:rPr>
  </w:style>
  <w:style w:type="paragraph" w:customStyle="1" w:styleId="a1">
    <w:name w:val="程序代码"/>
    <w:basedOn w:val="Normal"/>
    <w:rsid w:val="004A7391"/>
    <w:pPr>
      <w:shd w:val="clear" w:color="auto" w:fill="D9D9D9"/>
      <w:kinsoku w:val="0"/>
      <w:wordWrap w:val="0"/>
      <w:autoSpaceDE w:val="0"/>
      <w:autoSpaceDN w:val="0"/>
      <w:textAlignment w:val="top"/>
    </w:pPr>
    <w:rPr>
      <w:rFonts w:ascii="Courier New" w:eastAsia="Courier New" w:hAnsi="Courier New"/>
      <w:noProof/>
      <w:sz w:val="18"/>
      <w:szCs w:val="18"/>
    </w:rPr>
  </w:style>
  <w:style w:type="paragraph" w:styleId="Subtitle">
    <w:name w:val="Subtitle"/>
    <w:basedOn w:val="Normal"/>
    <w:qFormat/>
    <w:rsid w:val="005547EB"/>
    <w:pPr>
      <w:jc w:val="right"/>
    </w:pPr>
    <w:rPr>
      <w:rFonts w:ascii="Arial" w:hAnsi="Arial" w:cs="Arial"/>
      <w:b/>
      <w:bCs/>
      <w:kern w:val="0"/>
      <w:sz w:val="36"/>
      <w:szCs w:val="36"/>
    </w:rPr>
  </w:style>
  <w:style w:type="paragraph" w:styleId="BodyTextFirstIndent">
    <w:name w:val="Body Text First Indent"/>
    <w:basedOn w:val="Normal"/>
    <w:rsid w:val="002E5A5E"/>
    <w:pPr>
      <w:spacing w:line="360" w:lineRule="exact"/>
      <w:ind w:firstLineChars="200" w:firstLine="200"/>
    </w:pPr>
  </w:style>
  <w:style w:type="paragraph" w:styleId="Title">
    <w:name w:val="Title"/>
    <w:basedOn w:val="Normal"/>
    <w:qFormat/>
    <w:rsid w:val="005547EB"/>
    <w:pPr>
      <w:jc w:val="center"/>
      <w:outlineLvl w:val="0"/>
    </w:pPr>
    <w:rPr>
      <w:rFonts w:ascii="Arial" w:hAnsi="Arial" w:cs="Arial"/>
      <w:b/>
      <w:bCs/>
      <w:sz w:val="44"/>
      <w:szCs w:val="32"/>
    </w:rPr>
  </w:style>
  <w:style w:type="paragraph" w:customStyle="1" w:styleId="a">
    <w:name w:val="参考文献"/>
    <w:basedOn w:val="Normal"/>
    <w:rsid w:val="0013420B"/>
    <w:pPr>
      <w:numPr>
        <w:numId w:val="2"/>
      </w:numPr>
      <w:ind w:left="200" w:hangingChars="200" w:hanging="200"/>
    </w:pPr>
  </w:style>
  <w:style w:type="paragraph" w:customStyle="1" w:styleId="a2">
    <w:name w:val="正文公式"/>
    <w:basedOn w:val="Normal"/>
    <w:next w:val="BodyTextFirstIndent"/>
    <w:rsid w:val="0025532A"/>
    <w:pPr>
      <w:tabs>
        <w:tab w:val="center" w:pos="3990"/>
        <w:tab w:val="right" w:pos="8295"/>
      </w:tabs>
    </w:pPr>
  </w:style>
  <w:style w:type="character" w:styleId="Hyperlink">
    <w:name w:val="Hyperlink"/>
    <w:basedOn w:val="DefaultParagraphFont"/>
    <w:rsid w:val="000630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630F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70AAD"/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770AAD"/>
    <w:rPr>
      <w:i/>
      <w:iCs/>
      <w:color w:val="000000"/>
      <w:kern w:val="2"/>
      <w:sz w:val="21"/>
      <w:szCs w:val="24"/>
    </w:rPr>
  </w:style>
  <w:style w:type="paragraph" w:styleId="BalloonText">
    <w:name w:val="Balloon Text"/>
    <w:basedOn w:val="Normal"/>
    <w:link w:val="BalloonTextChar"/>
    <w:rsid w:val="00060C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60CE3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data\jialing\Desktop\Cor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Core.dot</Template>
  <TotalTime>1954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Ling, Jianfa (NSN - CN/Hangzhou)</dc:creator>
  <cp:lastModifiedBy>Ling Jianfa</cp:lastModifiedBy>
  <cp:revision>86</cp:revision>
  <dcterms:created xsi:type="dcterms:W3CDTF">2013-02-18T03:15:00Z</dcterms:created>
  <dcterms:modified xsi:type="dcterms:W3CDTF">2013-03-13T05:09:00Z</dcterms:modified>
</cp:coreProperties>
</file>