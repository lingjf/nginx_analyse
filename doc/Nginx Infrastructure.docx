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98199F">
        <w:t>I</w:t>
      </w:r>
      <w:r w:rsidR="0098199F" w:rsidRPr="0098199F">
        <w:t>nfrastructure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Default="009F11E1" w:rsidP="000630FB">
      <w:pPr>
        <w:pStyle w:val="BodyTextFirstIndent"/>
        <w:ind w:firstLine="420"/>
      </w:pPr>
      <w:r>
        <w:rPr>
          <w:rFonts w:hint="eastAsia"/>
        </w:rPr>
        <w:t>暂无</w:t>
      </w:r>
    </w:p>
    <w:p w:rsidR="00E02ACB" w:rsidRDefault="00E02ACB" w:rsidP="00E02ACB">
      <w:pPr>
        <w:pStyle w:val="Heading1"/>
      </w:pPr>
      <w:proofErr w:type="spellStart"/>
      <w:r>
        <w:t>ngx_array_t</w:t>
      </w:r>
      <w:proofErr w:type="spellEnd"/>
    </w:p>
    <w:p w:rsidR="00D609A7" w:rsidRDefault="00421BC5" w:rsidP="00D609A7">
      <w:pPr>
        <w:pStyle w:val="BodyTextFirstIndent"/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285750</wp:posOffset>
            </wp:positionH>
            <wp:positionV relativeFrom="paragraph">
              <wp:posOffset>-1520825</wp:posOffset>
            </wp:positionV>
            <wp:extent cx="3629025" cy="1489710"/>
            <wp:effectExtent l="19050" t="0" r="9525" b="0"/>
            <wp:wrapTopAndBottom/>
            <wp:docPr id="2" name="Picture 2" descr="ngx_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gx_arra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34E4">
        <w:rPr>
          <w:rFonts w:hint="eastAsia"/>
        </w:rPr>
        <w:t>实现一个数组</w:t>
      </w:r>
      <w:r w:rsidR="00221AC5">
        <w:rPr>
          <w:rFonts w:hint="eastAsia"/>
        </w:rPr>
        <w:t>，优点是下标寻址速度快，缺点是当申请的空间不够用时，需整体重新申请整体复制</w:t>
      </w:r>
      <w:r w:rsidR="004334E4">
        <w:rPr>
          <w:rFonts w:hint="eastAsia"/>
        </w:rPr>
        <w:t>。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elts</w:t>
      </w:r>
      <w:proofErr w:type="spellEnd"/>
    </w:p>
    <w:p w:rsidR="004334E4" w:rsidRDefault="004334E4" w:rsidP="004334E4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指向数组内存空间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nelts</w:t>
      </w:r>
      <w:proofErr w:type="spellEnd"/>
    </w:p>
    <w:p w:rsidR="004334E4" w:rsidRDefault="004334E4" w:rsidP="004334E4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数组有多少个元素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size</w:t>
      </w:r>
    </w:p>
    <w:p w:rsidR="004334E4" w:rsidRDefault="004334E4" w:rsidP="004334E4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单个元素大小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nalloc</w:t>
      </w:r>
      <w:proofErr w:type="spellEnd"/>
    </w:p>
    <w:p w:rsidR="004334E4" w:rsidRDefault="005B7048" w:rsidP="004334E4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申请了多少个元</w:t>
      </w:r>
      <w:r w:rsidR="004334E4">
        <w:rPr>
          <w:rFonts w:hint="eastAsia"/>
        </w:rPr>
        <w:t>素空间</w:t>
      </w:r>
    </w:p>
    <w:p w:rsidR="004334E4" w:rsidRDefault="004334E4" w:rsidP="004334E4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pool</w:t>
      </w:r>
    </w:p>
    <w:p w:rsidR="004334E4" w:rsidRDefault="004334E4" w:rsidP="004334E4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内存池</w:t>
      </w:r>
    </w:p>
    <w:p w:rsidR="00E11538" w:rsidRDefault="00E11538" w:rsidP="00E11538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ngx_list_t</w:t>
      </w:r>
      <w:proofErr w:type="spellEnd"/>
    </w:p>
    <w:p w:rsidR="00E11538" w:rsidRPr="00E11538" w:rsidRDefault="00E11538" w:rsidP="00E11538">
      <w:pPr>
        <w:pStyle w:val="BodyTextFirstIndent"/>
        <w:ind w:firstLine="420"/>
        <w:rPr>
          <w:rFonts w:hint="eastAsia"/>
        </w:rPr>
      </w:pPr>
    </w:p>
    <w:p w:rsidR="00E11538" w:rsidRPr="00E11538" w:rsidRDefault="00E11538" w:rsidP="00E11538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814070</wp:posOffset>
            </wp:positionH>
            <wp:positionV relativeFrom="paragraph">
              <wp:posOffset>-2885440</wp:posOffset>
            </wp:positionV>
            <wp:extent cx="6572250" cy="2886075"/>
            <wp:effectExtent l="19050" t="0" r="0" b="0"/>
            <wp:wrapTopAndBottom/>
            <wp:docPr id="3" name="Picture 2" descr="ngx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lis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4DE" w:rsidRDefault="004224DE" w:rsidP="004224DE">
      <w:pPr>
        <w:pStyle w:val="Heading1"/>
      </w:pPr>
      <w:proofErr w:type="spellStart"/>
      <w:r>
        <w:t>ngx_buf_t</w:t>
      </w:r>
      <w:proofErr w:type="spellEnd"/>
    </w:p>
    <w:p w:rsidR="004224DE" w:rsidRDefault="00060CE3" w:rsidP="004224DE">
      <w:pPr>
        <w:pStyle w:val="BodyTextFirstIndent"/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-1257300</wp:posOffset>
            </wp:positionV>
            <wp:extent cx="3619500" cy="1447800"/>
            <wp:effectExtent l="19050" t="0" r="0" b="0"/>
            <wp:wrapTopAndBottom/>
            <wp:docPr id="1" name="Picture 0" descr="ngx_b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buf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1F8">
        <w:rPr>
          <w:rFonts w:hint="eastAsia"/>
        </w:rPr>
        <w:t>实现一个缓冲区。</w:t>
      </w:r>
    </w:p>
    <w:p w:rsidR="00B441F8" w:rsidRDefault="00B441F8" w:rsidP="00B441F8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start / end</w:t>
      </w:r>
    </w:p>
    <w:p w:rsidR="00B441F8" w:rsidRDefault="00B441F8" w:rsidP="00B441F8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指向缓冲区内存的开始，</w:t>
      </w:r>
      <w:r>
        <w:rPr>
          <w:rFonts w:hint="eastAsia"/>
        </w:rPr>
        <w:t>end</w:t>
      </w:r>
      <w:r>
        <w:rPr>
          <w:rFonts w:hint="eastAsia"/>
        </w:rPr>
        <w:t>指向结尾。</w:t>
      </w:r>
    </w:p>
    <w:p w:rsidR="00B441F8" w:rsidRDefault="00B441F8" w:rsidP="00B441F8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pos</w:t>
      </w:r>
    </w:p>
    <w:p w:rsidR="00B441F8" w:rsidRDefault="00B441F8" w:rsidP="00B441F8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>指向尚未处理的位置。</w:t>
      </w:r>
    </w:p>
    <w:p w:rsidR="00B441F8" w:rsidRDefault="00B441F8" w:rsidP="00B441F8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last</w:t>
      </w:r>
    </w:p>
    <w:p w:rsidR="00B441F8" w:rsidRDefault="00B441F8" w:rsidP="00B441F8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last</w:t>
      </w:r>
      <w:r>
        <w:rPr>
          <w:rFonts w:hint="eastAsia"/>
        </w:rPr>
        <w:t>指向已读入的结尾。</w:t>
      </w:r>
    </w:p>
    <w:p w:rsidR="00D84BB5" w:rsidRDefault="00D84BB5" w:rsidP="00D84BB5">
      <w:pPr>
        <w:pStyle w:val="Heading1"/>
        <w:rPr>
          <w:rFonts w:hint="eastAsia"/>
        </w:rPr>
      </w:pPr>
      <w:proofErr w:type="spellStart"/>
      <w:r>
        <w:rPr>
          <w:rFonts w:hint="eastAsia"/>
        </w:rPr>
        <w:t>ngx_chain_t</w:t>
      </w:r>
      <w:proofErr w:type="spellEnd"/>
    </w:p>
    <w:p w:rsidR="00D84BB5" w:rsidRPr="00D84BB5" w:rsidRDefault="00D84BB5" w:rsidP="00D84BB5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11715750</wp:posOffset>
            </wp:positionV>
            <wp:extent cx="5895975" cy="1600200"/>
            <wp:effectExtent l="19050" t="0" r="9525" b="0"/>
            <wp:wrapTopAndBottom/>
            <wp:docPr id="4" name="Picture 3" descr="ngx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chai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BB5" w:rsidRDefault="00FB00A9" w:rsidP="00D84BB5">
      <w:pPr>
        <w:pStyle w:val="Heading1"/>
        <w:rPr>
          <w:rFonts w:hint="eastAsia"/>
        </w:rPr>
      </w:pPr>
      <w:proofErr w:type="spellStart"/>
      <w:proofErr w:type="gramStart"/>
      <w:r>
        <w:t>nginx</w:t>
      </w:r>
      <w:proofErr w:type="spellEnd"/>
      <w:proofErr w:type="gramEnd"/>
      <w:r>
        <w:rPr>
          <w:rFonts w:hint="eastAsia"/>
        </w:rPr>
        <w:t xml:space="preserve"> hash</w:t>
      </w:r>
    </w:p>
    <w:p w:rsidR="005F054D" w:rsidRPr="005F054D" w:rsidRDefault="005F054D" w:rsidP="005F054D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ngx_hash_t</w:t>
      </w:r>
      <w:proofErr w:type="spellEnd"/>
    </w:p>
    <w:p w:rsidR="009D10E5" w:rsidRDefault="00D905F8" w:rsidP="009D10E5">
      <w:pPr>
        <w:pStyle w:val="BodyTextFirstIndent"/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-3305175</wp:posOffset>
            </wp:positionV>
            <wp:extent cx="6600825" cy="3495675"/>
            <wp:effectExtent l="19050" t="0" r="9525" b="0"/>
            <wp:wrapTopAndBottom/>
            <wp:docPr id="6" name="Picture 5" descr="ngx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hash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D166D">
        <w:rPr>
          <w:rFonts w:hint="eastAsia"/>
        </w:rPr>
        <w:t>ngx_hash_t</w:t>
      </w:r>
      <w:proofErr w:type="spellEnd"/>
      <w:r w:rsidR="00BD17C3">
        <w:rPr>
          <w:rFonts w:hint="eastAsia"/>
        </w:rPr>
        <w:t>实现一个静态</w:t>
      </w:r>
      <w:r w:rsidR="00BD17C3">
        <w:rPr>
          <w:rFonts w:hint="eastAsia"/>
        </w:rPr>
        <w:t>HASH</w:t>
      </w:r>
      <w:r w:rsidR="00BD17C3">
        <w:rPr>
          <w:rFonts w:hint="eastAsia"/>
        </w:rPr>
        <w:t>表。</w:t>
      </w:r>
    </w:p>
    <w:p w:rsidR="00AA6150" w:rsidRDefault="00AA6150" w:rsidP="00AA6150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buckets</w:t>
      </w:r>
    </w:p>
    <w:p w:rsidR="00AA6150" w:rsidRDefault="00AA6150" w:rsidP="00AA6150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指向</w:t>
      </w:r>
      <w:r>
        <w:rPr>
          <w:rFonts w:hint="eastAsia"/>
        </w:rPr>
        <w:t>HASH</w:t>
      </w:r>
      <w:r>
        <w:rPr>
          <w:rFonts w:hint="eastAsia"/>
        </w:rPr>
        <w:t>数组</w:t>
      </w:r>
    </w:p>
    <w:p w:rsidR="00AA6150" w:rsidRDefault="00AA6150" w:rsidP="00AA6150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size</w:t>
      </w:r>
    </w:p>
    <w:p w:rsidR="00AA6150" w:rsidRDefault="00AA6150" w:rsidP="00AA6150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HASH</w:t>
      </w:r>
      <w:r>
        <w:rPr>
          <w:rFonts w:hint="eastAsia"/>
        </w:rPr>
        <w:t>数组的大小</w:t>
      </w:r>
    </w:p>
    <w:p w:rsidR="005D166D" w:rsidRDefault="005D166D" w:rsidP="005D166D">
      <w:pPr>
        <w:pStyle w:val="BodyTextFirstIndent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ngx_hash_elt_t</w:t>
      </w:r>
      <w:proofErr w:type="spellEnd"/>
      <w:r>
        <w:rPr>
          <w:rFonts w:hint="eastAsia"/>
        </w:rPr>
        <w:t>表示一个元素。</w:t>
      </w:r>
    </w:p>
    <w:p w:rsidR="005D166D" w:rsidRDefault="005D166D" w:rsidP="005D166D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value</w:t>
      </w:r>
    </w:p>
    <w:p w:rsidR="004537F3" w:rsidRDefault="004537F3" w:rsidP="004537F3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元素值</w:t>
      </w:r>
      <w:r w:rsidR="00DC392F">
        <w:rPr>
          <w:rFonts w:hint="eastAsia"/>
        </w:rPr>
        <w:t>。</w:t>
      </w:r>
      <w:r w:rsidR="00DC392F">
        <w:rPr>
          <w:rFonts w:hint="eastAsia"/>
        </w:rPr>
        <w:t>NULL</w:t>
      </w:r>
      <w:r w:rsidR="00DC392F">
        <w:rPr>
          <w:rFonts w:hint="eastAsia"/>
        </w:rPr>
        <w:t>值有特殊的含义</w:t>
      </w:r>
      <w:r w:rsidR="001D4345">
        <w:rPr>
          <w:rFonts w:hint="eastAsia"/>
        </w:rPr>
        <w:t>，表示</w:t>
      </w:r>
      <w:r w:rsidR="001D4345">
        <w:rPr>
          <w:rFonts w:hint="eastAsia"/>
        </w:rPr>
        <w:t>KLV</w:t>
      </w:r>
      <w:r w:rsidR="001D4345">
        <w:rPr>
          <w:rFonts w:hint="eastAsia"/>
        </w:rPr>
        <w:t>结束</w:t>
      </w:r>
      <w:r w:rsidR="00DC392F">
        <w:rPr>
          <w:rFonts w:hint="eastAsia"/>
        </w:rPr>
        <w:t>。</w:t>
      </w:r>
    </w:p>
    <w:p w:rsidR="005D166D" w:rsidRDefault="005D166D" w:rsidP="005D166D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len</w:t>
      </w:r>
      <w:proofErr w:type="spellEnd"/>
    </w:p>
    <w:p w:rsidR="00320616" w:rsidRDefault="00320616" w:rsidP="00320616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的长度</w:t>
      </w:r>
    </w:p>
    <w:p w:rsidR="005D166D" w:rsidRDefault="005D166D" w:rsidP="005D166D">
      <w:pPr>
        <w:pStyle w:val="BodyTextFirstIndent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name</w:t>
      </w:r>
    </w:p>
    <w:p w:rsidR="00320616" w:rsidRDefault="00320616" w:rsidP="00320616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可变长度的字符串</w:t>
      </w:r>
      <w:r w:rsidR="004537F3">
        <w:rPr>
          <w:rFonts w:hint="eastAsia"/>
        </w:rPr>
        <w:t>Key</w:t>
      </w:r>
    </w:p>
    <w:p w:rsidR="001D4345" w:rsidRDefault="001D4345" w:rsidP="001D4345">
      <w:pPr>
        <w:pStyle w:val="BodyTextFirstIndent"/>
        <w:ind w:firstLineChars="0" w:firstLine="0"/>
        <w:rPr>
          <w:rFonts w:hint="eastAsia"/>
        </w:rPr>
      </w:pPr>
      <w:r>
        <w:rPr>
          <w:rFonts w:hint="eastAsia"/>
        </w:rPr>
        <w:tab/>
        <w:t>Nginx HASH</w:t>
      </w:r>
      <w:r>
        <w:rPr>
          <w:rFonts w:hint="eastAsia"/>
        </w:rPr>
        <w:t>表的实现不采用通常的单向链表的方式，而是采用</w:t>
      </w:r>
      <w:r>
        <w:rPr>
          <w:rFonts w:hint="eastAsia"/>
        </w:rPr>
        <w:t>KLV</w:t>
      </w:r>
      <w:r>
        <w:rPr>
          <w:rFonts w:hint="eastAsia"/>
        </w:rPr>
        <w:t>（</w:t>
      </w:r>
      <w:r>
        <w:rPr>
          <w:rFonts w:hint="eastAsia"/>
        </w:rPr>
        <w:t>key-length-value</w:t>
      </w:r>
      <w:r>
        <w:rPr>
          <w:rFonts w:hint="eastAsia"/>
        </w:rPr>
        <w:t>）方式。相比于链表方式，</w:t>
      </w:r>
      <w:r>
        <w:rPr>
          <w:rFonts w:hint="eastAsia"/>
        </w:rPr>
        <w:t>KLV</w:t>
      </w:r>
      <w:r>
        <w:rPr>
          <w:rFonts w:hint="eastAsia"/>
        </w:rPr>
        <w:t>可以减少</w:t>
      </w:r>
      <w:r>
        <w:rPr>
          <w:rFonts w:hint="eastAsia"/>
        </w:rPr>
        <w:t>TLB</w:t>
      </w:r>
      <w:r>
        <w:rPr>
          <w:rFonts w:hint="eastAsia"/>
        </w:rPr>
        <w:t>计算量。</w:t>
      </w:r>
    </w:p>
    <w:p w:rsidR="000A2952" w:rsidRDefault="000A2952" w:rsidP="000A2952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ngx_hash_wildcard_t</w:t>
      </w:r>
      <w:proofErr w:type="spellEnd"/>
    </w:p>
    <w:p w:rsidR="00061B51" w:rsidRPr="00061B51" w:rsidRDefault="00061B51" w:rsidP="00061B51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-2181225</wp:posOffset>
            </wp:positionV>
            <wp:extent cx="9525000" cy="2371725"/>
            <wp:effectExtent l="19050" t="0" r="0" b="0"/>
            <wp:wrapTopAndBottom/>
            <wp:docPr id="7" name="Picture 6" descr="ngx_hash_wild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hash_wildcar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7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60CE3"/>
    <w:rsid w:val="00061B51"/>
    <w:rsid w:val="00062EF6"/>
    <w:rsid w:val="000630FB"/>
    <w:rsid w:val="00081CDF"/>
    <w:rsid w:val="00093F5C"/>
    <w:rsid w:val="00093FDC"/>
    <w:rsid w:val="000A21DD"/>
    <w:rsid w:val="000A2952"/>
    <w:rsid w:val="000F0EAF"/>
    <w:rsid w:val="00107FBD"/>
    <w:rsid w:val="0013420B"/>
    <w:rsid w:val="00155EB6"/>
    <w:rsid w:val="00157F86"/>
    <w:rsid w:val="001979E5"/>
    <w:rsid w:val="001A3166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532A"/>
    <w:rsid w:val="002672EB"/>
    <w:rsid w:val="002C3D53"/>
    <w:rsid w:val="002C6664"/>
    <w:rsid w:val="002E3594"/>
    <w:rsid w:val="002E5A5E"/>
    <w:rsid w:val="002F4F08"/>
    <w:rsid w:val="00314754"/>
    <w:rsid w:val="00320616"/>
    <w:rsid w:val="003312AA"/>
    <w:rsid w:val="00332169"/>
    <w:rsid w:val="0039777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5B70"/>
    <w:rsid w:val="004901C2"/>
    <w:rsid w:val="004A2380"/>
    <w:rsid w:val="004A5822"/>
    <w:rsid w:val="004A7391"/>
    <w:rsid w:val="004B2803"/>
    <w:rsid w:val="004E1A5D"/>
    <w:rsid w:val="005547EB"/>
    <w:rsid w:val="00557AA1"/>
    <w:rsid w:val="0057691B"/>
    <w:rsid w:val="005B7048"/>
    <w:rsid w:val="005B79CC"/>
    <w:rsid w:val="005C7341"/>
    <w:rsid w:val="005D166D"/>
    <w:rsid w:val="005E114C"/>
    <w:rsid w:val="005E17B6"/>
    <w:rsid w:val="005F054D"/>
    <w:rsid w:val="00613A0F"/>
    <w:rsid w:val="006756D3"/>
    <w:rsid w:val="006A4684"/>
    <w:rsid w:val="006A487C"/>
    <w:rsid w:val="006B7B93"/>
    <w:rsid w:val="006C4C09"/>
    <w:rsid w:val="006E6550"/>
    <w:rsid w:val="006F4B8F"/>
    <w:rsid w:val="00737D95"/>
    <w:rsid w:val="00765EB8"/>
    <w:rsid w:val="00770AAD"/>
    <w:rsid w:val="00776965"/>
    <w:rsid w:val="00777F42"/>
    <w:rsid w:val="007A1808"/>
    <w:rsid w:val="007C2D1B"/>
    <w:rsid w:val="0086170D"/>
    <w:rsid w:val="00870A94"/>
    <w:rsid w:val="008B367F"/>
    <w:rsid w:val="008F1C71"/>
    <w:rsid w:val="008F6904"/>
    <w:rsid w:val="0091187D"/>
    <w:rsid w:val="00922800"/>
    <w:rsid w:val="009501D3"/>
    <w:rsid w:val="00953B1C"/>
    <w:rsid w:val="00955549"/>
    <w:rsid w:val="00964C30"/>
    <w:rsid w:val="0098199F"/>
    <w:rsid w:val="00987478"/>
    <w:rsid w:val="00994D61"/>
    <w:rsid w:val="009C5934"/>
    <w:rsid w:val="009C68C1"/>
    <w:rsid w:val="009D10E5"/>
    <w:rsid w:val="009F11E1"/>
    <w:rsid w:val="00A22DDD"/>
    <w:rsid w:val="00A5687D"/>
    <w:rsid w:val="00A904BA"/>
    <w:rsid w:val="00A90B2F"/>
    <w:rsid w:val="00AA6150"/>
    <w:rsid w:val="00AD077F"/>
    <w:rsid w:val="00B0644D"/>
    <w:rsid w:val="00B441F8"/>
    <w:rsid w:val="00B45291"/>
    <w:rsid w:val="00B4671A"/>
    <w:rsid w:val="00B56691"/>
    <w:rsid w:val="00B63E87"/>
    <w:rsid w:val="00B72FBD"/>
    <w:rsid w:val="00B96CC7"/>
    <w:rsid w:val="00BB5FF7"/>
    <w:rsid w:val="00BD17C3"/>
    <w:rsid w:val="00BF4482"/>
    <w:rsid w:val="00C66132"/>
    <w:rsid w:val="00C740EA"/>
    <w:rsid w:val="00CB7FBA"/>
    <w:rsid w:val="00CD299D"/>
    <w:rsid w:val="00CF7DB5"/>
    <w:rsid w:val="00D02F5E"/>
    <w:rsid w:val="00D057E3"/>
    <w:rsid w:val="00D32CDF"/>
    <w:rsid w:val="00D609A7"/>
    <w:rsid w:val="00D66958"/>
    <w:rsid w:val="00D75E5A"/>
    <w:rsid w:val="00D80A3C"/>
    <w:rsid w:val="00D84BB5"/>
    <w:rsid w:val="00D905F8"/>
    <w:rsid w:val="00DC181C"/>
    <w:rsid w:val="00DC392F"/>
    <w:rsid w:val="00DE0728"/>
    <w:rsid w:val="00DF4476"/>
    <w:rsid w:val="00E02ACB"/>
    <w:rsid w:val="00E11538"/>
    <w:rsid w:val="00E22C04"/>
    <w:rsid w:val="00E92784"/>
    <w:rsid w:val="00EB0BC8"/>
    <w:rsid w:val="00EB5D76"/>
    <w:rsid w:val="00F15E00"/>
    <w:rsid w:val="00F42F23"/>
    <w:rsid w:val="00F501EA"/>
    <w:rsid w:val="00FA2955"/>
    <w:rsid w:val="00FA3C6B"/>
    <w:rsid w:val="00FB00A9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135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24</cp:revision>
  <dcterms:created xsi:type="dcterms:W3CDTF">2013-02-18T03:15:00Z</dcterms:created>
  <dcterms:modified xsi:type="dcterms:W3CDTF">2013-02-18T05:29:00Z</dcterms:modified>
</cp:coreProperties>
</file>