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75E5A">
        <w:t>Memory</w:t>
      </w:r>
      <w:r>
        <w:t xml:space="preserve">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9F11E1" w:rsidP="000630FB">
      <w:pPr>
        <w:pStyle w:val="BodyTextFirstIndent"/>
        <w:ind w:firstLine="420"/>
      </w:pPr>
      <w:r>
        <w:rPr>
          <w:rFonts w:hint="eastAsia"/>
        </w:rPr>
        <w:t>暂无</w:t>
      </w:r>
    </w:p>
    <w:p w:rsidR="000630FB" w:rsidRDefault="00CF7DB5" w:rsidP="000630FB">
      <w:pPr>
        <w:pStyle w:val="Heading1"/>
        <w:rPr>
          <w:rFonts w:hint="eastAsia"/>
        </w:rPr>
      </w:pPr>
      <w:r>
        <w:rPr>
          <w:rFonts w:hint="eastAsia"/>
        </w:rPr>
        <w:t>内存池</w:t>
      </w:r>
    </w:p>
    <w:p w:rsidR="002672EB" w:rsidRDefault="002672EB" w:rsidP="002672EB">
      <w:pPr>
        <w:pStyle w:val="Heading2"/>
      </w:pPr>
      <w:r>
        <w:rPr>
          <w:rFonts w:hint="eastAsia"/>
        </w:rPr>
        <w:t>数据结构</w:t>
      </w:r>
    </w:p>
    <w:p w:rsidR="002672EB" w:rsidRPr="002672EB" w:rsidRDefault="002672EB" w:rsidP="002672EB">
      <w:pPr>
        <w:pStyle w:val="BodyTextFirstIndent"/>
        <w:ind w:firstLine="420"/>
      </w:pPr>
    </w:p>
    <w:p w:rsidR="000630FB" w:rsidRPr="00120AED" w:rsidRDefault="007C2D1B" w:rsidP="00CF7DB5">
      <w:pPr>
        <w:ind w:left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21pt;margin-top:0;width:548.25pt;height:453.75pt;z-index:1;mso-position-vertical:top">
            <v:imagedata r:id="rId5" o:title="ngx_pool"/>
            <w10:wrap type="topAndBottom"/>
          </v:shape>
        </w:pict>
      </w:r>
    </w:p>
    <w:p w:rsidR="002156C2" w:rsidRDefault="004110BF" w:rsidP="004110BF">
      <w:pPr>
        <w:pStyle w:val="BodyTextFirstIndent"/>
        <w:ind w:left="420" w:firstLineChars="0" w:firstLine="0"/>
        <w:rPr>
          <w:rFonts w:hint="eastAsia"/>
        </w:rPr>
      </w:pPr>
      <w:r>
        <w:rPr>
          <w:rFonts w:hint="eastAsia"/>
        </w:rPr>
        <w:t>上图表示一个由</w:t>
      </w:r>
      <w:r>
        <w:rPr>
          <w:rFonts w:hint="eastAsia"/>
        </w:rPr>
        <w:t>ngx_pool_create</w:t>
      </w:r>
      <w:r w:rsidR="00D80A3C">
        <w:rPr>
          <w:rFonts w:hint="eastAsia"/>
        </w:rPr>
        <w:t>所创建的内存池。</w:t>
      </w:r>
    </w:p>
    <w:p w:rsidR="00D80A3C" w:rsidRDefault="00D80A3C" w:rsidP="00D80A3C">
      <w:pPr>
        <w:pStyle w:val="Heading3"/>
        <w:rPr>
          <w:rFonts w:hint="eastAsia"/>
        </w:rPr>
      </w:pPr>
      <w:r>
        <w:rPr>
          <w:rFonts w:hint="eastAsia"/>
        </w:rPr>
        <w:t>ngx_pool_t</w:t>
      </w:r>
    </w:p>
    <w:p w:rsidR="00955549" w:rsidRDefault="00955549" w:rsidP="0095554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表示一块固定大小的内存</w:t>
      </w:r>
      <w:r w:rsidR="0091187D">
        <w:rPr>
          <w:rFonts w:hint="eastAsia"/>
        </w:rPr>
        <w:t>块</w:t>
      </w:r>
      <w:r>
        <w:rPr>
          <w:rFonts w:hint="eastAsia"/>
        </w:rPr>
        <w:t>，在头部包含一</w:t>
      </w:r>
      <w:r w:rsidR="0091187D">
        <w:rPr>
          <w:rFonts w:hint="eastAsia"/>
        </w:rPr>
        <w:t>些管理</w:t>
      </w:r>
      <w:r>
        <w:rPr>
          <w:rFonts w:hint="eastAsia"/>
        </w:rPr>
        <w:t>字段。</w:t>
      </w:r>
    </w:p>
    <w:p w:rsidR="00964C30" w:rsidRDefault="00964C30" w:rsidP="00475B70">
      <w:pPr>
        <w:pStyle w:val="BodyTextFirstIndent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ngx_pool_data_t</w:t>
      </w:r>
    </w:p>
    <w:p w:rsidR="00765EB8" w:rsidRDefault="00765EB8" w:rsidP="00475B70">
      <w:pPr>
        <w:pStyle w:val="BodyTextFirstIndent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next</w:t>
      </w:r>
    </w:p>
    <w:p w:rsidR="0091187D" w:rsidRDefault="0091187D" w:rsidP="0091187D">
      <w:pPr>
        <w:pStyle w:val="BodyTextFirstIndent"/>
        <w:ind w:left="1860" w:firstLineChars="0" w:firstLine="0"/>
        <w:rPr>
          <w:rFonts w:hint="eastAsia"/>
        </w:rPr>
      </w:pPr>
      <w:r>
        <w:rPr>
          <w:rFonts w:hint="eastAsia"/>
        </w:rPr>
        <w:t>指向下一个</w:t>
      </w:r>
      <w:r>
        <w:rPr>
          <w:rFonts w:hint="eastAsia"/>
        </w:rPr>
        <w:t>ngx_pool_t</w:t>
      </w:r>
      <w:r>
        <w:rPr>
          <w:rFonts w:hint="eastAsia"/>
        </w:rPr>
        <w:t>。组成内存块链</w:t>
      </w:r>
      <w:r w:rsidR="00EB5D76">
        <w:rPr>
          <w:rFonts w:hint="eastAsia"/>
        </w:rPr>
        <w:t>表</w:t>
      </w:r>
      <w:r>
        <w:rPr>
          <w:rFonts w:hint="eastAsia"/>
        </w:rPr>
        <w:t>。</w:t>
      </w:r>
    </w:p>
    <w:p w:rsidR="00765EB8" w:rsidRDefault="00765EB8" w:rsidP="00475B70">
      <w:pPr>
        <w:pStyle w:val="BodyTextFirstIndent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end</w:t>
      </w:r>
    </w:p>
    <w:p w:rsidR="0091187D" w:rsidRDefault="0091187D" w:rsidP="0091187D">
      <w:pPr>
        <w:pStyle w:val="BodyTextFirstIndent"/>
        <w:ind w:left="1860" w:firstLineChars="0" w:firstLine="0"/>
        <w:rPr>
          <w:rFonts w:hint="eastAsia"/>
        </w:rPr>
      </w:pPr>
      <w:r>
        <w:rPr>
          <w:rFonts w:hint="eastAsia"/>
        </w:rPr>
        <w:t>指向本块内存的结尾。</w:t>
      </w:r>
    </w:p>
    <w:p w:rsidR="00765EB8" w:rsidRDefault="00765EB8" w:rsidP="00475B70">
      <w:pPr>
        <w:pStyle w:val="BodyTextFirstIndent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last</w:t>
      </w:r>
    </w:p>
    <w:p w:rsidR="0091187D" w:rsidRDefault="0091187D" w:rsidP="0091187D">
      <w:pPr>
        <w:pStyle w:val="BodyTextFirstIndent"/>
        <w:ind w:left="1860" w:firstLineChars="0" w:firstLine="0"/>
        <w:rPr>
          <w:rFonts w:hint="eastAsia"/>
        </w:rPr>
      </w:pPr>
      <w:r>
        <w:rPr>
          <w:rFonts w:hint="eastAsia"/>
        </w:rPr>
        <w:t>指向本块内存的可分配位置。</w:t>
      </w:r>
    </w:p>
    <w:p w:rsidR="00765EB8" w:rsidRDefault="00765EB8" w:rsidP="00475B70">
      <w:pPr>
        <w:pStyle w:val="BodyTextFirstIndent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failed</w:t>
      </w:r>
    </w:p>
    <w:p w:rsidR="0091187D" w:rsidRDefault="00776965" w:rsidP="0091187D">
      <w:pPr>
        <w:pStyle w:val="BodyTextFirstIndent"/>
        <w:ind w:left="1860" w:firstLineChars="0" w:firstLine="0"/>
        <w:rPr>
          <w:rFonts w:hint="eastAsia"/>
        </w:rPr>
      </w:pPr>
      <w:r>
        <w:rPr>
          <w:rFonts w:hint="eastAsia"/>
        </w:rPr>
        <w:t>从</w:t>
      </w:r>
      <w:r w:rsidR="0091187D">
        <w:rPr>
          <w:rFonts w:hint="eastAsia"/>
        </w:rPr>
        <w:t>本块内存上分配失败次数。</w:t>
      </w:r>
    </w:p>
    <w:p w:rsidR="00964C30" w:rsidRDefault="00964C30" w:rsidP="00475B70">
      <w:pPr>
        <w:pStyle w:val="BodyTextFirstIndent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max</w:t>
      </w:r>
    </w:p>
    <w:p w:rsidR="0091187D" w:rsidRDefault="0091187D" w:rsidP="0091187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根据分配内存的大小，内存池分为二种小于</w:t>
      </w:r>
      <w:r>
        <w:rPr>
          <w:rFonts w:hint="eastAsia"/>
        </w:rPr>
        <w:t>max</w:t>
      </w:r>
      <w:r>
        <w:rPr>
          <w:rFonts w:hint="eastAsia"/>
        </w:rPr>
        <w:t>的为小内存，大于等于</w:t>
      </w:r>
      <w:r>
        <w:rPr>
          <w:rFonts w:hint="eastAsia"/>
        </w:rPr>
        <w:t>max</w:t>
      </w:r>
      <w:r>
        <w:rPr>
          <w:rFonts w:hint="eastAsia"/>
        </w:rPr>
        <w:t>的为大内存。</w:t>
      </w:r>
    </w:p>
    <w:p w:rsidR="00964C30" w:rsidRDefault="00964C30" w:rsidP="00475B70">
      <w:pPr>
        <w:pStyle w:val="BodyTextFirstIndent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current</w:t>
      </w:r>
    </w:p>
    <w:p w:rsidR="0091187D" w:rsidRDefault="0091187D" w:rsidP="0091187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指向内存块链</w:t>
      </w:r>
      <w:r w:rsidR="00EB5D76">
        <w:rPr>
          <w:rFonts w:hint="eastAsia"/>
        </w:rPr>
        <w:t>表</w:t>
      </w:r>
      <w:r>
        <w:rPr>
          <w:rFonts w:hint="eastAsia"/>
        </w:rPr>
        <w:t>中有内存可分配的内存块</w:t>
      </w:r>
      <w:r>
        <w:rPr>
          <w:rFonts w:hint="eastAsia"/>
        </w:rPr>
        <w:t>ngx_pool_t</w:t>
      </w:r>
      <w:r>
        <w:rPr>
          <w:rFonts w:hint="eastAsia"/>
        </w:rPr>
        <w:t>。</w:t>
      </w:r>
    </w:p>
    <w:p w:rsidR="00964C30" w:rsidRDefault="00964C30" w:rsidP="00475B70">
      <w:pPr>
        <w:pStyle w:val="BodyTextFirstIndent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lar</w:t>
      </w:r>
      <w:r w:rsidR="00006E62">
        <w:rPr>
          <w:rFonts w:hint="eastAsia"/>
        </w:rPr>
        <w:t>ge</w:t>
      </w:r>
    </w:p>
    <w:p w:rsidR="00EB5D76" w:rsidRDefault="00EB5D76" w:rsidP="00EB5D76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大内存管理链表。</w:t>
      </w:r>
    </w:p>
    <w:p w:rsidR="00006E62" w:rsidRDefault="00006E62" w:rsidP="00475B70">
      <w:pPr>
        <w:pStyle w:val="BodyTextFirstIndent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cleanup</w:t>
      </w:r>
    </w:p>
    <w:p w:rsidR="00EB5D76" w:rsidRPr="00955549" w:rsidRDefault="00EB5D76" w:rsidP="00EB5D76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清理函数链表。</w:t>
      </w:r>
    </w:p>
    <w:p w:rsidR="00D80A3C" w:rsidRDefault="00D80A3C" w:rsidP="00D80A3C">
      <w:pPr>
        <w:pStyle w:val="Heading3"/>
        <w:rPr>
          <w:rFonts w:hint="eastAsia"/>
        </w:rPr>
      </w:pPr>
      <w:r>
        <w:rPr>
          <w:rFonts w:hint="eastAsia"/>
        </w:rPr>
        <w:t>ngx_pool_large_t</w:t>
      </w:r>
    </w:p>
    <w:p w:rsidR="00EB5D76" w:rsidRDefault="00EB5D76" w:rsidP="00EB5D7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管理一块通过</w:t>
      </w:r>
      <w:r>
        <w:rPr>
          <w:rFonts w:hint="eastAsia"/>
        </w:rPr>
        <w:t>malloc</w:t>
      </w:r>
      <w:r>
        <w:rPr>
          <w:rFonts w:hint="eastAsia"/>
        </w:rPr>
        <w:t>向系统申请的大内存。不过</w:t>
      </w:r>
      <w:r>
        <w:rPr>
          <w:rFonts w:hint="eastAsia"/>
        </w:rPr>
        <w:t>ngx_pool_large_t</w:t>
      </w:r>
      <w:r>
        <w:rPr>
          <w:rFonts w:hint="eastAsia"/>
        </w:rPr>
        <w:t>结构体本身则是以小内存向内存池申请的。</w:t>
      </w:r>
    </w:p>
    <w:p w:rsidR="007A1808" w:rsidRDefault="007A1808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next</w:t>
      </w:r>
    </w:p>
    <w:p w:rsidR="007A1808" w:rsidRDefault="007A1808" w:rsidP="007A1808">
      <w:pPr>
        <w:pStyle w:val="BodyTextFirstIndent"/>
        <w:ind w:left="1200" w:firstLineChars="0" w:firstLine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指向下一个</w:t>
      </w:r>
      <w:r>
        <w:rPr>
          <w:rFonts w:hint="eastAsia"/>
        </w:rPr>
        <w:t>ngx_pool_large_t</w:t>
      </w:r>
      <w:r>
        <w:rPr>
          <w:rFonts w:hint="eastAsia"/>
        </w:rPr>
        <w:t>。组成大内存管理链表</w:t>
      </w:r>
      <w:bookmarkEnd w:id="0"/>
      <w:bookmarkEnd w:id="1"/>
      <w:r>
        <w:rPr>
          <w:rFonts w:hint="eastAsia"/>
        </w:rPr>
        <w:t>。</w:t>
      </w:r>
    </w:p>
    <w:p w:rsidR="007A1808" w:rsidRDefault="007A1808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alloc</w:t>
      </w:r>
    </w:p>
    <w:p w:rsidR="007A1808" w:rsidRPr="00EB5D76" w:rsidRDefault="007A1808" w:rsidP="007A1808">
      <w:pPr>
        <w:pStyle w:val="BodyTextFirstIndent"/>
        <w:ind w:left="1200" w:firstLineChars="0" w:firstLine="0"/>
        <w:rPr>
          <w:rFonts w:hint="eastAsia"/>
        </w:rPr>
      </w:pPr>
      <w:r>
        <w:rPr>
          <w:rFonts w:hint="eastAsia"/>
        </w:rPr>
        <w:t>指向通过</w:t>
      </w:r>
      <w:r>
        <w:rPr>
          <w:rFonts w:hint="eastAsia"/>
        </w:rPr>
        <w:t>malloc</w:t>
      </w:r>
      <w:r>
        <w:rPr>
          <w:rFonts w:hint="eastAsia"/>
        </w:rPr>
        <w:t>向系统申请的大内存。</w:t>
      </w:r>
    </w:p>
    <w:p w:rsidR="00D80A3C" w:rsidRDefault="00D80A3C" w:rsidP="00D80A3C">
      <w:pPr>
        <w:pStyle w:val="Heading3"/>
        <w:rPr>
          <w:rFonts w:hint="eastAsia"/>
        </w:rPr>
      </w:pPr>
      <w:r>
        <w:rPr>
          <w:rFonts w:hint="eastAsia"/>
        </w:rPr>
        <w:t>ngx_pool_cleanup_t</w:t>
      </w:r>
    </w:p>
    <w:p w:rsidR="0023585E" w:rsidRDefault="0023585E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next</w:t>
      </w:r>
    </w:p>
    <w:p w:rsidR="0023585E" w:rsidRDefault="0023585E" w:rsidP="0023585E">
      <w:pPr>
        <w:pStyle w:val="BodyTextFirstIndent"/>
        <w:ind w:left="1200" w:firstLineChars="0" w:firstLine="0"/>
        <w:rPr>
          <w:rFonts w:hint="eastAsia"/>
        </w:rPr>
      </w:pPr>
      <w:r>
        <w:rPr>
          <w:rFonts w:hint="eastAsia"/>
        </w:rPr>
        <w:t>指向下一个</w:t>
      </w:r>
      <w:r>
        <w:rPr>
          <w:rFonts w:hint="eastAsia"/>
        </w:rPr>
        <w:t>ngx_pool_cleanup_t</w:t>
      </w:r>
      <w:r>
        <w:rPr>
          <w:rFonts w:hint="eastAsia"/>
        </w:rPr>
        <w:t>。组成链表。</w:t>
      </w:r>
    </w:p>
    <w:p w:rsidR="0023585E" w:rsidRDefault="0023585E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handler/data</w:t>
      </w:r>
    </w:p>
    <w:p w:rsidR="0023585E" w:rsidRPr="0023585E" w:rsidRDefault="0023585E" w:rsidP="0023585E">
      <w:pPr>
        <w:pStyle w:val="BodyTextFirstIndent"/>
        <w:ind w:left="1200" w:firstLineChars="0" w:firstLine="0"/>
        <w:rPr>
          <w:rFonts w:hint="eastAsia"/>
        </w:rPr>
      </w:pPr>
      <w:r>
        <w:rPr>
          <w:rFonts w:hint="eastAsia"/>
        </w:rPr>
        <w:t>清理回调函数以及参数。</w:t>
      </w:r>
    </w:p>
    <w:p w:rsidR="002156C2" w:rsidRDefault="004554CC" w:rsidP="002156C2">
      <w:pPr>
        <w:pStyle w:val="Heading2"/>
        <w:rPr>
          <w:rFonts w:hint="eastAsia"/>
        </w:rPr>
      </w:pPr>
      <w:r>
        <w:rPr>
          <w:rFonts w:hint="eastAsia"/>
        </w:rPr>
        <w:t>分配小内存</w:t>
      </w:r>
    </w:p>
    <w:p w:rsidR="00B0644D" w:rsidRDefault="00B0644D" w:rsidP="00475B7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current</w:t>
      </w:r>
      <w:r>
        <w:rPr>
          <w:rFonts w:hint="eastAsia"/>
        </w:rPr>
        <w:t>得到有内存可分配的</w:t>
      </w:r>
      <w:r>
        <w:rPr>
          <w:rFonts w:hint="eastAsia"/>
        </w:rPr>
        <w:t>ngx_pool_t</w:t>
      </w:r>
      <w:r>
        <w:rPr>
          <w:rFonts w:hint="eastAsia"/>
        </w:rPr>
        <w:t>。</w:t>
      </w:r>
    </w:p>
    <w:p w:rsidR="00B0644D" w:rsidRDefault="00B0644D" w:rsidP="00475B7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如果有足够剩余内存，则</w:t>
      </w:r>
      <w:r w:rsidR="00557AA1">
        <w:rPr>
          <w:rFonts w:hint="eastAsia"/>
        </w:rPr>
        <w:t>移动</w:t>
      </w:r>
      <w:r w:rsidR="00557AA1">
        <w:rPr>
          <w:rFonts w:hint="eastAsia"/>
        </w:rPr>
        <w:t>last</w:t>
      </w:r>
      <w:r w:rsidR="00557AA1">
        <w:rPr>
          <w:rFonts w:hint="eastAsia"/>
        </w:rPr>
        <w:t>，分配完成。</w:t>
      </w:r>
    </w:p>
    <w:p w:rsidR="00776965" w:rsidRDefault="00557AA1" w:rsidP="00475B7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如果不足，则</w:t>
      </w:r>
      <w:r w:rsidR="00776965">
        <w:rPr>
          <w:rFonts w:hint="eastAsia"/>
        </w:rPr>
        <w:t>依次从链表的</w:t>
      </w:r>
      <w:r w:rsidR="00776965">
        <w:rPr>
          <w:rFonts w:hint="eastAsia"/>
        </w:rPr>
        <w:t>ngx_pool_t</w:t>
      </w:r>
      <w:r w:rsidR="00776965">
        <w:rPr>
          <w:rFonts w:hint="eastAsia"/>
        </w:rPr>
        <w:t>分配</w:t>
      </w:r>
      <w:r w:rsidR="004901C2">
        <w:rPr>
          <w:rFonts w:hint="eastAsia"/>
        </w:rPr>
        <w:t>，并更新分配失败次数（</w:t>
      </w:r>
      <w:r w:rsidR="004901C2">
        <w:rPr>
          <w:rFonts w:hint="eastAsia"/>
        </w:rPr>
        <w:t>failed</w:t>
      </w:r>
      <w:r w:rsidR="004901C2">
        <w:rPr>
          <w:rFonts w:hint="eastAsia"/>
        </w:rPr>
        <w:t>）</w:t>
      </w:r>
      <w:r w:rsidR="00776965">
        <w:rPr>
          <w:rFonts w:hint="eastAsia"/>
        </w:rPr>
        <w:t>。</w:t>
      </w:r>
    </w:p>
    <w:p w:rsidR="00557AA1" w:rsidRDefault="00776965" w:rsidP="00475B7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全部没有足够剩余内存，则</w:t>
      </w:r>
      <w:r w:rsidR="00557AA1">
        <w:rPr>
          <w:rFonts w:hint="eastAsia"/>
        </w:rPr>
        <w:t>通过</w:t>
      </w:r>
      <w:r w:rsidR="00557AA1">
        <w:rPr>
          <w:rFonts w:hint="eastAsia"/>
        </w:rPr>
        <w:t>memalign(malloc)</w:t>
      </w:r>
      <w:r w:rsidR="00557AA1">
        <w:rPr>
          <w:rFonts w:hint="eastAsia"/>
        </w:rPr>
        <w:t>再向系统新申请一个内存块</w:t>
      </w:r>
      <w:r w:rsidR="00557AA1">
        <w:rPr>
          <w:rFonts w:hint="eastAsia"/>
        </w:rPr>
        <w:t>ngx_pool_t</w:t>
      </w:r>
      <w:r w:rsidR="00557AA1">
        <w:rPr>
          <w:rFonts w:hint="eastAsia"/>
        </w:rPr>
        <w:t>，并挂入链表。</w:t>
      </w:r>
    </w:p>
    <w:p w:rsidR="00557AA1" w:rsidRDefault="005C7341" w:rsidP="00475B7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failed</w:t>
      </w:r>
      <w:r>
        <w:rPr>
          <w:rFonts w:hint="eastAsia"/>
        </w:rPr>
        <w:t>大于</w:t>
      </w:r>
      <w:r>
        <w:rPr>
          <w:rFonts w:hint="eastAsia"/>
        </w:rPr>
        <w:t>4</w:t>
      </w:r>
      <w:r w:rsidR="004901C2">
        <w:rPr>
          <w:rFonts w:hint="eastAsia"/>
        </w:rPr>
        <w:t>，则认为该</w:t>
      </w:r>
      <w:r>
        <w:rPr>
          <w:rFonts w:hint="eastAsia"/>
        </w:rPr>
        <w:t>npx_pool_t</w:t>
      </w:r>
      <w:r w:rsidR="00B4671A">
        <w:rPr>
          <w:rFonts w:hint="eastAsia"/>
        </w:rPr>
        <w:t>没有足够</w:t>
      </w:r>
      <w:r>
        <w:rPr>
          <w:rFonts w:hint="eastAsia"/>
        </w:rPr>
        <w:t>剩余内存可分配。</w:t>
      </w:r>
      <w:r w:rsidR="00776965">
        <w:rPr>
          <w:rFonts w:hint="eastAsia"/>
        </w:rPr>
        <w:t>更新</w:t>
      </w:r>
      <w:r w:rsidR="00776965">
        <w:rPr>
          <w:rFonts w:hint="eastAsia"/>
        </w:rPr>
        <w:t>current</w:t>
      </w:r>
      <w:r w:rsidR="004901C2">
        <w:rPr>
          <w:rFonts w:hint="eastAsia"/>
        </w:rPr>
        <w:t>使它指向有</w:t>
      </w:r>
      <w:r w:rsidR="00B4671A">
        <w:rPr>
          <w:rFonts w:hint="eastAsia"/>
        </w:rPr>
        <w:t>足够</w:t>
      </w:r>
      <w:r w:rsidR="004901C2">
        <w:rPr>
          <w:rFonts w:hint="eastAsia"/>
        </w:rPr>
        <w:t>剩余内存的</w:t>
      </w:r>
      <w:r w:rsidR="004901C2">
        <w:rPr>
          <w:rFonts w:hint="eastAsia"/>
        </w:rPr>
        <w:t>ngx_pool_t</w:t>
      </w:r>
      <w:r w:rsidR="00776965">
        <w:rPr>
          <w:rFonts w:hint="eastAsia"/>
        </w:rPr>
        <w:t>。</w:t>
      </w:r>
    </w:p>
    <w:p w:rsidR="00776965" w:rsidRDefault="00776965" w:rsidP="00475B70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分配完成。</w:t>
      </w:r>
    </w:p>
    <w:p w:rsidR="001D530C" w:rsidRDefault="001D530C" w:rsidP="001D530C">
      <w:pPr>
        <w:pStyle w:val="Heading2"/>
        <w:rPr>
          <w:rFonts w:hint="eastAsia"/>
        </w:rPr>
      </w:pPr>
      <w:r>
        <w:rPr>
          <w:rFonts w:hint="eastAsia"/>
        </w:rPr>
        <w:t>释放小内存</w:t>
      </w:r>
    </w:p>
    <w:p w:rsidR="001D530C" w:rsidRPr="001D530C" w:rsidRDefault="001D530C" w:rsidP="001D53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小内存无法单独释放，也无法重用。它随内存池的释放而释放。</w:t>
      </w:r>
    </w:p>
    <w:p w:rsidR="002156C2" w:rsidRDefault="004554CC" w:rsidP="002156C2">
      <w:pPr>
        <w:pStyle w:val="Heading2"/>
        <w:rPr>
          <w:rFonts w:hint="eastAsia"/>
        </w:rPr>
      </w:pPr>
      <w:r>
        <w:rPr>
          <w:rFonts w:hint="eastAsia"/>
        </w:rPr>
        <w:t>分配大内存</w:t>
      </w:r>
    </w:p>
    <w:p w:rsidR="001D530C" w:rsidRDefault="001D530C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malloc</w:t>
      </w:r>
      <w:r>
        <w:rPr>
          <w:rFonts w:hint="eastAsia"/>
        </w:rPr>
        <w:t>向系统申请所需内存。</w:t>
      </w:r>
    </w:p>
    <w:p w:rsidR="001D530C" w:rsidRDefault="001D530C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向内存池申请</w:t>
      </w:r>
      <w:r>
        <w:rPr>
          <w:rFonts w:hint="eastAsia"/>
        </w:rPr>
        <w:t>ngx_pool_large_t</w:t>
      </w:r>
      <w:r>
        <w:rPr>
          <w:rFonts w:hint="eastAsia"/>
        </w:rPr>
        <w:t>结构体。</w:t>
      </w:r>
    </w:p>
    <w:p w:rsidR="001D530C" w:rsidRDefault="001D530C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ngx_pool_large_t</w:t>
      </w:r>
      <w:r>
        <w:rPr>
          <w:rFonts w:hint="eastAsia"/>
        </w:rPr>
        <w:t>挂入大内存管理链表。</w:t>
      </w:r>
    </w:p>
    <w:p w:rsidR="001D530C" w:rsidRDefault="001D530C" w:rsidP="00475B70">
      <w:pPr>
        <w:pStyle w:val="BodyTextFirstIndent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分配完成</w:t>
      </w:r>
    </w:p>
    <w:p w:rsidR="000A21DD" w:rsidRDefault="000A21DD" w:rsidP="000A21DD">
      <w:pPr>
        <w:pStyle w:val="Heading2"/>
        <w:rPr>
          <w:rFonts w:hint="eastAsia"/>
        </w:rPr>
      </w:pPr>
      <w:r>
        <w:rPr>
          <w:rFonts w:hint="eastAsia"/>
        </w:rPr>
        <w:t>释放大内存</w:t>
      </w:r>
    </w:p>
    <w:p w:rsidR="000A21DD" w:rsidRDefault="00B63E87" w:rsidP="00B63E87">
      <w:pPr>
        <w:pStyle w:val="BodyTextFirstIndent"/>
        <w:tabs>
          <w:tab w:val="left" w:pos="1410"/>
          <w:tab w:val="left" w:pos="7005"/>
        </w:tabs>
        <w:ind w:left="420" w:firstLineChars="0" w:firstLine="0"/>
        <w:rPr>
          <w:rFonts w:hint="eastAsia"/>
        </w:rPr>
      </w:pPr>
      <w:r>
        <w:rPr>
          <w:rFonts w:hint="eastAsia"/>
        </w:rPr>
        <w:t>从大内存管理链表中找到并删除</w:t>
      </w:r>
      <w:r>
        <w:rPr>
          <w:rFonts w:hint="eastAsia"/>
        </w:rPr>
        <w:t>ngx_pool_large_t</w:t>
      </w:r>
      <w:r>
        <w:rPr>
          <w:rFonts w:hint="eastAsia"/>
        </w:rPr>
        <w:t>，调用</w:t>
      </w:r>
      <w:r>
        <w:rPr>
          <w:rFonts w:hint="eastAsia"/>
        </w:rPr>
        <w:t>free</w:t>
      </w:r>
      <w:r>
        <w:rPr>
          <w:rFonts w:hint="eastAsia"/>
        </w:rPr>
        <w:t>向系统释放内存。</w:t>
      </w:r>
      <w:r>
        <w:rPr>
          <w:rFonts w:hint="eastAsia"/>
        </w:rPr>
        <w:t>ngx_pool_large_t</w:t>
      </w:r>
      <w:r>
        <w:rPr>
          <w:rFonts w:hint="eastAsia"/>
        </w:rPr>
        <w:t>不会被释放。</w:t>
      </w:r>
    </w:p>
    <w:p w:rsidR="00613A0F" w:rsidRDefault="00613A0F" w:rsidP="00613A0F">
      <w:pPr>
        <w:pStyle w:val="Heading2"/>
        <w:rPr>
          <w:rFonts w:hint="eastAsia"/>
        </w:rPr>
      </w:pPr>
      <w:r>
        <w:rPr>
          <w:rFonts w:hint="eastAsia"/>
        </w:rPr>
        <w:t>内存池用法</w:t>
      </w:r>
    </w:p>
    <w:p w:rsidR="00FE4394" w:rsidRDefault="00FE4394" w:rsidP="00FE439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运行时会产生具有生命周期的对象。</w:t>
      </w:r>
    </w:p>
    <w:p w:rsidR="00FE4394" w:rsidRDefault="00FE4394" w:rsidP="00475B70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ngx_cycle_t </w:t>
      </w:r>
    </w:p>
    <w:p w:rsidR="00FE4394" w:rsidRDefault="00FE4394" w:rsidP="00FE4394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生命周期是</w:t>
      </w:r>
      <w:r>
        <w:rPr>
          <w:rFonts w:hint="eastAsia"/>
        </w:rPr>
        <w:t>Nginx</w:t>
      </w:r>
      <w:r>
        <w:rPr>
          <w:rFonts w:hint="eastAsia"/>
        </w:rPr>
        <w:t>整个过程，包含配置参数等数据。</w:t>
      </w:r>
      <w:r w:rsidR="00F15E00">
        <w:rPr>
          <w:rFonts w:hint="eastAsia"/>
        </w:rPr>
        <w:t>ngx_cycle_t</w:t>
      </w:r>
      <w:r w:rsidR="00F15E00">
        <w:rPr>
          <w:rFonts w:hint="eastAsia"/>
        </w:rPr>
        <w:t>有一个专用的内存池，配置参数从此分配。</w:t>
      </w:r>
    </w:p>
    <w:p w:rsidR="00F15E00" w:rsidRPr="00F15E00" w:rsidRDefault="00F15E00" w:rsidP="00FE4394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进程结束时，统一释放。</w:t>
      </w:r>
    </w:p>
    <w:p w:rsidR="00FE4394" w:rsidRDefault="00FE4394" w:rsidP="00475B70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ngx_conf_t</w:t>
      </w:r>
    </w:p>
    <w:p w:rsidR="00F15E00" w:rsidRDefault="00F15E00" w:rsidP="00F15E0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生命周期是解析配置文件过程。由于解析配置文件过程中，需要临时保存指令名、指令参数等数据。于是</w:t>
      </w:r>
    </w:p>
    <w:p w:rsidR="00F15E00" w:rsidRDefault="00F15E00" w:rsidP="00F15E0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ngx_conf_t</w:t>
      </w:r>
      <w:r>
        <w:rPr>
          <w:rFonts w:hint="eastAsia"/>
        </w:rPr>
        <w:t>也有一个专用的内存池。解析配置文件完成后，统一释放。</w:t>
      </w:r>
    </w:p>
    <w:p w:rsidR="00FE4394" w:rsidRDefault="00FE4394" w:rsidP="00475B70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ngx_connection_t</w:t>
      </w:r>
    </w:p>
    <w:p w:rsidR="00F15E00" w:rsidRDefault="00F15E00" w:rsidP="00F15E0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ngx_connection_t</w:t>
      </w:r>
      <w:r>
        <w:rPr>
          <w:rFonts w:hint="eastAsia"/>
        </w:rPr>
        <w:t>生命周期内的数据，由</w:t>
      </w:r>
      <w:r>
        <w:rPr>
          <w:rFonts w:hint="eastAsia"/>
        </w:rPr>
        <w:t>ngx_connection_t</w:t>
      </w:r>
      <w:r>
        <w:rPr>
          <w:rFonts w:hint="eastAsia"/>
        </w:rPr>
        <w:t>专用的内存池分配。连接断开后，统一释放。</w:t>
      </w:r>
    </w:p>
    <w:p w:rsidR="00FE4394" w:rsidRDefault="00FE4394" w:rsidP="00475B70">
      <w:pPr>
        <w:pStyle w:val="BodyTextFirstIndent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ngx_http_request</w:t>
      </w:r>
    </w:p>
    <w:p w:rsidR="00F15E00" w:rsidRDefault="00F15E00" w:rsidP="00F15E0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每收到一个</w:t>
      </w:r>
      <w:r>
        <w:rPr>
          <w:rFonts w:hint="eastAsia"/>
        </w:rPr>
        <w:t>HTTP</w:t>
      </w:r>
      <w:r>
        <w:rPr>
          <w:rFonts w:hint="eastAsia"/>
        </w:rPr>
        <w:t>请求，则创建一个专用内存池</w:t>
      </w:r>
      <w:r w:rsidR="00DE0728">
        <w:rPr>
          <w:rFonts w:hint="eastAsia"/>
        </w:rPr>
        <w:t>，负责分配</w:t>
      </w:r>
      <w:r w:rsidR="00DE0728">
        <w:rPr>
          <w:rFonts w:hint="eastAsia"/>
        </w:rPr>
        <w:t>HTTP</w:t>
      </w:r>
      <w:r w:rsidR="00DE0728">
        <w:rPr>
          <w:rFonts w:hint="eastAsia"/>
        </w:rPr>
        <w:t>请求生命周期内的数据</w:t>
      </w:r>
      <w:r>
        <w:rPr>
          <w:rFonts w:hint="eastAsia"/>
        </w:rPr>
        <w:t>。</w:t>
      </w:r>
      <w:r>
        <w:rPr>
          <w:rFonts w:hint="eastAsia"/>
        </w:rPr>
        <w:t>HTTP</w:t>
      </w:r>
      <w:r>
        <w:rPr>
          <w:rFonts w:hint="eastAsia"/>
        </w:rPr>
        <w:t>请求处理完成，统一释放。</w:t>
      </w:r>
    </w:p>
    <w:p w:rsidR="00400431" w:rsidRDefault="00400431" w:rsidP="00400431">
      <w:pPr>
        <w:pStyle w:val="Heading2"/>
        <w:rPr>
          <w:rFonts w:hint="eastAsia"/>
        </w:rPr>
      </w:pPr>
      <w:r>
        <w:rPr>
          <w:rFonts w:hint="eastAsia"/>
        </w:rPr>
        <w:t>分析</w:t>
      </w:r>
    </w:p>
    <w:p w:rsidR="0057691B" w:rsidRDefault="0057691B" w:rsidP="0057691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内存池合并了小内存的分配与释放，向系统申请和释放的内存都不是小内存，可以有效防止</w:t>
      </w:r>
      <w:r w:rsidR="00475B70">
        <w:rPr>
          <w:rFonts w:hint="eastAsia"/>
        </w:rPr>
        <w:t>产生大量</w:t>
      </w:r>
      <w:r>
        <w:rPr>
          <w:rFonts w:hint="eastAsia"/>
        </w:rPr>
        <w:t>系统内存碎片。</w:t>
      </w:r>
    </w:p>
    <w:p w:rsidR="0057691B" w:rsidRPr="0057691B" w:rsidRDefault="0057691B" w:rsidP="0057691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内存池不立即释放小内存而是统一释放，</w:t>
      </w:r>
      <w:r w:rsidR="003312AA">
        <w:rPr>
          <w:rFonts w:hint="eastAsia"/>
        </w:rPr>
        <w:t>它</w:t>
      </w:r>
      <w:r>
        <w:rPr>
          <w:rFonts w:hint="eastAsia"/>
        </w:rPr>
        <w:t>以牺牲小内存为代价，简化了内存管理算法，提高了效率。</w:t>
      </w:r>
    </w:p>
    <w:p w:rsidR="001A3166" w:rsidRDefault="001A3166" w:rsidP="001A3166">
      <w:pPr>
        <w:pStyle w:val="Heading1"/>
        <w:rPr>
          <w:rFonts w:hint="eastAsia"/>
        </w:rPr>
      </w:pPr>
      <w:r>
        <w:rPr>
          <w:rFonts w:hint="eastAsia"/>
        </w:rPr>
        <w:t>共享内存</w:t>
      </w:r>
    </w:p>
    <w:p w:rsidR="006B7B93" w:rsidRPr="006B7B93" w:rsidRDefault="000F0EAF" w:rsidP="006B7B9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[TODO]</w:t>
      </w:r>
    </w:p>
    <w:p w:rsidR="00233B47" w:rsidRDefault="00233B47" w:rsidP="00233B47">
      <w:pPr>
        <w:pStyle w:val="Heading1"/>
        <w:rPr>
          <w:rFonts w:hint="eastAsia"/>
        </w:rPr>
      </w:pPr>
      <w:r>
        <w:rPr>
          <w:rFonts w:hint="eastAsia"/>
        </w:rPr>
        <w:t>Slab</w:t>
      </w:r>
    </w:p>
    <w:p w:rsidR="006B7B93" w:rsidRPr="006B7B93" w:rsidRDefault="00E92784" w:rsidP="006B7B93">
      <w:pPr>
        <w:pStyle w:val="BodyTextFirstIndent"/>
        <w:ind w:firstLine="420"/>
      </w:pPr>
      <w:r>
        <w:rPr>
          <w:rFonts w:hint="eastAsia"/>
        </w:rPr>
        <w:t>[</w:t>
      </w:r>
      <w:r w:rsidR="009501D3">
        <w:rPr>
          <w:rFonts w:hint="eastAsia"/>
        </w:rPr>
        <w:t>TODO</w:t>
      </w:r>
      <w:r>
        <w:rPr>
          <w:rFonts w:hint="eastAsia"/>
        </w:rPr>
        <w:t>]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093F5C" w:rsidP="0086170D">
      <w:pPr>
        <w:ind w:firstLine="420"/>
      </w:pPr>
      <w:r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06E62"/>
    <w:rsid w:val="00062EF6"/>
    <w:rsid w:val="000630FB"/>
    <w:rsid w:val="00081CDF"/>
    <w:rsid w:val="00093F5C"/>
    <w:rsid w:val="00093FDC"/>
    <w:rsid w:val="000A21DD"/>
    <w:rsid w:val="000F0EAF"/>
    <w:rsid w:val="00107FBD"/>
    <w:rsid w:val="0013420B"/>
    <w:rsid w:val="00155EB6"/>
    <w:rsid w:val="00157F86"/>
    <w:rsid w:val="001979E5"/>
    <w:rsid w:val="001A3166"/>
    <w:rsid w:val="001C1C54"/>
    <w:rsid w:val="001C7BEA"/>
    <w:rsid w:val="001D40C5"/>
    <w:rsid w:val="001D530C"/>
    <w:rsid w:val="001F456A"/>
    <w:rsid w:val="00206DA4"/>
    <w:rsid w:val="002156C2"/>
    <w:rsid w:val="00233B47"/>
    <w:rsid w:val="0023585E"/>
    <w:rsid w:val="00242A8A"/>
    <w:rsid w:val="0025532A"/>
    <w:rsid w:val="002672EB"/>
    <w:rsid w:val="002C3D53"/>
    <w:rsid w:val="002C6664"/>
    <w:rsid w:val="002E3594"/>
    <w:rsid w:val="002E5A5E"/>
    <w:rsid w:val="002F4F08"/>
    <w:rsid w:val="00314754"/>
    <w:rsid w:val="003312AA"/>
    <w:rsid w:val="00332169"/>
    <w:rsid w:val="00397779"/>
    <w:rsid w:val="00400431"/>
    <w:rsid w:val="004110BF"/>
    <w:rsid w:val="00442727"/>
    <w:rsid w:val="004554CC"/>
    <w:rsid w:val="00465F91"/>
    <w:rsid w:val="00475B70"/>
    <w:rsid w:val="004901C2"/>
    <w:rsid w:val="004A2380"/>
    <w:rsid w:val="004A5822"/>
    <w:rsid w:val="004A7391"/>
    <w:rsid w:val="004B2803"/>
    <w:rsid w:val="004E1A5D"/>
    <w:rsid w:val="005547EB"/>
    <w:rsid w:val="00557AA1"/>
    <w:rsid w:val="0057691B"/>
    <w:rsid w:val="005B79CC"/>
    <w:rsid w:val="005C7341"/>
    <w:rsid w:val="005E114C"/>
    <w:rsid w:val="005E17B6"/>
    <w:rsid w:val="00613A0F"/>
    <w:rsid w:val="006756D3"/>
    <w:rsid w:val="006A4684"/>
    <w:rsid w:val="006A487C"/>
    <w:rsid w:val="006B7B93"/>
    <w:rsid w:val="006C4C09"/>
    <w:rsid w:val="006E6550"/>
    <w:rsid w:val="00737D95"/>
    <w:rsid w:val="00765EB8"/>
    <w:rsid w:val="00770AAD"/>
    <w:rsid w:val="00776965"/>
    <w:rsid w:val="00777F42"/>
    <w:rsid w:val="007A1808"/>
    <w:rsid w:val="007C2D1B"/>
    <w:rsid w:val="0086170D"/>
    <w:rsid w:val="00870A94"/>
    <w:rsid w:val="008B367F"/>
    <w:rsid w:val="008F6904"/>
    <w:rsid w:val="0091187D"/>
    <w:rsid w:val="00922800"/>
    <w:rsid w:val="009501D3"/>
    <w:rsid w:val="00953B1C"/>
    <w:rsid w:val="00955549"/>
    <w:rsid w:val="00964C30"/>
    <w:rsid w:val="00987478"/>
    <w:rsid w:val="00994D61"/>
    <w:rsid w:val="009C5934"/>
    <w:rsid w:val="009C68C1"/>
    <w:rsid w:val="009F11E1"/>
    <w:rsid w:val="00A22DDD"/>
    <w:rsid w:val="00A5687D"/>
    <w:rsid w:val="00A90B2F"/>
    <w:rsid w:val="00AD077F"/>
    <w:rsid w:val="00B0644D"/>
    <w:rsid w:val="00B45291"/>
    <w:rsid w:val="00B4671A"/>
    <w:rsid w:val="00B56691"/>
    <w:rsid w:val="00B63E87"/>
    <w:rsid w:val="00B72FBD"/>
    <w:rsid w:val="00B96CC7"/>
    <w:rsid w:val="00BB5FF7"/>
    <w:rsid w:val="00BF4482"/>
    <w:rsid w:val="00C66132"/>
    <w:rsid w:val="00C740EA"/>
    <w:rsid w:val="00CB7FBA"/>
    <w:rsid w:val="00CD299D"/>
    <w:rsid w:val="00CF7DB5"/>
    <w:rsid w:val="00D057E3"/>
    <w:rsid w:val="00D32CDF"/>
    <w:rsid w:val="00D66958"/>
    <w:rsid w:val="00D75E5A"/>
    <w:rsid w:val="00D80A3C"/>
    <w:rsid w:val="00DC181C"/>
    <w:rsid w:val="00DE0728"/>
    <w:rsid w:val="00DF4476"/>
    <w:rsid w:val="00E92784"/>
    <w:rsid w:val="00EB5D76"/>
    <w:rsid w:val="00F15E00"/>
    <w:rsid w:val="00F42F23"/>
    <w:rsid w:val="00F501EA"/>
    <w:rsid w:val="00FA2955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564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74</cp:revision>
  <dcterms:created xsi:type="dcterms:W3CDTF">2013-01-16T01:34:00Z</dcterms:created>
  <dcterms:modified xsi:type="dcterms:W3CDTF">2013-02-06T07:53:00Z</dcterms:modified>
</cp:coreProperties>
</file>