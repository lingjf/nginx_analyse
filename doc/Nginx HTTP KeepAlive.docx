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82F2D">
        <w:rPr>
          <w:rFonts w:hint="eastAsia"/>
        </w:rPr>
        <w:t>KeepAlive</w:t>
      </w:r>
    </w:p>
    <w:p w:rsidR="00725479" w:rsidRDefault="003F44B9" w:rsidP="000630FB">
      <w:pPr>
        <w:pStyle w:val="Heading1"/>
      </w:pPr>
      <w:r>
        <w:rPr>
          <w:rFonts w:hint="eastAsia"/>
        </w:rPr>
        <w:t>概述</w:t>
      </w:r>
    </w:p>
    <w:p w:rsidR="00E34E53" w:rsidRDefault="00983F77" w:rsidP="00983F77">
      <w:pPr>
        <w:pStyle w:val="BodyTextFirstIndent"/>
        <w:tabs>
          <w:tab w:val="left" w:pos="1275"/>
        </w:tabs>
        <w:ind w:firstLineChars="0" w:firstLine="420"/>
      </w:pPr>
      <w:r>
        <w:rPr>
          <w:rFonts w:hint="eastAsia"/>
        </w:rPr>
        <w:t>通过对</w:t>
      </w:r>
      <w:r w:rsidR="007C0A61">
        <w:rPr>
          <w:rFonts w:hint="eastAsia"/>
        </w:rPr>
        <w:t xml:space="preserve">TCP </w:t>
      </w:r>
      <w:r>
        <w:rPr>
          <w:rFonts w:hint="eastAsia"/>
        </w:rPr>
        <w:t>Connection</w:t>
      </w:r>
      <w:r>
        <w:rPr>
          <w:rFonts w:hint="eastAsia"/>
        </w:rPr>
        <w:t>的重用，可以避免频繁连接，提高性能。</w:t>
      </w:r>
      <w:r>
        <w:rPr>
          <w:rFonts w:hint="eastAsia"/>
        </w:rPr>
        <w:t>KeepAlive</w:t>
      </w:r>
      <w:r>
        <w:rPr>
          <w:rFonts w:hint="eastAsia"/>
        </w:rPr>
        <w:t>就是重用</w:t>
      </w:r>
      <w:r w:rsidR="00DE213F">
        <w:rPr>
          <w:rFonts w:hint="eastAsia"/>
        </w:rPr>
        <w:t xml:space="preserve">TCP </w:t>
      </w:r>
      <w:r>
        <w:rPr>
          <w:rFonts w:hint="eastAsia"/>
        </w:rPr>
        <w:t>Connection</w:t>
      </w:r>
      <w:r>
        <w:rPr>
          <w:rFonts w:hint="eastAsia"/>
        </w:rPr>
        <w:t>的机制。</w:t>
      </w:r>
    </w:p>
    <w:p w:rsidR="00983F77" w:rsidRDefault="00983F77" w:rsidP="00983F77">
      <w:pPr>
        <w:pStyle w:val="Heading1"/>
      </w:pPr>
      <w:r>
        <w:rPr>
          <w:rFonts w:hint="eastAsia"/>
        </w:rPr>
        <w:t xml:space="preserve">Socket </w:t>
      </w:r>
      <w:r w:rsidR="00A97224">
        <w:rPr>
          <w:rFonts w:hint="eastAsia"/>
        </w:rPr>
        <w:t>KeepAlive</w:t>
      </w:r>
    </w:p>
    <w:p w:rsidR="00D75212" w:rsidRDefault="00D75212" w:rsidP="00D75212">
      <w:pPr>
        <w:pStyle w:val="BodyTextFirstIndent"/>
        <w:ind w:firstLine="420"/>
      </w:pPr>
      <w:r>
        <w:rPr>
          <w:rFonts w:hint="eastAsia"/>
        </w:rPr>
        <w:t>TCP</w:t>
      </w:r>
      <w:r>
        <w:rPr>
          <w:rFonts w:hint="eastAsia"/>
        </w:rPr>
        <w:t>协议对</w:t>
      </w:r>
      <w:r>
        <w:rPr>
          <w:rFonts w:hint="eastAsia"/>
        </w:rPr>
        <w:t>TCP Socket KeepAlive</w:t>
      </w:r>
      <w:r>
        <w:rPr>
          <w:rFonts w:hint="eastAsia"/>
        </w:rPr>
        <w:t>提供了支持。</w:t>
      </w:r>
      <w:r w:rsidR="0058526D">
        <w:rPr>
          <w:rFonts w:hint="eastAsia"/>
        </w:rPr>
        <w:t>在</w:t>
      </w:r>
      <w:r w:rsidR="0058526D">
        <w:rPr>
          <w:rFonts w:hint="eastAsia"/>
        </w:rPr>
        <w:t>TCP Connection</w:t>
      </w:r>
      <w:r w:rsidR="0058526D">
        <w:rPr>
          <w:rFonts w:hint="eastAsia"/>
        </w:rPr>
        <w:t>设一个</w:t>
      </w:r>
      <w:r w:rsidR="0058526D">
        <w:rPr>
          <w:rFonts w:hint="eastAsia"/>
        </w:rPr>
        <w:t>Timer</w:t>
      </w:r>
      <w:r w:rsidR="0058526D">
        <w:rPr>
          <w:rFonts w:hint="eastAsia"/>
        </w:rPr>
        <w:t>，当</w:t>
      </w:r>
      <w:r w:rsidR="0058526D">
        <w:rPr>
          <w:rFonts w:hint="eastAsia"/>
        </w:rPr>
        <w:t>Timer</w:t>
      </w:r>
      <w:r w:rsidR="0058526D">
        <w:rPr>
          <w:rFonts w:hint="eastAsia"/>
        </w:rPr>
        <w:t>触发时，发送一个数据长度为零</w:t>
      </w:r>
      <w:r w:rsidR="008C1652">
        <w:rPr>
          <w:rFonts w:hint="eastAsia"/>
        </w:rPr>
        <w:t>需</w:t>
      </w:r>
      <w:r w:rsidR="008C1652">
        <w:rPr>
          <w:rFonts w:hint="eastAsia"/>
        </w:rPr>
        <w:t>ACK</w:t>
      </w:r>
      <w:r w:rsidR="0058526D">
        <w:rPr>
          <w:rFonts w:hint="eastAsia"/>
        </w:rPr>
        <w:t>的</w:t>
      </w:r>
      <w:r w:rsidR="006B5D3D">
        <w:rPr>
          <w:rFonts w:hint="eastAsia"/>
        </w:rPr>
        <w:t>包，对端返回一个确认包。</w:t>
      </w:r>
    </w:p>
    <w:p w:rsidR="006B5D3D" w:rsidRDefault="006B5D3D" w:rsidP="00D75212">
      <w:pPr>
        <w:pStyle w:val="BodyTextFirstIndent"/>
        <w:ind w:firstLine="420"/>
      </w:pPr>
      <w:r>
        <w:rPr>
          <w:rFonts w:hint="eastAsia"/>
        </w:rPr>
        <w:t>在</w:t>
      </w:r>
      <w:r>
        <w:rPr>
          <w:rFonts w:hint="eastAsia"/>
        </w:rPr>
        <w:t>TCP Connection</w:t>
      </w:r>
      <w:r>
        <w:rPr>
          <w:rFonts w:hint="eastAsia"/>
        </w:rPr>
        <w:t>设另一个</w:t>
      </w:r>
      <w:r>
        <w:rPr>
          <w:rFonts w:hint="eastAsia"/>
        </w:rPr>
        <w:t>Timer</w:t>
      </w:r>
      <w:r>
        <w:rPr>
          <w:rFonts w:hint="eastAsia"/>
        </w:rPr>
        <w:t>，当这个</w:t>
      </w:r>
      <w:r>
        <w:rPr>
          <w:rFonts w:hint="eastAsia"/>
        </w:rPr>
        <w:t>Timer</w:t>
      </w:r>
      <w:r>
        <w:rPr>
          <w:rFonts w:hint="eastAsia"/>
        </w:rPr>
        <w:t>触发时，说明</w:t>
      </w:r>
      <w:r>
        <w:rPr>
          <w:rFonts w:hint="eastAsia"/>
        </w:rPr>
        <w:t>Connection</w:t>
      </w:r>
      <w:r>
        <w:rPr>
          <w:rFonts w:hint="eastAsia"/>
        </w:rPr>
        <w:t>已断，则</w:t>
      </w:r>
      <w:r>
        <w:rPr>
          <w:rFonts w:hint="eastAsia"/>
        </w:rPr>
        <w:t>close</w:t>
      </w:r>
      <w:r>
        <w:rPr>
          <w:rFonts w:hint="eastAsia"/>
        </w:rPr>
        <w:t>这个</w:t>
      </w:r>
      <w:r>
        <w:rPr>
          <w:rFonts w:hint="eastAsia"/>
        </w:rPr>
        <w:t>Connection</w:t>
      </w:r>
      <w:r>
        <w:rPr>
          <w:rFonts w:hint="eastAsia"/>
        </w:rPr>
        <w:t>。</w:t>
      </w:r>
    </w:p>
    <w:p w:rsidR="00546A7C" w:rsidRDefault="005927D1" w:rsidP="00D75212">
      <w:pPr>
        <w:pStyle w:val="BodyTextFirstIndent"/>
        <w:ind w:firstLine="420"/>
      </w:pPr>
      <w:hyperlink r:id="rId5" w:history="1">
        <w:r w:rsidR="00546A7C">
          <w:rPr>
            <w:rStyle w:val="Hyperlink"/>
          </w:rPr>
          <w:t>http://tldp.org/HOWTO/html_single/TCP-Keepalive-HOWTO/</w:t>
        </w:r>
      </w:hyperlink>
    </w:p>
    <w:p w:rsidR="00AB6934" w:rsidRDefault="00AB6934" w:rsidP="00AB6934">
      <w:pPr>
        <w:pStyle w:val="Heading1"/>
      </w:pPr>
      <w:r>
        <w:rPr>
          <w:rFonts w:hint="eastAsia"/>
        </w:rPr>
        <w:t>Connections</w:t>
      </w:r>
    </w:p>
    <w:p w:rsidR="00916014" w:rsidRPr="00916014" w:rsidRDefault="00916014" w:rsidP="00916014">
      <w:pPr>
        <w:pStyle w:val="BodyTextFirstIndent"/>
        <w:ind w:firstLine="42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-3438525</wp:posOffset>
            </wp:positionV>
            <wp:extent cx="5591175" cy="3629025"/>
            <wp:effectExtent l="19050" t="0" r="9525" b="0"/>
            <wp:wrapTopAndBottom/>
            <wp:docPr id="2" name="Picture 1" descr="ngx_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gx_connection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6014" w:rsidRDefault="00916014" w:rsidP="00916014">
      <w:pPr>
        <w:ind w:left="420"/>
      </w:pPr>
      <w:r>
        <w:rPr>
          <w:rFonts w:hint="eastAsia"/>
        </w:rPr>
        <w:t>ngx_connection_t</w:t>
      </w:r>
      <w:r>
        <w:rPr>
          <w:rFonts w:hint="eastAsia"/>
        </w:rPr>
        <w:t>是管理</w:t>
      </w:r>
      <w:r w:rsidR="00E86B72">
        <w:rPr>
          <w:rFonts w:hint="eastAsia"/>
        </w:rPr>
        <w:t>TCP Connection</w:t>
      </w:r>
      <w:r>
        <w:rPr>
          <w:rFonts w:hint="eastAsia"/>
        </w:rPr>
        <w:t>的数据结构。</w:t>
      </w:r>
      <w:r w:rsidR="00836554">
        <w:rPr>
          <w:rFonts w:hint="eastAsia"/>
        </w:rPr>
        <w:t>它在</w:t>
      </w:r>
      <w:r w:rsidR="00836554">
        <w:rPr>
          <w:rFonts w:hint="eastAsia"/>
        </w:rPr>
        <w:t>Nginx</w:t>
      </w:r>
      <w:r w:rsidR="00832C15">
        <w:rPr>
          <w:rFonts w:hint="eastAsia"/>
        </w:rPr>
        <w:t xml:space="preserve"> Worker</w:t>
      </w:r>
      <w:r w:rsidR="00832C15">
        <w:rPr>
          <w:rFonts w:hint="eastAsia"/>
        </w:rPr>
        <w:t>进程</w:t>
      </w:r>
      <w:r w:rsidR="00836554">
        <w:rPr>
          <w:rFonts w:hint="eastAsia"/>
        </w:rPr>
        <w:t>启动时全部分配好资源，并由</w:t>
      </w:r>
      <w:r w:rsidR="00836554">
        <w:rPr>
          <w:rFonts w:hint="eastAsia"/>
        </w:rPr>
        <w:t>ngx_cycle_t</w:t>
      </w:r>
      <w:r w:rsidR="00836554">
        <w:rPr>
          <w:rFonts w:hint="eastAsia"/>
        </w:rPr>
        <w:t>管理。</w:t>
      </w:r>
    </w:p>
    <w:p w:rsidR="00320208" w:rsidRDefault="00320208" w:rsidP="00320208">
      <w:pPr>
        <w:pStyle w:val="ListParagraph"/>
        <w:numPr>
          <w:ilvl w:val="0"/>
          <w:numId w:val="14"/>
        </w:numPr>
      </w:pPr>
      <w:r>
        <w:rPr>
          <w:rFonts w:hint="eastAsia"/>
        </w:rPr>
        <w:t>connections</w:t>
      </w:r>
    </w:p>
    <w:p w:rsidR="00320208" w:rsidRDefault="00320208" w:rsidP="00320208">
      <w:pPr>
        <w:pStyle w:val="ListParagraph"/>
        <w:ind w:left="1140"/>
      </w:pPr>
      <w:r>
        <w:rPr>
          <w:rFonts w:hint="eastAsia"/>
        </w:rPr>
        <w:t>所有的预分配的</w:t>
      </w:r>
      <w:r>
        <w:rPr>
          <w:rFonts w:hint="eastAsia"/>
        </w:rPr>
        <w:t>ngx_connection_t</w:t>
      </w:r>
      <w:r>
        <w:rPr>
          <w:rFonts w:hint="eastAsia"/>
        </w:rPr>
        <w:t>。</w:t>
      </w:r>
    </w:p>
    <w:p w:rsidR="00320208" w:rsidRDefault="00320208" w:rsidP="00320208">
      <w:pPr>
        <w:pStyle w:val="ListParagraph"/>
        <w:numPr>
          <w:ilvl w:val="0"/>
          <w:numId w:val="14"/>
        </w:numPr>
      </w:pPr>
      <w:r>
        <w:rPr>
          <w:rFonts w:hint="eastAsia"/>
        </w:rPr>
        <w:t>free_connections</w:t>
      </w:r>
    </w:p>
    <w:p w:rsidR="00FE4902" w:rsidRDefault="00FE4902" w:rsidP="00FE4902">
      <w:pPr>
        <w:pStyle w:val="ListParagraph"/>
        <w:ind w:left="1140"/>
      </w:pPr>
      <w:r>
        <w:rPr>
          <w:rFonts w:hint="eastAsia"/>
        </w:rPr>
        <w:t>空闲的</w:t>
      </w:r>
      <w:r>
        <w:rPr>
          <w:rFonts w:hint="eastAsia"/>
        </w:rPr>
        <w:t>ngx_connection_t</w:t>
      </w:r>
      <w:r>
        <w:rPr>
          <w:rFonts w:hint="eastAsia"/>
        </w:rPr>
        <w:t>（</w:t>
      </w:r>
      <w:r>
        <w:rPr>
          <w:rFonts w:hint="eastAsia"/>
        </w:rPr>
        <w:t>socket</w:t>
      </w:r>
      <w:r>
        <w:rPr>
          <w:rFonts w:hint="eastAsia"/>
        </w:rPr>
        <w:t>已关闭的）</w:t>
      </w:r>
      <w:r w:rsidR="008F1515">
        <w:rPr>
          <w:rFonts w:hint="eastAsia"/>
        </w:rPr>
        <w:t>列表</w:t>
      </w:r>
      <w:r>
        <w:rPr>
          <w:rFonts w:hint="eastAsia"/>
        </w:rPr>
        <w:t>，可被直接使用。</w:t>
      </w:r>
    </w:p>
    <w:p w:rsidR="00320208" w:rsidRDefault="00320208" w:rsidP="00320208">
      <w:pPr>
        <w:pStyle w:val="ListParagraph"/>
        <w:numPr>
          <w:ilvl w:val="0"/>
          <w:numId w:val="14"/>
        </w:numPr>
      </w:pPr>
      <w:r>
        <w:rPr>
          <w:rFonts w:hint="eastAsia"/>
        </w:rPr>
        <w:t>reusable_connections</w:t>
      </w:r>
    </w:p>
    <w:p w:rsidR="00813AF9" w:rsidRDefault="00813AF9" w:rsidP="00813AF9">
      <w:pPr>
        <w:pStyle w:val="ListParagraph"/>
        <w:ind w:left="1140"/>
      </w:pPr>
      <w:r>
        <w:rPr>
          <w:rFonts w:hint="eastAsia"/>
        </w:rPr>
        <w:t>socket</w:t>
      </w:r>
      <w:r>
        <w:rPr>
          <w:rFonts w:hint="eastAsia"/>
        </w:rPr>
        <w:t>在工作</w:t>
      </w:r>
      <w:r>
        <w:rPr>
          <w:rFonts w:hint="eastAsia"/>
        </w:rPr>
        <w:t>event</w:t>
      </w:r>
      <w:r>
        <w:rPr>
          <w:rFonts w:hint="eastAsia"/>
        </w:rPr>
        <w:t>还在监听的</w:t>
      </w:r>
      <w:r>
        <w:rPr>
          <w:rFonts w:hint="eastAsia"/>
        </w:rPr>
        <w:t>ngx_connection_t</w:t>
      </w:r>
      <w:r>
        <w:rPr>
          <w:rFonts w:hint="eastAsia"/>
        </w:rPr>
        <w:t>，用于</w:t>
      </w:r>
      <w:r>
        <w:rPr>
          <w:rFonts w:hint="eastAsia"/>
        </w:rPr>
        <w:t>KeepAlive</w:t>
      </w:r>
      <w:r>
        <w:rPr>
          <w:rFonts w:hint="eastAsia"/>
        </w:rPr>
        <w:t>功能，当</w:t>
      </w:r>
      <w:r>
        <w:rPr>
          <w:rFonts w:hint="eastAsia"/>
        </w:rPr>
        <w:t>socket</w:t>
      </w:r>
      <w:r>
        <w:rPr>
          <w:rFonts w:hint="eastAsia"/>
        </w:rPr>
        <w:t>有数据到达时，回调函数即把它</w:t>
      </w:r>
    </w:p>
    <w:p w:rsidR="00813AF9" w:rsidRDefault="00813AF9" w:rsidP="00813AF9">
      <w:pPr>
        <w:pStyle w:val="ListParagraph"/>
        <w:ind w:left="1140"/>
      </w:pPr>
      <w:r>
        <w:rPr>
          <w:rFonts w:hint="eastAsia"/>
        </w:rPr>
        <w:t>从这个</w:t>
      </w:r>
      <w:r w:rsidR="008A0BD5">
        <w:rPr>
          <w:rFonts w:hint="eastAsia"/>
        </w:rPr>
        <w:t>队列</w:t>
      </w:r>
      <w:r>
        <w:rPr>
          <w:rFonts w:hint="eastAsia"/>
        </w:rPr>
        <w:t>移除，开始正常处理请求。</w:t>
      </w:r>
    </w:p>
    <w:p w:rsidR="00A96230" w:rsidRDefault="00A96230" w:rsidP="00813AF9">
      <w:pPr>
        <w:pStyle w:val="ListParagraph"/>
        <w:ind w:left="1140"/>
      </w:pPr>
      <w:r>
        <w:rPr>
          <w:rFonts w:hint="eastAsia"/>
        </w:rPr>
        <w:t>当空闲的</w:t>
      </w:r>
      <w:r>
        <w:rPr>
          <w:rFonts w:hint="eastAsia"/>
        </w:rPr>
        <w:t>ngx_connection_t</w:t>
      </w:r>
      <w:r>
        <w:rPr>
          <w:rFonts w:hint="eastAsia"/>
        </w:rPr>
        <w:t>资源不足时，会关闭这个</w:t>
      </w:r>
      <w:r w:rsidR="00FB1950">
        <w:rPr>
          <w:rFonts w:hint="eastAsia"/>
        </w:rPr>
        <w:t>队列</w:t>
      </w:r>
      <w:r>
        <w:rPr>
          <w:rFonts w:hint="eastAsia"/>
        </w:rPr>
        <w:t>中</w:t>
      </w:r>
      <w:r w:rsidR="00FB1950">
        <w:rPr>
          <w:rFonts w:hint="eastAsia"/>
        </w:rPr>
        <w:t>若干个</w:t>
      </w:r>
      <w:r>
        <w:rPr>
          <w:rFonts w:hint="eastAsia"/>
        </w:rPr>
        <w:t>ngx_connection_t</w:t>
      </w:r>
      <w:r>
        <w:rPr>
          <w:rFonts w:hint="eastAsia"/>
        </w:rPr>
        <w:t>（不监听事件、关闭</w:t>
      </w:r>
      <w:r>
        <w:rPr>
          <w:rFonts w:hint="eastAsia"/>
        </w:rPr>
        <w:t>socket</w:t>
      </w:r>
      <w:r>
        <w:rPr>
          <w:rFonts w:hint="eastAsia"/>
        </w:rPr>
        <w:t>），</w:t>
      </w:r>
    </w:p>
    <w:p w:rsidR="00A96230" w:rsidRPr="00A96230" w:rsidRDefault="00A96230" w:rsidP="00813AF9">
      <w:pPr>
        <w:pStyle w:val="ListParagraph"/>
        <w:ind w:left="1140"/>
      </w:pPr>
      <w:r>
        <w:rPr>
          <w:rFonts w:hint="eastAsia"/>
        </w:rPr>
        <w:t>并加入</w:t>
      </w:r>
      <w:r>
        <w:rPr>
          <w:rFonts w:hint="eastAsia"/>
        </w:rPr>
        <w:t>free_connections</w:t>
      </w:r>
      <w:r>
        <w:rPr>
          <w:rFonts w:hint="eastAsia"/>
        </w:rPr>
        <w:t>作为空闲资源使用。</w:t>
      </w:r>
    </w:p>
    <w:p w:rsidR="00546A7C" w:rsidRDefault="00FE776D" w:rsidP="00FE776D">
      <w:pPr>
        <w:pStyle w:val="Heading1"/>
      </w:pPr>
      <w:r>
        <w:rPr>
          <w:rFonts w:hint="eastAsia"/>
        </w:rPr>
        <w:t>Nginx KeepAlive</w:t>
      </w:r>
    </w:p>
    <w:p w:rsidR="00FE776D" w:rsidRPr="00FE776D" w:rsidRDefault="00AD17C0" w:rsidP="00FE776D">
      <w:pPr>
        <w:pStyle w:val="BodyTextFirstIndent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-5857875</wp:posOffset>
            </wp:positionV>
            <wp:extent cx="7343775" cy="6048375"/>
            <wp:effectExtent l="19050" t="0" r="9525" b="0"/>
            <wp:wrapTopAndBottom/>
            <wp:docPr id="1" name="Picture 0" descr="http_rele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tp_releas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E1A95" w:rsidRDefault="002E1A95" w:rsidP="002E1A95">
      <w:pPr>
        <w:pStyle w:val="Heading2"/>
      </w:pPr>
      <w:r>
        <w:rPr>
          <w:rFonts w:hint="eastAsia"/>
        </w:rPr>
        <w:t>无</w:t>
      </w:r>
      <w:r>
        <w:rPr>
          <w:rFonts w:hint="eastAsia"/>
        </w:rPr>
        <w:t>KeepAlive</w:t>
      </w:r>
    </w:p>
    <w:p w:rsidR="0085301B" w:rsidRDefault="0085301B" w:rsidP="0085301B">
      <w:pPr>
        <w:pStyle w:val="BodyTextFirstIndent"/>
        <w:ind w:firstLine="420"/>
      </w:pPr>
      <w:r>
        <w:rPr>
          <w:rFonts w:hint="eastAsia"/>
        </w:rPr>
        <w:t>如上图中线。</w:t>
      </w:r>
    </w:p>
    <w:p w:rsidR="00A51489" w:rsidRDefault="00A51489" w:rsidP="002631A0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ngx_http_request_t</w:t>
      </w:r>
      <w:r>
        <w:rPr>
          <w:rFonts w:hint="eastAsia"/>
        </w:rPr>
        <w:t>、</w:t>
      </w:r>
      <w:r>
        <w:rPr>
          <w:rFonts w:hint="eastAsia"/>
        </w:rPr>
        <w:t>ngx_buf_t</w:t>
      </w:r>
      <w:r>
        <w:rPr>
          <w:rFonts w:hint="eastAsia"/>
        </w:rPr>
        <w:t>等内存资源。</w:t>
      </w:r>
    </w:p>
    <w:p w:rsidR="000C26A8" w:rsidRDefault="000C26A8" w:rsidP="002631A0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不监听</w:t>
      </w:r>
      <w:r>
        <w:rPr>
          <w:rFonts w:hint="eastAsia"/>
        </w:rPr>
        <w:t>Accepted Socket</w:t>
      </w:r>
      <w:r>
        <w:rPr>
          <w:rFonts w:hint="eastAsia"/>
        </w:rPr>
        <w:t>的读写事件。</w:t>
      </w:r>
    </w:p>
    <w:p w:rsidR="00A51489" w:rsidRDefault="00A51489" w:rsidP="002631A0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ngx_connection_t</w:t>
      </w:r>
      <w:r>
        <w:rPr>
          <w:rFonts w:hint="eastAsia"/>
        </w:rPr>
        <w:t>中的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A51489" w:rsidRPr="00A51489" w:rsidRDefault="00A51489" w:rsidP="002631A0">
      <w:pPr>
        <w:pStyle w:val="BodyTextFirstIndent"/>
        <w:numPr>
          <w:ilvl w:val="0"/>
          <w:numId w:val="12"/>
        </w:numPr>
        <w:ind w:firstLineChars="0"/>
      </w:pPr>
      <w:r>
        <w:rPr>
          <w:rFonts w:hint="eastAsia"/>
        </w:rPr>
        <w:t>加入</w:t>
      </w:r>
      <w:r w:rsidR="008A0BD5">
        <w:rPr>
          <w:rFonts w:hint="eastAsia"/>
        </w:rPr>
        <w:t>空闲</w:t>
      </w:r>
      <w:r>
        <w:rPr>
          <w:rFonts w:hint="eastAsia"/>
        </w:rPr>
        <w:t>列表。</w:t>
      </w:r>
    </w:p>
    <w:p w:rsidR="002E1A95" w:rsidRDefault="002E1A95" w:rsidP="002E1A95">
      <w:pPr>
        <w:pStyle w:val="Heading2"/>
      </w:pPr>
      <w:r>
        <w:rPr>
          <w:rFonts w:hint="eastAsia"/>
        </w:rPr>
        <w:t>KeepAlive</w:t>
      </w:r>
    </w:p>
    <w:p w:rsidR="0085301B" w:rsidRDefault="0085301B" w:rsidP="0085301B">
      <w:pPr>
        <w:pStyle w:val="BodyTextFirstIndent"/>
        <w:ind w:firstLine="420"/>
      </w:pPr>
      <w:r>
        <w:rPr>
          <w:rFonts w:hint="eastAsia"/>
        </w:rPr>
        <w:t>如上图右线。</w:t>
      </w:r>
    </w:p>
    <w:p w:rsidR="004B7E54" w:rsidRDefault="0085301B" w:rsidP="002631A0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ngx_http_finalize_connection</w:t>
      </w:r>
      <w:r>
        <w:rPr>
          <w:rFonts w:hint="eastAsia"/>
        </w:rPr>
        <w:t>()</w:t>
      </w:r>
      <w:r>
        <w:rPr>
          <w:rFonts w:hint="eastAsia"/>
        </w:rPr>
        <w:t>过程中，</w:t>
      </w:r>
      <w:r w:rsidR="004B7E54">
        <w:rPr>
          <w:rFonts w:hint="eastAsia"/>
        </w:rPr>
        <w:t>设置读事件的回调函数为</w:t>
      </w:r>
      <w:r w:rsidR="004B7E54">
        <w:rPr>
          <w:rFonts w:hint="eastAsia"/>
        </w:rPr>
        <w:t>ngx_http_keepalive_handler()</w:t>
      </w:r>
      <w:r w:rsidR="0011175A">
        <w:rPr>
          <w:rFonts w:hint="eastAsia"/>
        </w:rPr>
        <w:t>。</w:t>
      </w:r>
    </w:p>
    <w:p w:rsidR="0085301B" w:rsidRDefault="004B7E54" w:rsidP="002631A0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释放</w:t>
      </w:r>
      <w:r>
        <w:rPr>
          <w:rFonts w:hint="eastAsia"/>
        </w:rPr>
        <w:t>ngx_http_request_t</w:t>
      </w:r>
      <w:r>
        <w:rPr>
          <w:rFonts w:hint="eastAsia"/>
        </w:rPr>
        <w:t>、</w:t>
      </w:r>
      <w:r>
        <w:rPr>
          <w:rFonts w:hint="eastAsia"/>
        </w:rPr>
        <w:t>ngx_buf_t</w:t>
      </w:r>
      <w:r>
        <w:rPr>
          <w:rFonts w:hint="eastAsia"/>
        </w:rPr>
        <w:t>等内存资源</w:t>
      </w:r>
      <w:r w:rsidR="00A030FE">
        <w:rPr>
          <w:rFonts w:hint="eastAsia"/>
        </w:rPr>
        <w:t>，以减少</w:t>
      </w:r>
      <w:r w:rsidR="00A030FE">
        <w:rPr>
          <w:rFonts w:hint="eastAsia"/>
        </w:rPr>
        <w:t>Memory Footprint</w:t>
      </w:r>
      <w:r>
        <w:rPr>
          <w:rFonts w:hint="eastAsia"/>
        </w:rPr>
        <w:t>。</w:t>
      </w:r>
    </w:p>
    <w:p w:rsidR="004B7E54" w:rsidRDefault="004B7E54" w:rsidP="002631A0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 w:rsidR="00A51489">
        <w:rPr>
          <w:rFonts w:hint="eastAsia"/>
        </w:rPr>
        <w:t>加入</w:t>
      </w:r>
      <w:r>
        <w:rPr>
          <w:rFonts w:hint="eastAsia"/>
        </w:rPr>
        <w:t>可重用</w:t>
      </w:r>
      <w:r w:rsidR="00A51489">
        <w:rPr>
          <w:rFonts w:hint="eastAsia"/>
        </w:rPr>
        <w:t>队列</w:t>
      </w:r>
      <w:r w:rsidR="00A97224">
        <w:rPr>
          <w:rFonts w:hint="eastAsia"/>
        </w:rPr>
        <w:t>（不关闭</w:t>
      </w:r>
      <w:r w:rsidR="00A97224">
        <w:rPr>
          <w:rFonts w:hint="eastAsia"/>
        </w:rPr>
        <w:t>Accepted Socket</w:t>
      </w:r>
      <w:r w:rsidR="00A97224">
        <w:rPr>
          <w:rFonts w:hint="eastAsia"/>
        </w:rPr>
        <w:t>）</w:t>
      </w:r>
      <w:r>
        <w:rPr>
          <w:rFonts w:hint="eastAsia"/>
        </w:rPr>
        <w:t>。</w:t>
      </w:r>
    </w:p>
    <w:p w:rsidR="002631A0" w:rsidRDefault="00C83E02" w:rsidP="002631A0">
      <w:pPr>
        <w:pStyle w:val="BodyTextFirstIndent"/>
        <w:numPr>
          <w:ilvl w:val="0"/>
          <w:numId w:val="11"/>
        </w:numPr>
        <w:ind w:firstLineChars="0"/>
      </w:pPr>
      <w:r>
        <w:rPr>
          <w:rFonts w:hint="eastAsia"/>
        </w:rPr>
        <w:t>开始监听，监听到的读事件会是</w:t>
      </w:r>
      <w:r w:rsidR="002631A0">
        <w:rPr>
          <w:rFonts w:hint="eastAsia"/>
        </w:rPr>
        <w:t>下列的三种情况</w:t>
      </w:r>
      <w:r>
        <w:rPr>
          <w:rFonts w:hint="eastAsia"/>
        </w:rPr>
        <w:t>，调用读事件回调函数</w:t>
      </w:r>
      <w:r>
        <w:rPr>
          <w:rFonts w:hint="eastAsia"/>
        </w:rPr>
        <w:t>ngx_http_keepalive_handler()</w:t>
      </w:r>
      <w:r w:rsidR="0011175A">
        <w:rPr>
          <w:rFonts w:hint="eastAsia"/>
        </w:rPr>
        <w:t>。</w:t>
      </w:r>
    </w:p>
    <w:p w:rsidR="00E31B7C" w:rsidRDefault="00C83E02" w:rsidP="00C83E0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新的请求到达</w:t>
      </w:r>
    </w:p>
    <w:p w:rsidR="00C83E02" w:rsidRDefault="00C83E02" w:rsidP="00C83E02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>
        <w:rPr>
          <w:rFonts w:hint="eastAsia"/>
        </w:rPr>
        <w:t>从可重用队列移除</w:t>
      </w:r>
      <w:r w:rsidR="0011175A">
        <w:rPr>
          <w:rFonts w:hint="eastAsia"/>
        </w:rPr>
        <w:t>。</w:t>
      </w:r>
    </w:p>
    <w:p w:rsidR="00854F43" w:rsidRDefault="00854F43" w:rsidP="00C83E02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调用</w:t>
      </w:r>
      <w:r w:rsidR="00E31B7C">
        <w:rPr>
          <w:rFonts w:hint="eastAsia"/>
        </w:rPr>
        <w:t>ngx_http_init_request()</w:t>
      </w:r>
      <w:r w:rsidR="00E31B7C">
        <w:rPr>
          <w:rFonts w:hint="eastAsia"/>
        </w:rPr>
        <w:t>，此后过程同</w:t>
      </w:r>
      <w:r w:rsidR="00E31B7C">
        <w:rPr>
          <w:rFonts w:hint="eastAsia"/>
        </w:rPr>
        <w:t>&lt;Nginx HTTP Framework&gt;</w:t>
      </w:r>
      <w:r w:rsidR="0011175A">
        <w:rPr>
          <w:rFonts w:hint="eastAsia"/>
        </w:rPr>
        <w:t>。</w:t>
      </w:r>
    </w:p>
    <w:p w:rsidR="008E4328" w:rsidRDefault="0011175A" w:rsidP="00C83E0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如果在规定时间内没有新的请求</w:t>
      </w:r>
    </w:p>
    <w:p w:rsidR="00C83E02" w:rsidRDefault="00C83E02" w:rsidP="00C83E02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不监听</w:t>
      </w:r>
      <w:r>
        <w:rPr>
          <w:rFonts w:hint="eastAsia"/>
        </w:rPr>
        <w:t>Accepted Socket</w:t>
      </w:r>
      <w:r>
        <w:rPr>
          <w:rFonts w:hint="eastAsia"/>
        </w:rPr>
        <w:t>的读写事件</w:t>
      </w:r>
      <w:r w:rsidR="00DB42DF">
        <w:rPr>
          <w:rFonts w:hint="eastAsia"/>
        </w:rPr>
        <w:t>。</w:t>
      </w:r>
    </w:p>
    <w:p w:rsidR="008E4328" w:rsidRDefault="008E4328" w:rsidP="00C83E02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ngx_connection_t</w:t>
      </w:r>
      <w:r>
        <w:rPr>
          <w:rFonts w:hint="eastAsia"/>
        </w:rPr>
        <w:t>中的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8E4328" w:rsidRDefault="008E4328" w:rsidP="00C83E02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>
        <w:rPr>
          <w:rFonts w:hint="eastAsia"/>
        </w:rPr>
        <w:t>从可重用队列移除。</w:t>
      </w:r>
    </w:p>
    <w:p w:rsidR="00C83E02" w:rsidRDefault="00C83E02" w:rsidP="00C83E02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加入</w:t>
      </w:r>
      <w:r w:rsidR="008A0BD5">
        <w:rPr>
          <w:rFonts w:hint="eastAsia"/>
        </w:rPr>
        <w:t>空闲</w:t>
      </w:r>
      <w:r>
        <w:rPr>
          <w:rFonts w:hint="eastAsia"/>
        </w:rPr>
        <w:t>列表</w:t>
      </w:r>
      <w:r w:rsidR="00DB42DF">
        <w:rPr>
          <w:rFonts w:hint="eastAsia"/>
        </w:rPr>
        <w:t>。</w:t>
      </w:r>
    </w:p>
    <w:p w:rsidR="008E4328" w:rsidRDefault="00A16685" w:rsidP="00C83E02">
      <w:pPr>
        <w:pStyle w:val="BodyTextFirstIndent"/>
        <w:numPr>
          <w:ilvl w:val="0"/>
          <w:numId w:val="13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关闭连接</w:t>
      </w:r>
      <w:r w:rsidR="008E4328">
        <w:rPr>
          <w:rFonts w:hint="eastAsia"/>
        </w:rPr>
        <w:t>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不监听</w:t>
      </w:r>
      <w:r>
        <w:rPr>
          <w:rFonts w:hint="eastAsia"/>
        </w:rPr>
        <w:t>Accepted Socket</w:t>
      </w:r>
      <w:r>
        <w:rPr>
          <w:rFonts w:hint="eastAsia"/>
        </w:rPr>
        <w:t>的读写事件。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>ngx_connection_t</w:t>
      </w:r>
      <w:r>
        <w:rPr>
          <w:rFonts w:hint="eastAsia"/>
        </w:rPr>
        <w:t>中的</w:t>
      </w:r>
      <w:r>
        <w:rPr>
          <w:rFonts w:hint="eastAsia"/>
        </w:rPr>
        <w:t>Accepted Socket</w:t>
      </w:r>
      <w:r>
        <w:rPr>
          <w:rFonts w:hint="eastAsia"/>
        </w:rPr>
        <w:t>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ngx_connection_t</w:t>
      </w:r>
      <w:r>
        <w:rPr>
          <w:rFonts w:hint="eastAsia"/>
        </w:rPr>
        <w:t>从可重用队列移除。</w:t>
      </w:r>
    </w:p>
    <w:p w:rsidR="00A16685" w:rsidRDefault="00A16685" w:rsidP="00A16685">
      <w:pPr>
        <w:pStyle w:val="BodyTextFirstIndent"/>
        <w:numPr>
          <w:ilvl w:val="1"/>
          <w:numId w:val="13"/>
        </w:numPr>
        <w:ind w:firstLineChars="0"/>
      </w:pPr>
      <w:r>
        <w:rPr>
          <w:rFonts w:hint="eastAsia"/>
        </w:rPr>
        <w:t>加入</w:t>
      </w:r>
      <w:r w:rsidR="008A0BD5">
        <w:rPr>
          <w:rFonts w:hint="eastAsia"/>
        </w:rPr>
        <w:t>空闲</w:t>
      </w:r>
      <w:r>
        <w:rPr>
          <w:rFonts w:hint="eastAsia"/>
        </w:rPr>
        <w:t>列表。</w:t>
      </w:r>
    </w:p>
    <w:p w:rsidR="008E4328" w:rsidRPr="0085301B" w:rsidRDefault="008E4328" w:rsidP="0085301B">
      <w:pPr>
        <w:pStyle w:val="BodyTextFirstIndent"/>
        <w:ind w:firstLine="420"/>
      </w:pP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</w:t>
      </w:r>
      <w:r w:rsidR="00575664">
        <w:t>ub.com/lingjf/nginx_analyse/tree</w:t>
      </w:r>
      <w:r w:rsidRPr="00737D95">
        <w:t>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4B7E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DE8"/>
    <w:multiLevelType w:val="hybridMultilevel"/>
    <w:tmpl w:val="62F6E26A"/>
    <w:lvl w:ilvl="0" w:tplc="04090017">
      <w:start w:val="1"/>
      <w:numFmt w:val="lowerLetter"/>
      <w:lvlText w:val="%1)"/>
      <w:lvlJc w:val="left"/>
      <w:pPr>
        <w:ind w:left="1140" w:hanging="360"/>
      </w:pPr>
    </w:lvl>
    <w:lvl w:ilvl="1" w:tplc="0409001B">
      <w:start w:val="1"/>
      <w:numFmt w:val="lowerRoman"/>
      <w:lvlText w:val="%2."/>
      <w:lvlJc w:val="righ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>
    <w:nsid w:val="04542E8D"/>
    <w:multiLevelType w:val="hybridMultilevel"/>
    <w:tmpl w:val="2F6459C2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A2120E6"/>
    <w:multiLevelType w:val="hybridMultilevel"/>
    <w:tmpl w:val="B2A26CA8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6">
    <w:nsid w:val="26827778"/>
    <w:multiLevelType w:val="hybridMultilevel"/>
    <w:tmpl w:val="EC50515E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63310DD7"/>
    <w:multiLevelType w:val="hybridMultilevel"/>
    <w:tmpl w:val="00C6EC2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3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1"/>
  </w:num>
  <w:num w:numId="11">
    <w:abstractNumId w:val="6"/>
  </w:num>
  <w:num w:numId="12">
    <w:abstractNumId w:val="1"/>
  </w:num>
  <w:num w:numId="13">
    <w:abstractNumId w:val="0"/>
  </w:num>
  <w:num w:numId="14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C26A8"/>
    <w:rsid w:val="000F060A"/>
    <w:rsid w:val="000F0EAF"/>
    <w:rsid w:val="000F53EE"/>
    <w:rsid w:val="000F6D42"/>
    <w:rsid w:val="00107FBD"/>
    <w:rsid w:val="0011175A"/>
    <w:rsid w:val="0012332B"/>
    <w:rsid w:val="00127BE9"/>
    <w:rsid w:val="0013420B"/>
    <w:rsid w:val="001415F3"/>
    <w:rsid w:val="00155EB6"/>
    <w:rsid w:val="00157F86"/>
    <w:rsid w:val="001823DA"/>
    <w:rsid w:val="00196AF3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31A0"/>
    <w:rsid w:val="002672EB"/>
    <w:rsid w:val="00282CBB"/>
    <w:rsid w:val="002A0862"/>
    <w:rsid w:val="002B2135"/>
    <w:rsid w:val="002B6B81"/>
    <w:rsid w:val="002C3D53"/>
    <w:rsid w:val="002C4F0E"/>
    <w:rsid w:val="002C6664"/>
    <w:rsid w:val="002E1A95"/>
    <w:rsid w:val="002E3594"/>
    <w:rsid w:val="002E5A5E"/>
    <w:rsid w:val="002F4F08"/>
    <w:rsid w:val="002F6657"/>
    <w:rsid w:val="00313E0C"/>
    <w:rsid w:val="00314754"/>
    <w:rsid w:val="00320208"/>
    <w:rsid w:val="00320616"/>
    <w:rsid w:val="003312AA"/>
    <w:rsid w:val="00332169"/>
    <w:rsid w:val="0033788A"/>
    <w:rsid w:val="003604A6"/>
    <w:rsid w:val="0036773B"/>
    <w:rsid w:val="003857C9"/>
    <w:rsid w:val="00397779"/>
    <w:rsid w:val="003A0A64"/>
    <w:rsid w:val="003A0E5B"/>
    <w:rsid w:val="003B0669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4144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B7E54"/>
    <w:rsid w:val="004E1677"/>
    <w:rsid w:val="004E1A5D"/>
    <w:rsid w:val="004F074F"/>
    <w:rsid w:val="005276B0"/>
    <w:rsid w:val="00540372"/>
    <w:rsid w:val="00546A7C"/>
    <w:rsid w:val="005547EB"/>
    <w:rsid w:val="00557AA1"/>
    <w:rsid w:val="00575664"/>
    <w:rsid w:val="0057691B"/>
    <w:rsid w:val="0058526D"/>
    <w:rsid w:val="005927D1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4D02"/>
    <w:rsid w:val="00666A17"/>
    <w:rsid w:val="006756D3"/>
    <w:rsid w:val="006841B4"/>
    <w:rsid w:val="006869FD"/>
    <w:rsid w:val="006A4684"/>
    <w:rsid w:val="006A487C"/>
    <w:rsid w:val="006B5D3D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82F2D"/>
    <w:rsid w:val="00797978"/>
    <w:rsid w:val="007A1017"/>
    <w:rsid w:val="007A1808"/>
    <w:rsid w:val="007C0A61"/>
    <w:rsid w:val="007C1C36"/>
    <w:rsid w:val="007C2D1B"/>
    <w:rsid w:val="00813AF9"/>
    <w:rsid w:val="00825A0F"/>
    <w:rsid w:val="00830891"/>
    <w:rsid w:val="00832C15"/>
    <w:rsid w:val="008334EC"/>
    <w:rsid w:val="00836554"/>
    <w:rsid w:val="00836DD3"/>
    <w:rsid w:val="0085301B"/>
    <w:rsid w:val="00854F43"/>
    <w:rsid w:val="0086170D"/>
    <w:rsid w:val="008627DF"/>
    <w:rsid w:val="00870A94"/>
    <w:rsid w:val="0087442B"/>
    <w:rsid w:val="00885EE3"/>
    <w:rsid w:val="008A0BD5"/>
    <w:rsid w:val="008B367F"/>
    <w:rsid w:val="008C1652"/>
    <w:rsid w:val="008E4328"/>
    <w:rsid w:val="008E7B00"/>
    <w:rsid w:val="008F1515"/>
    <w:rsid w:val="008F1C71"/>
    <w:rsid w:val="008F6904"/>
    <w:rsid w:val="0091187D"/>
    <w:rsid w:val="00916014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3F77"/>
    <w:rsid w:val="00987478"/>
    <w:rsid w:val="00994D61"/>
    <w:rsid w:val="009B60C4"/>
    <w:rsid w:val="009B752E"/>
    <w:rsid w:val="009C5934"/>
    <w:rsid w:val="009C68C1"/>
    <w:rsid w:val="009D10E5"/>
    <w:rsid w:val="009D2538"/>
    <w:rsid w:val="009F11E1"/>
    <w:rsid w:val="00A030FE"/>
    <w:rsid w:val="00A16685"/>
    <w:rsid w:val="00A22DDD"/>
    <w:rsid w:val="00A25F3E"/>
    <w:rsid w:val="00A51489"/>
    <w:rsid w:val="00A53537"/>
    <w:rsid w:val="00A5687D"/>
    <w:rsid w:val="00A904BA"/>
    <w:rsid w:val="00A90B2F"/>
    <w:rsid w:val="00A96230"/>
    <w:rsid w:val="00A97224"/>
    <w:rsid w:val="00AA5CF8"/>
    <w:rsid w:val="00AA6150"/>
    <w:rsid w:val="00AB0F33"/>
    <w:rsid w:val="00AB266F"/>
    <w:rsid w:val="00AB6934"/>
    <w:rsid w:val="00AD077F"/>
    <w:rsid w:val="00AD17C0"/>
    <w:rsid w:val="00AE2974"/>
    <w:rsid w:val="00B0644D"/>
    <w:rsid w:val="00B138CE"/>
    <w:rsid w:val="00B1598C"/>
    <w:rsid w:val="00B31BC7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3E02"/>
    <w:rsid w:val="00C8703D"/>
    <w:rsid w:val="00CB7FBA"/>
    <w:rsid w:val="00CD17C6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212"/>
    <w:rsid w:val="00D75E5A"/>
    <w:rsid w:val="00D80A3C"/>
    <w:rsid w:val="00D84B84"/>
    <w:rsid w:val="00D84BB5"/>
    <w:rsid w:val="00D905F8"/>
    <w:rsid w:val="00D965B7"/>
    <w:rsid w:val="00DA3F7C"/>
    <w:rsid w:val="00DB42DF"/>
    <w:rsid w:val="00DC181C"/>
    <w:rsid w:val="00DC392F"/>
    <w:rsid w:val="00DE0728"/>
    <w:rsid w:val="00DE213F"/>
    <w:rsid w:val="00DE6B5B"/>
    <w:rsid w:val="00DF4476"/>
    <w:rsid w:val="00E02ACB"/>
    <w:rsid w:val="00E104C4"/>
    <w:rsid w:val="00E11538"/>
    <w:rsid w:val="00E22C04"/>
    <w:rsid w:val="00E231B7"/>
    <w:rsid w:val="00E31B7C"/>
    <w:rsid w:val="00E34E53"/>
    <w:rsid w:val="00E84D25"/>
    <w:rsid w:val="00E86B72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14FF"/>
    <w:rsid w:val="00F54525"/>
    <w:rsid w:val="00F56280"/>
    <w:rsid w:val="00F76C5C"/>
    <w:rsid w:val="00F8788B"/>
    <w:rsid w:val="00FA2955"/>
    <w:rsid w:val="00FA3C6B"/>
    <w:rsid w:val="00FA4C97"/>
    <w:rsid w:val="00FB00A9"/>
    <w:rsid w:val="00FB1950"/>
    <w:rsid w:val="00FD7AA4"/>
    <w:rsid w:val="00FE4394"/>
    <w:rsid w:val="00FE4902"/>
    <w:rsid w:val="00FE7433"/>
    <w:rsid w:val="00FE776D"/>
    <w:rsid w:val="00FF2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44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442B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1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tldp.org/HOWTO/html_single/TCP-Keepalive-HOW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3190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137</cp:revision>
  <dcterms:created xsi:type="dcterms:W3CDTF">2013-02-18T03:15:00Z</dcterms:created>
  <dcterms:modified xsi:type="dcterms:W3CDTF">2013-04-10T05:45:00Z</dcterms:modified>
</cp:coreProperties>
</file>